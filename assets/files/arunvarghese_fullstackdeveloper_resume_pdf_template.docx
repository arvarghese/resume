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233" w:type="pct"/>
        <w:tblInd w:w="-342" w:type="dxa"/>
        <w:tblLayout w:type="fixed"/>
        <w:tblLook w:val="0600" w:firstRow="0" w:lastRow="0" w:firstColumn="0" w:lastColumn="0" w:noHBand="1" w:noVBand="1"/>
      </w:tblPr>
      <w:tblGrid>
        <w:gridCol w:w="7651"/>
        <w:gridCol w:w="269"/>
        <w:gridCol w:w="4212"/>
      </w:tblGrid>
      <w:tr w:rsidR="00BB2407" w:rsidRPr="003B782B" w14:paraId="0F4CD415" w14:textId="77777777" w:rsidTr="00D33D08">
        <w:trPr>
          <w:trHeight w:val="13630"/>
        </w:trPr>
        <w:tc>
          <w:tcPr>
            <w:tcW w:w="3153" w:type="pct"/>
          </w:tcPr>
          <w:p w14:paraId="06F0B57C" w14:textId="0CA7C114" w:rsidR="0055491E" w:rsidRPr="00321403" w:rsidRDefault="00D4272F" w:rsidP="005E3CFB">
            <w:pPr>
              <w:pStyle w:val="Heading1"/>
              <w:tabs>
                <w:tab w:val="left" w:pos="0"/>
              </w:tabs>
              <w:spacing w:before="0" w:after="0" w:line="240" w:lineRule="auto"/>
              <w:ind w:right="450"/>
              <w:rPr>
                <w:rFonts w:ascii="Arial Black" w:hAnsi="Arial Black"/>
                <w:color w:val="262626" w:themeColor="text1" w:themeTint="D9"/>
                <w:sz w:val="24"/>
              </w:rPr>
            </w:pPr>
            <w:bookmarkStart w:id="0" w:name="_Toc261004494"/>
            <w:r w:rsidRPr="00321403">
              <w:rPr>
                <w:rFonts w:ascii="Arial Black" w:hAnsi="Arial Black"/>
                <w:color w:val="262626" w:themeColor="text1" w:themeTint="D9"/>
                <w:sz w:val="24"/>
              </w:rPr>
              <w:t>OVERVIEW</w:t>
            </w:r>
          </w:p>
          <w:p w14:paraId="5B6F173C" w14:textId="15748250" w:rsidR="0055491E" w:rsidRPr="007D5048" w:rsidRDefault="00E842B4" w:rsidP="00AE41C3">
            <w:p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D5048">
              <w:rPr>
                <w:rFonts w:ascii="Calibri" w:eastAsia="Times New Roman" w:hAnsi="Calibri" w:cs="Times New Roman"/>
                <w:color w:val="6E6E6E" w:themeColor="accent1" w:themeShade="80"/>
                <w:sz w:val="16"/>
                <w:szCs w:val="16"/>
                <w:shd w:val="clear" w:color="auto" w:fill="FFFFFF"/>
                <w:lang w:eastAsia="ja-JP"/>
              </w:rPr>
      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      </w:r>
          </w:p>
          <w:p w14:paraId="4FDB33AF" w14:textId="645D2B1B" w:rsidR="0055491E" w:rsidRPr="00520973" w:rsidRDefault="00AE41C3" w:rsidP="00AE41C3">
            <w:pPr>
              <w:pStyle w:val="Heading1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262626" w:themeColor="text2" w:themeTint="D9"/>
                <w:sz w:val="24"/>
              </w:rPr>
            </w:pPr>
            <w:r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  <w:r w:rsidR="00D4272F" w:rsidRPr="00520973">
              <w:rPr>
                <w:rFonts w:ascii="Arial Black" w:hAnsi="Arial Black"/>
                <w:color w:val="262626" w:themeColor="text2" w:themeTint="D9"/>
                <w:sz w:val="24"/>
              </w:rPr>
              <w:t>HIGHLIGHTS</w:t>
            </w:r>
          </w:p>
          <w:p w14:paraId="3A548A17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6+ years of java development experience using agile methodology</w:t>
            </w:r>
          </w:p>
          <w:p w14:paraId="7CA2B65E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Excellent problem-solver, able to quickly grasp complex systems</w:t>
            </w:r>
          </w:p>
          <w:p w14:paraId="093B41EB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Strong technical and interactive communication skills</w:t>
            </w:r>
            <w:r w:rsidR="00187B33"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, e</w:t>
            </w: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xcellent collaboration skills</w:t>
            </w:r>
          </w:p>
          <w:p w14:paraId="53B287F6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Client-focused, interested in working with technology to solve business problems</w:t>
            </w:r>
          </w:p>
          <w:p w14:paraId="1D9220FE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036B3171" w14:textId="77777777" w:rsidR="00D834E5" w:rsidRPr="0074437E" w:rsidRDefault="00D834E5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756C138B" w:rsidR="00DD25C0" w:rsidRPr="0074437E" w:rsidRDefault="00DD25C0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Exceptional job at maintaining good relationships with business/customers, vendors, and stakeholders</w:t>
            </w:r>
          </w:p>
          <w:p w14:paraId="2B058DA8" w14:textId="14A1D6A8" w:rsidR="00DD25C0" w:rsidRPr="0074437E" w:rsidRDefault="00DD25C0" w:rsidP="005E3CFB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 w:line="240" w:lineRule="auto"/>
              <w:ind w:left="396"/>
              <w:rPr>
                <w:rFonts w:ascii="Calibri" w:hAnsi="Calibri"/>
                <w:color w:val="6E6E6E" w:themeColor="accent1" w:themeShade="80"/>
                <w:sz w:val="16"/>
                <w:szCs w:val="16"/>
              </w:rPr>
            </w:pPr>
            <w:r w:rsidRPr="0074437E">
              <w:rPr>
                <w:rFonts w:ascii="Calibri" w:hAnsi="Calibri"/>
                <w:color w:val="6E6E6E" w:themeColor="accent1" w:themeShade="80"/>
                <w:sz w:val="16"/>
                <w:szCs w:val="16"/>
              </w:rPr>
              <w:t>Experience in working on multiple projects with distributed teams, managing time and resources effectively</w:t>
            </w:r>
          </w:p>
          <w:p w14:paraId="07DB329A" w14:textId="654B8F10" w:rsidR="0055491E" w:rsidRPr="004C3C81" w:rsidRDefault="00AE41C3" w:rsidP="005E3CFB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706017" w:rsidRPr="004C3C81">
              <w:rPr>
                <w:rFonts w:ascii="Arial Black" w:hAnsi="Arial Black"/>
                <w:color w:val="auto"/>
                <w:sz w:val="24"/>
              </w:rPr>
              <w:t>EXPERIENCE</w:t>
            </w:r>
          </w:p>
          <w:p w14:paraId="048FAEDE" w14:textId="0849C230" w:rsidR="005C21B8" w:rsidRPr="003B782B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321403">
              <w:rPr>
                <w:rFonts w:ascii="Arial Black" w:hAnsi="Arial Black"/>
                <w:color w:val="262626" w:themeColor="text1" w:themeTint="D9"/>
              </w:rPr>
              <w:t>Senior 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 – Present</w:t>
            </w:r>
          </w:p>
          <w:p w14:paraId="17341FEE" w14:textId="77777777" w:rsidR="005C21B8" w:rsidRPr="007A5BB0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7A5BB0">
              <w:rPr>
                <w:rFonts w:ascii="Calibri" w:hAnsi="Calibri"/>
                <w:b/>
                <w:color w:val="595959" w:themeColor="text2" w:themeTint="A6"/>
              </w:rPr>
              <w:t>Spireon, Inc. – Irving, Texas</w:t>
            </w:r>
          </w:p>
          <w:p w14:paraId="45B99BCE" w14:textId="2C87CF38" w:rsidR="005C21B8" w:rsidRPr="001A428C" w:rsidRDefault="00CE65E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>I work on internal tools development including high priority enhancements, as well as managing ongoing relationships with major carriers like Sprint/T-Mobile/Verizon/AT&amp;T.</w:t>
            </w:r>
          </w:p>
          <w:p w14:paraId="7C9B01B7" w14:textId="77777777" w:rsidR="005C21B8" w:rsidRDefault="005C21B8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000000" w:themeColor="text1"/>
              </w:rPr>
            </w:pPr>
          </w:p>
          <w:p w14:paraId="2B418F9C" w14:textId="27B28FF7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321403">
              <w:rPr>
                <w:rFonts w:ascii="Arial Black" w:hAnsi="Arial Black"/>
                <w:color w:val="262626" w:themeColor="text1" w:themeTint="D9"/>
              </w:rPr>
              <w:t>Full Stack Developer</w:t>
            </w:r>
            <w:r w:rsidRPr="00321403">
              <w:rPr>
                <w:rFonts w:ascii="Calibri" w:hAnsi="Calibri"/>
                <w:color w:val="262626" w:themeColor="text1" w:themeTint="D9"/>
              </w:rPr>
              <w:t xml:space="preserve">                                                       </w:t>
            </w:r>
            <w:r w:rsidR="00CE4A83" w:rsidRPr="00321403">
              <w:rPr>
                <w:rFonts w:ascii="Calibri" w:hAnsi="Calibri"/>
                <w:color w:val="262626" w:themeColor="text1" w:themeTint="D9"/>
              </w:rPr>
              <w:t xml:space="preserve">       </w:t>
            </w:r>
            <w:r w:rsidR="00EB2BA0" w:rsidRPr="00321403">
              <w:rPr>
                <w:rFonts w:ascii="Calibri" w:hAnsi="Calibri"/>
                <w:color w:val="262626" w:themeColor="text1" w:themeTint="D9"/>
              </w:rPr>
              <w:t xml:space="preserve">        </w:t>
            </w:r>
            <w:r w:rsidR="005C21B8" w:rsidRPr="00321403">
              <w:rPr>
                <w:rFonts w:ascii="Calibri" w:hAnsi="Calibri"/>
                <w:color w:val="262626" w:themeColor="text1" w:themeTint="D9"/>
              </w:rPr>
              <w:t xml:space="preserve">  </w:t>
            </w:r>
            <w:r w:rsidR="003F07BB" w:rsidRPr="00321403">
              <w:rPr>
                <w:rFonts w:ascii="Calibri" w:hAnsi="Calibri"/>
                <w:color w:val="262626" w:themeColor="text1" w:themeTint="D9"/>
              </w:rPr>
              <w:t xml:space="preserve">   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8</w:t>
            </w:r>
            <w:r w:rsidR="00861851" w:rsidRPr="003F07BB">
              <w:rPr>
                <w:rFonts w:ascii="Arial Black" w:hAnsi="Arial Black"/>
                <w:color w:val="6E6E6E" w:themeColor="accent1" w:themeShade="80"/>
                <w:sz w:val="16"/>
              </w:rPr>
              <w:t>/2015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 –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</w:rPr>
              <w:t>4/2017</w:t>
            </w:r>
          </w:p>
          <w:p w14:paraId="0D2F23B3" w14:textId="77777777" w:rsidR="00706017" w:rsidRPr="007A5BB0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7A5BB0">
              <w:rPr>
                <w:rFonts w:ascii="Calibri" w:hAnsi="Calibri"/>
                <w:b/>
                <w:color w:val="595959" w:themeColor="text2" w:themeTint="A6"/>
              </w:rPr>
              <w:t>Spireon, Inc. – Irving, Texas</w:t>
            </w:r>
          </w:p>
          <w:p w14:paraId="64793D34" w14:textId="6B636571" w:rsidR="00706017" w:rsidRPr="001A428C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I work</w:t>
            </w:r>
            <w:r w:rsidR="00B5254B">
              <w:rPr>
                <w:rFonts w:ascii="Calibri" w:hAnsi="Calibri"/>
                <w:color w:val="6E6E6E" w:themeColor="accent1" w:themeShade="80"/>
                <w:sz w:val="16"/>
              </w:rPr>
              <w:t>ed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="00B5254B">
              <w:rPr>
                <w:rFonts w:ascii="Calibri" w:hAnsi="Calibri"/>
                <w:color w:val="6E6E6E" w:themeColor="accent1" w:themeShade="80"/>
                <w:sz w:val="16"/>
              </w:rPr>
              <w:t>on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internal tool development, collaboration with core/platform teams, vendor API integrations, and UI/UX enhancements.</w:t>
            </w:r>
          </w:p>
          <w:p w14:paraId="1A2DD00E" w14:textId="77777777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</w:p>
          <w:p w14:paraId="6A936C98" w14:textId="3457CF25" w:rsidR="00706017" w:rsidRPr="003B782B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321403">
              <w:rPr>
                <w:rFonts w:ascii="Arial Black" w:hAnsi="Arial Black"/>
                <w:color w:val="262626" w:themeColor="text1" w:themeTint="D9"/>
              </w:rPr>
              <w:t>Software Developer</w:t>
            </w:r>
            <w:r w:rsidRPr="00321403">
              <w:rPr>
                <w:rFonts w:ascii="Calibri" w:hAnsi="Calibri"/>
                <w:color w:val="262626" w:themeColor="text1" w:themeTint="D9"/>
              </w:rPr>
              <w:t xml:space="preserve">                                                         </w:t>
            </w:r>
            <w:r w:rsidR="00CE4A83" w:rsidRPr="00321403">
              <w:rPr>
                <w:rFonts w:ascii="Calibri" w:hAnsi="Calibri"/>
                <w:color w:val="262626" w:themeColor="text1" w:themeTint="D9"/>
              </w:rPr>
              <w:t xml:space="preserve">            </w:t>
            </w:r>
            <w:r w:rsidR="00EB2BA0" w:rsidRPr="00321403">
              <w:rPr>
                <w:rFonts w:ascii="Calibri" w:hAnsi="Calibri"/>
                <w:color w:val="262626" w:themeColor="text1" w:themeTint="D9"/>
              </w:rPr>
              <w:t xml:space="preserve">    </w:t>
            </w:r>
            <w:r w:rsidR="00CE4A83" w:rsidRPr="00321403">
              <w:rPr>
                <w:rFonts w:ascii="Calibri" w:hAnsi="Calibri"/>
                <w:color w:val="262626" w:themeColor="text1" w:themeTint="D9"/>
              </w:rPr>
              <w:t xml:space="preserve"> </w:t>
            </w:r>
            <w:r w:rsidR="003F07BB" w:rsidRPr="00321403">
              <w:rPr>
                <w:rFonts w:ascii="Calibri" w:hAnsi="Calibri"/>
                <w:color w:val="262626" w:themeColor="text1" w:themeTint="D9"/>
              </w:rPr>
              <w:t xml:space="preserve">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77777777" w:rsidR="00706017" w:rsidRPr="007A5BB0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7A5BB0">
              <w:rPr>
                <w:rFonts w:ascii="Calibri" w:hAnsi="Calibri"/>
                <w:b/>
                <w:color w:val="595959" w:themeColor="text2" w:themeTint="A6"/>
              </w:rPr>
              <w:t>Fidelity Investments – Westlake, Texas</w:t>
            </w:r>
          </w:p>
          <w:p w14:paraId="5D2B0E89" w14:textId="74CF0F29" w:rsidR="00706017" w:rsidRDefault="0070601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I worked as a UI/Middle Tier Java developer for a </w:t>
            </w:r>
            <w:r w:rsidR="00493309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high visibility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maturing application dealing with Reference Data Consolidation as well as support for other applications within our data access layer.</w:t>
            </w:r>
            <w:r w:rsidR="00493309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</w:p>
          <w:p w14:paraId="23214B74" w14:textId="1EBC3401" w:rsidR="007720D3" w:rsidRPr="004C3C81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000000" w:themeColor="text1"/>
                <w:sz w:val="24"/>
              </w:rPr>
            </w:pPr>
            <w:r>
              <w:rPr>
                <w:rFonts w:ascii="Arial Black" w:hAnsi="Arial Black"/>
                <w:color w:val="000000" w:themeColor="text1"/>
                <w:sz w:val="24"/>
              </w:rPr>
              <w:br/>
            </w:r>
            <w:r w:rsidR="007720D3" w:rsidRPr="004C3C81">
              <w:rPr>
                <w:rFonts w:ascii="Arial Black" w:hAnsi="Arial Black"/>
                <w:color w:val="000000" w:themeColor="text1"/>
                <w:sz w:val="24"/>
              </w:rPr>
              <w:t>EDUCATION</w:t>
            </w:r>
          </w:p>
          <w:p w14:paraId="4F585703" w14:textId="77777777" w:rsidR="007720D3" w:rsidRPr="007A5BB0" w:rsidRDefault="007720D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404040" w:themeColor="text1" w:themeTint="BF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Graduated May 2012</w:t>
            </w:r>
          </w:p>
          <w:p w14:paraId="0B0EFEEF" w14:textId="77777777" w:rsidR="007720D3" w:rsidRPr="007A5BB0" w:rsidRDefault="007720D3" w:rsidP="005E3CFB">
            <w:pPr>
              <w:pStyle w:val="BlockText"/>
              <w:tabs>
                <w:tab w:val="left" w:pos="-217"/>
              </w:tabs>
              <w:spacing w:line="240" w:lineRule="auto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7A5BB0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1A428C" w:rsidRDefault="007720D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University of Texas at Dallas </w:t>
            </w:r>
            <w:r w:rsidRPr="002B373F">
              <w:rPr>
                <w:rFonts w:ascii="Calibri" w:hAnsi="Calibri"/>
                <w:color w:val="6E6E6E" w:themeColor="accent1" w:themeShade="80"/>
                <w:sz w:val="16"/>
              </w:rPr>
              <w:t xml:space="preserve">–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>Richardson</w:t>
            </w:r>
            <w:r w:rsidRPr="002B373F">
              <w:rPr>
                <w:rFonts w:ascii="Calibri" w:hAnsi="Calibri"/>
                <w:color w:val="6E6E6E" w:themeColor="accent1" w:themeShade="80"/>
                <w:sz w:val="16"/>
              </w:rPr>
              <w:t>, Texas</w:t>
            </w:r>
          </w:p>
          <w:p w14:paraId="240E1272" w14:textId="3523C003" w:rsidR="00BB2407" w:rsidRPr="004C3C81" w:rsidRDefault="00AE41C3" w:rsidP="005E3CFB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1C2CA2" w:rsidRPr="004C3C81">
              <w:rPr>
                <w:rFonts w:ascii="Arial Black" w:hAnsi="Arial Black"/>
                <w:color w:val="auto"/>
                <w:sz w:val="24"/>
              </w:rPr>
              <w:t>SKILLS</w:t>
            </w:r>
          </w:p>
          <w:bookmarkEnd w:id="0"/>
          <w:p w14:paraId="3ADF0933" w14:textId="4B9D5CEE" w:rsidR="00BB2407" w:rsidRPr="007A5BB0" w:rsidRDefault="001C2CA2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Languages</w:t>
            </w:r>
          </w:p>
          <w:p w14:paraId="00F12859" w14:textId="0164F93D" w:rsid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Java/J2EE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>TypeScript</w:t>
            </w:r>
            <w:proofErr w:type="spellEnd"/>
            <w:r w:rsidR="007333CD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Shell Scripting</w:t>
            </w:r>
            <w:r w:rsidR="00297F46">
              <w:rPr>
                <w:rFonts w:ascii="Calibri" w:hAnsi="Calibri"/>
                <w:color w:val="6E6E6E" w:themeColor="accent1" w:themeShade="80"/>
                <w:sz w:val="16"/>
              </w:rPr>
              <w:t>, YML, XML</w:t>
            </w:r>
          </w:p>
          <w:p w14:paraId="39F907B0" w14:textId="77777777" w:rsidR="000A3125" w:rsidRPr="007A5BB0" w:rsidRDefault="000A3125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Source Control</w:t>
            </w:r>
          </w:p>
          <w:p w14:paraId="21A8CEAB" w14:textId="77777777" w:rsidR="000A3125" w:rsidRDefault="000A3125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Gitflow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SVN,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ClearCase</w:t>
            </w:r>
            <w:proofErr w:type="spellEnd"/>
          </w:p>
          <w:p w14:paraId="0D188469" w14:textId="002D31A7" w:rsidR="00D84826" w:rsidRPr="003008AD" w:rsidRDefault="00D84826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3008AD">
              <w:rPr>
                <w:rFonts w:ascii="Calibri" w:hAnsi="Calibri"/>
                <w:b/>
                <w:color w:val="595959" w:themeColor="text2" w:themeTint="A6"/>
              </w:rPr>
              <w:t>Frameworks</w:t>
            </w:r>
          </w:p>
          <w:p w14:paraId="009C57DC" w14:textId="703DD329" w:rsidR="00D84826" w:rsidRDefault="00D84826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 xml:space="preserve">Agile, TDD, Grails, Spring MVC, Spring Boot, REST/SOAP, SOAO, </w:t>
            </w:r>
            <w:proofErr w:type="spellStart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SAFe</w:t>
            </w:r>
            <w:proofErr w:type="spellEnd"/>
            <w:r w:rsidRPr="00D84826">
              <w:rPr>
                <w:rFonts w:ascii="Calibri" w:hAnsi="Calibri"/>
                <w:color w:val="6E6E6E" w:themeColor="accent1" w:themeShade="80"/>
                <w:sz w:val="16"/>
              </w:rPr>
              <w:t>, Hibernate, Struts, Mean.IO</w:t>
            </w:r>
          </w:p>
          <w:p w14:paraId="4EF5DAE6" w14:textId="39C7C04F" w:rsidR="001C2CA2" w:rsidRPr="007A5BB0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Front End</w:t>
            </w:r>
          </w:p>
          <w:p w14:paraId="48DB85CB" w14:textId="5A3C413C" w:rsid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Angular,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Jquery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>, AJAX, Bootstrap, NPM, Bower, Gulp, JSON, CSS3, SCSS</w:t>
            </w:r>
            <w:r w:rsidR="00DD59BA">
              <w:rPr>
                <w:rFonts w:ascii="Calibri" w:hAnsi="Calibri"/>
                <w:color w:val="6E6E6E" w:themeColor="accent1" w:themeShade="80"/>
                <w:sz w:val="16"/>
              </w:rPr>
              <w:t>, HMTL5</w:t>
            </w:r>
            <w:r w:rsidR="00A015A7">
              <w:rPr>
                <w:rFonts w:ascii="Calibri" w:hAnsi="Calibri"/>
                <w:color w:val="6E6E6E" w:themeColor="accent1" w:themeShade="80"/>
                <w:sz w:val="16"/>
              </w:rPr>
              <w:t>, Markdown</w:t>
            </w:r>
          </w:p>
          <w:p w14:paraId="28A8873A" w14:textId="20EDC1AC" w:rsidR="001C2CA2" w:rsidRPr="007A5BB0" w:rsidRDefault="00600A67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Databas</w:t>
            </w:r>
            <w:r w:rsidR="00772D0A" w:rsidRPr="007A5BB0">
              <w:rPr>
                <w:rFonts w:ascii="Calibri" w:hAnsi="Calibri"/>
                <w:b/>
                <w:color w:val="404040" w:themeColor="text1" w:themeTint="BF"/>
              </w:rPr>
              <w:t>es</w:t>
            </w:r>
          </w:p>
          <w:p w14:paraId="0308AE6C" w14:textId="4E1868EB" w:rsidR="001C2CA2" w:rsidRPr="001C2CA2" w:rsidRDefault="00772D0A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Oracle 11g,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 xml:space="preserve">, SQL Server, Oracle SQL Developer, PL/SQL, JDBC, </w:t>
            </w:r>
            <w:proofErr w:type="spellStart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MyBatis</w:t>
            </w:r>
            <w:proofErr w:type="spellEnd"/>
            <w:r w:rsidRPr="00772D0A">
              <w:rPr>
                <w:rFonts w:ascii="Calibri" w:hAnsi="Calibri"/>
                <w:color w:val="6E6E6E" w:themeColor="accent1" w:themeShade="80"/>
                <w:sz w:val="16"/>
              </w:rPr>
              <w:t>, GORM</w:t>
            </w:r>
          </w:p>
          <w:p w14:paraId="313A2EF5" w14:textId="77777777" w:rsidR="003D7AC3" w:rsidRPr="007A5BB0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Servers</w:t>
            </w:r>
          </w:p>
          <w:p w14:paraId="20284473" w14:textId="77777777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Tomcat, Express,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</w:p>
          <w:p w14:paraId="027D0919" w14:textId="0BA85386" w:rsidR="00175C07" w:rsidRPr="007A5BB0" w:rsidRDefault="0019485D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Calibri" w:hAnsi="Calibri"/>
                <w:b/>
                <w:color w:val="404040" w:themeColor="text1" w:themeTint="BF"/>
              </w:rPr>
              <w:t>Testing</w:t>
            </w:r>
          </w:p>
          <w:p w14:paraId="11D2C2E0" w14:textId="4F85337D" w:rsidR="00175C07" w:rsidRPr="001C2CA2" w:rsidRDefault="0019485D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JUnit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HermesJMS</w:t>
            </w:r>
            <w:proofErr w:type="spellEnd"/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Selenium,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="00DE0DF1">
              <w:rPr>
                <w:rFonts w:ascii="Calibri" w:hAnsi="Calibri"/>
                <w:color w:val="6E6E6E" w:themeColor="accent1" w:themeShade="80"/>
                <w:sz w:val="16"/>
              </w:rPr>
              <w:t>Firebug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Karma,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Jasmine,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 w:rsidRPr="0019485D">
              <w:rPr>
                <w:rFonts w:ascii="Calibri" w:hAnsi="Calibri"/>
                <w:color w:val="6E6E6E" w:themeColor="accent1" w:themeShade="80"/>
                <w:sz w:val="16"/>
              </w:rPr>
              <w:t>Protractor</w:t>
            </w:r>
          </w:p>
          <w:p w14:paraId="1163E360" w14:textId="44A76E97" w:rsidR="003D7AC3" w:rsidRPr="003008AD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595959" w:themeColor="text2" w:themeTint="A6"/>
              </w:rPr>
            </w:pPr>
            <w:r w:rsidRPr="003008AD">
              <w:rPr>
                <w:rFonts w:ascii="Calibri" w:hAnsi="Calibri"/>
                <w:b/>
                <w:color w:val="595959" w:themeColor="text2" w:themeTint="A6"/>
              </w:rPr>
              <w:t>Build Automation</w:t>
            </w:r>
          </w:p>
          <w:p w14:paraId="027C2660" w14:textId="08CD5756" w:rsidR="003D7AC3" w:rsidRPr="007A5BB0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404040" w:themeColor="text1" w:themeTint="BF"/>
                <w:sz w:val="16"/>
              </w:rPr>
            </w:pPr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Bamboo, Jenkins, Sonar,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FishEye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/Crucible,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Antk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Mavenk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Gradlek</w:t>
            </w:r>
            <w:proofErr w:type="spellEnd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 xml:space="preserve"> Travis-CI, </w:t>
            </w:r>
            <w:proofErr w:type="spellStart"/>
            <w:r w:rsidRPr="003D7AC3">
              <w:rPr>
                <w:rFonts w:ascii="Calibri" w:hAnsi="Calibri"/>
                <w:color w:val="6E6E6E" w:themeColor="accent1" w:themeShade="80"/>
                <w:sz w:val="16"/>
              </w:rPr>
              <w:t>Docker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7A5BB0">
              <w:rPr>
                <w:rFonts w:ascii="Calibri" w:hAnsi="Calibri"/>
                <w:b/>
                <w:color w:val="404040" w:themeColor="text1" w:themeTint="BF"/>
              </w:rPr>
              <w:t>Tools</w:t>
            </w:r>
          </w:p>
          <w:p w14:paraId="6FD8D058" w14:textId="77777777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Logic Monitor,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Splunk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Postman,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SoapUI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, Chrome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Dev</w:t>
            </w:r>
            <w:proofErr w:type="spellEnd"/>
            <w:r>
              <w:rPr>
                <w:rFonts w:ascii="Calibri" w:hAnsi="Calibri"/>
                <w:color w:val="6E6E6E" w:themeColor="accent1" w:themeShade="80"/>
                <w:sz w:val="16"/>
              </w:rPr>
              <w:t xml:space="preserve"> Tools, Eclipse, </w:t>
            </w:r>
            <w:proofErr w:type="spellStart"/>
            <w:r>
              <w:rPr>
                <w:rFonts w:ascii="Calibri" w:hAnsi="Calibri"/>
                <w:color w:val="6E6E6E" w:themeColor="accent1" w:themeShade="80"/>
                <w:sz w:val="16"/>
              </w:rPr>
              <w:t>IntelliJ</w:t>
            </w:r>
            <w:proofErr w:type="spellEnd"/>
          </w:p>
          <w:p w14:paraId="40169631" w14:textId="0B5DE118" w:rsidR="003D7AC3" w:rsidRDefault="003D7AC3" w:rsidP="003D7AC3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</w:p>
          <w:p w14:paraId="349D0007" w14:textId="0B3F2B11" w:rsidR="003D7AC3" w:rsidRPr="007720D3" w:rsidRDefault="003D7AC3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</w:p>
        </w:tc>
        <w:tc>
          <w:tcPr>
            <w:tcW w:w="111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736" w:type="pct"/>
          </w:tcPr>
          <w:p w14:paraId="2A09FE5D" w14:textId="6331C98E" w:rsidR="00D33D08" w:rsidRPr="007A5BB0" w:rsidRDefault="00D33D08" w:rsidP="00D33D08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bookmarkStart w:id="1" w:name="_GoBack"/>
            <w:bookmarkEnd w:id="1"/>
            <w:r>
              <w:rPr>
                <w:rFonts w:ascii="Arial Black" w:hAnsi="Arial Black"/>
                <w:color w:val="auto"/>
                <w:sz w:val="24"/>
              </w:rPr>
              <w:t>CONTACT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D33D08" w:rsidRDefault="00D33D08" w:rsidP="002A3C52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</w:pPr>
                  <w:r w:rsidRPr="00D33D08"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E</w:t>
                  </w:r>
                  <w:r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-Mail</w:t>
                  </w:r>
                </w:p>
                <w:p w14:paraId="62EEA96E" w14:textId="356193DD" w:rsidR="00D33D08" w:rsidRPr="00D33D08" w:rsidRDefault="00D33D08" w:rsidP="00D33D08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</w:pPr>
                  <w:r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Phone</w:t>
                  </w:r>
                </w:p>
                <w:p w14:paraId="78E6C36A" w14:textId="64804FF1" w:rsidR="00D33D08" w:rsidRPr="00D33D08" w:rsidRDefault="00D33D08" w:rsidP="00D33D08">
                  <w:pPr>
                    <w:pStyle w:val="BlockText"/>
                    <w:tabs>
                      <w:tab w:val="left" w:pos="-126"/>
                    </w:tabs>
                    <w:ind w:left="-43" w:right="-108"/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</w:pPr>
                  <w:r w:rsidRPr="00D33D08"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Website</w:t>
                  </w:r>
                </w:p>
                <w:p w14:paraId="0C2D389A" w14:textId="6A84E527" w:rsidR="00D33D08" w:rsidRPr="00D33D08" w:rsidRDefault="00D33D08" w:rsidP="00D33D08">
                  <w:pPr>
                    <w:pStyle w:val="BlockText"/>
                    <w:tabs>
                      <w:tab w:val="left" w:pos="-126"/>
                    </w:tabs>
                    <w:ind w:left="-43"/>
                    <w:rPr>
                      <w:rFonts w:ascii="Calibri" w:hAnsi="Calibri"/>
                      <w:color w:val="404040" w:themeColor="text1" w:themeTint="BF"/>
                      <w:sz w:val="16"/>
                    </w:rPr>
                  </w:pPr>
                  <w:proofErr w:type="spellStart"/>
                  <w:r w:rsidRPr="00D33D08"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Github</w:t>
                  </w:r>
                  <w:proofErr w:type="spellEnd"/>
                </w:p>
              </w:tc>
              <w:tc>
                <w:tcPr>
                  <w:tcW w:w="2656" w:type="dxa"/>
                </w:tcPr>
                <w:p w14:paraId="1EEA29A0" w14:textId="77777777" w:rsidR="00D33D08" w:rsidRP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3DE113CF" w14:textId="79C98EF7" w:rsidR="00D33D08" w:rsidRDefault="00D33D08" w:rsidP="00D33D08">
                  <w:pPr>
                    <w:pStyle w:val="Heading2"/>
                    <w:tabs>
                      <w:tab w:val="left" w:pos="0"/>
                    </w:tabs>
                    <w:spacing w:before="0" w:after="0"/>
                    <w:outlineLvl w:val="1"/>
                    <w:rPr>
                      <w:rFonts w:ascii="Arial Black" w:hAnsi="Arial Black"/>
                      <w:color w:val="auto"/>
                      <w:sz w:val="24"/>
                    </w:rPr>
                  </w:pPr>
                  <w:r w:rsidRPr="00D33D0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http://avarghese.me https://github.com/vararun</w:t>
                  </w:r>
                </w:p>
              </w:tc>
            </w:tr>
          </w:tbl>
          <w:p w14:paraId="5C700150" w14:textId="77777777" w:rsidR="00D33D08" w:rsidRDefault="00D33D08" w:rsidP="00D33D08">
            <w:pPr>
              <w:pStyle w:val="Heading2"/>
              <w:tabs>
                <w:tab w:val="left" w:pos="-115"/>
              </w:tabs>
              <w:spacing w:before="0" w:after="0" w:line="240" w:lineRule="auto"/>
              <w:ind w:left="-25"/>
              <w:rPr>
                <w:rFonts w:ascii="Arial Black" w:hAnsi="Arial Black"/>
                <w:color w:val="auto"/>
                <w:sz w:val="24"/>
              </w:rPr>
            </w:pPr>
          </w:p>
          <w:p w14:paraId="5189D9A5" w14:textId="4AF04AD4" w:rsidR="00B75A1C" w:rsidRPr="007A5BB0" w:rsidRDefault="00B75A1C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 w:rsidRPr="007A5BB0">
              <w:rPr>
                <w:rFonts w:ascii="Arial Black" w:hAnsi="Arial Black"/>
                <w:color w:val="auto"/>
                <w:sz w:val="24"/>
              </w:rPr>
              <w:t>OPEN SOURCE</w:t>
            </w:r>
          </w:p>
          <w:p w14:paraId="30683E7A" w14:textId="06301913" w:rsidR="00B75A1C" w:rsidRPr="00D33D08" w:rsidRDefault="00B75A1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404040" w:themeColor="text1" w:themeTint="BF"/>
                <w:sz w:val="16"/>
              </w:rPr>
            </w:pPr>
            <w:r w:rsidRPr="00D33D08">
              <w:rPr>
                <w:rFonts w:ascii="Arial Black" w:hAnsi="Arial Black"/>
                <w:color w:val="404040" w:themeColor="text1" w:themeTint="BF"/>
              </w:rPr>
              <w:t>Photo Tiles</w:t>
            </w:r>
            <w:r w:rsidRPr="00D33D08">
              <w:rPr>
                <w:rFonts w:ascii="Calibri" w:hAnsi="Calibri"/>
                <w:color w:val="404040" w:themeColor="text1" w:themeTint="BF"/>
                <w:sz w:val="16"/>
              </w:rPr>
              <w:t xml:space="preserve"> </w:t>
            </w:r>
          </w:p>
          <w:p w14:paraId="3DF0C2AE" w14:textId="07026BAE" w:rsidR="00B75A1C" w:rsidRPr="001A428C" w:rsidRDefault="00B75A1C" w:rsidP="00D33D08">
            <w:pPr>
              <w:pStyle w:val="BlockText"/>
              <w:tabs>
                <w:tab w:val="left" w:pos="-108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Front End package,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implementation of Mac's Photo Tiles Screensaver. Utilized HTML,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Javascript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CSS, Travis-CI, Hound-CI, Gulp, Bower</w:t>
            </w:r>
            <w:r w:rsidR="00BE2FCC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6A3CF7BC" w14:textId="77777777" w:rsidR="00B75A1C" w:rsidRPr="003B782B" w:rsidRDefault="00B75A1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519D7905" w14:textId="26858163" w:rsidR="00B75A1C" w:rsidRPr="007A5BB0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404040" w:themeColor="text1" w:themeTint="BF"/>
                <w:sz w:val="16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Car Dashboard</w:t>
            </w:r>
          </w:p>
          <w:p w14:paraId="4DBC733B" w14:textId="70D06D6A" w:rsidR="00B75A1C" w:rsidRPr="001A428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for viewing, tracking, and assigning expenses for friends' investments in a rally car. Utilized Angular 2.0,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, Mongo, Travis-CI, Node, Express, Frisby.js.</w:t>
            </w:r>
          </w:p>
          <w:p w14:paraId="5B8EDC39" w14:textId="77777777" w:rsidR="00BE2FC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2243EF45" w14:textId="54ABCFDE" w:rsidR="00BE2FCC" w:rsidRPr="007A5BB0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404040" w:themeColor="text1" w:themeTint="BF"/>
                <w:sz w:val="16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Resume Builder</w:t>
            </w:r>
          </w:p>
          <w:p w14:paraId="12A36AC6" w14:textId="3664B9B6" w:rsidR="00BE2FCC" w:rsidRPr="001A428C" w:rsidRDefault="00BE2FCC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Web application used as a tool for Resume edit/proofread/format/styles/guidelines. Utilized Angular 1.5,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Heroku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Mongo,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Travis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-CI.</w:t>
            </w:r>
          </w:p>
          <w:p w14:paraId="555D98D6" w14:textId="466F5483" w:rsidR="00D4272F" w:rsidRPr="004C3C81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D4272F" w:rsidRPr="004C3C81">
              <w:rPr>
                <w:rFonts w:ascii="Arial Black" w:hAnsi="Arial Black"/>
                <w:color w:val="auto"/>
                <w:sz w:val="24"/>
              </w:rPr>
              <w:t>PROJECTS</w:t>
            </w:r>
          </w:p>
          <w:p w14:paraId="13C1B3C9" w14:textId="58704993" w:rsidR="00D4272F" w:rsidRPr="007A5BB0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Environment Dashboard</w:t>
            </w:r>
            <w:r w:rsidR="00D4272F" w:rsidRPr="007A5BB0">
              <w:rPr>
                <w:rFonts w:ascii="Arial Black" w:hAnsi="Arial Black"/>
                <w:color w:val="404040" w:themeColor="text1" w:themeTint="BF"/>
              </w:rPr>
              <w:t xml:space="preserve"> </w:t>
            </w:r>
          </w:p>
          <w:p w14:paraId="66DBC192" w14:textId="133CD241" w:rsidR="00706017" w:rsidRPr="001A428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Web application used to consolidate all internal environment data including health checks, build tags, etc. Utilized Angular 4.0, Linux servers, Tomcat application server</w:t>
            </w:r>
            <w:r w:rsidR="00D4272F"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5A507CAA" w14:textId="77777777" w:rsidR="007D7774" w:rsidRDefault="007D777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33761948" w14:textId="5299BC4E" w:rsidR="007D7774" w:rsidRPr="007A5BB0" w:rsidRDefault="007D777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proofErr w:type="spellStart"/>
            <w:r w:rsidRPr="007A5BB0">
              <w:rPr>
                <w:rFonts w:ascii="Arial Black" w:hAnsi="Arial Black"/>
                <w:color w:val="404040" w:themeColor="text1" w:themeTint="BF"/>
              </w:rPr>
              <w:t>Nspire</w:t>
            </w:r>
            <w:proofErr w:type="spellEnd"/>
            <w:r w:rsidRPr="007A5BB0">
              <w:rPr>
                <w:rFonts w:ascii="Arial Black" w:hAnsi="Arial Black"/>
                <w:color w:val="404040" w:themeColor="text1" w:themeTint="BF"/>
              </w:rPr>
              <w:t xml:space="preserve"> Platform</w:t>
            </w:r>
          </w:p>
          <w:p w14:paraId="5CCB7480" w14:textId="36041B0E" w:rsidR="007D7774" w:rsidRPr="001A428C" w:rsidRDefault="005460A0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Groovy</w:t>
            </w:r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/</w:t>
            </w:r>
            <w:proofErr w:type="gram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Grails  web</w:t>
            </w:r>
            <w:proofErr w:type="gram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application </w:t>
            </w:r>
            <w:r w:rsidR="003E7FA6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linux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servers, tomcat application server,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MySql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MongoDB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Elastic Search,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RabbitMQ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Logic Monitor, </w:t>
            </w:r>
            <w:proofErr w:type="spellStart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Redis</w:t>
            </w:r>
            <w:proofErr w:type="spellEnd"/>
            <w:r w:rsidR="00CE1768" w:rsidRPr="001A428C">
              <w:rPr>
                <w:rFonts w:ascii="Calibri" w:hAnsi="Calibri"/>
                <w:color w:val="6E6E6E" w:themeColor="accent1" w:themeShade="80"/>
                <w:sz w:val="16"/>
              </w:rPr>
              <w:t>, various vender APIs.</w:t>
            </w:r>
          </w:p>
          <w:p w14:paraId="1F5AD085" w14:textId="77777777" w:rsidR="00D32C04" w:rsidRPr="00D32C04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000000" w:themeColor="text1"/>
                <w:sz w:val="16"/>
              </w:rPr>
            </w:pPr>
          </w:p>
          <w:p w14:paraId="758EFC14" w14:textId="73D6CBEE" w:rsidR="00706017" w:rsidRPr="007A5BB0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proofErr w:type="spellStart"/>
            <w:r w:rsidRPr="007A5BB0">
              <w:rPr>
                <w:rFonts w:ascii="Arial Black" w:hAnsi="Arial Black"/>
                <w:color w:val="404040" w:themeColor="text1" w:themeTint="BF"/>
              </w:rPr>
              <w:t>FundRef</w:t>
            </w:r>
            <w:proofErr w:type="spellEnd"/>
            <w:r w:rsidR="00706017" w:rsidRPr="007A5BB0">
              <w:rPr>
                <w:rFonts w:ascii="Arial Black" w:hAnsi="Arial Black"/>
                <w:color w:val="404040" w:themeColor="text1" w:themeTint="BF"/>
              </w:rPr>
              <w:t xml:space="preserve"> </w:t>
            </w:r>
          </w:p>
          <w:p w14:paraId="50588CEE" w14:textId="337DCF7B" w:rsidR="00706017" w:rsidRPr="001A428C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Java and Spring based we</w:t>
            </w:r>
            <w:r w:rsidR="008C1433"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b application for consolidating and </w:t>
            </w: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provisioning fund attributes to downstream systems. Utilized Linux servers, Tomcat application server, Oracle database, IPP,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PowerCenter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, IBM HATS, </w:t>
            </w:r>
            <w:proofErr w:type="gram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Apache</w:t>
            </w:r>
            <w:proofErr w:type="gram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Solr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.</w:t>
            </w:r>
          </w:p>
          <w:p w14:paraId="4C53751D" w14:textId="77777777" w:rsidR="00D32C04" w:rsidRPr="003B782B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iCs w:val="0"/>
                <w:color w:val="000000" w:themeColor="text1"/>
              </w:rPr>
            </w:pPr>
          </w:p>
          <w:p w14:paraId="22DC05F3" w14:textId="1E4DBDC7" w:rsidR="00706017" w:rsidRPr="007A5BB0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404040" w:themeColor="text1" w:themeTint="BF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DAL SDS - Data Access Layer Shared Data Services</w:t>
            </w:r>
            <w:r w:rsidR="00706017" w:rsidRPr="007A5BB0">
              <w:rPr>
                <w:rFonts w:ascii="Arial Black" w:hAnsi="Arial Black"/>
                <w:color w:val="404040" w:themeColor="text1" w:themeTint="BF"/>
              </w:rPr>
              <w:t xml:space="preserve"> </w:t>
            </w:r>
          </w:p>
          <w:p w14:paraId="5978E98C" w14:textId="5B7544CE" w:rsidR="00D32C04" w:rsidRPr="0048460F" w:rsidRDefault="00D32C04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color w:val="6E6E6E" w:themeColor="accent1" w:themeShade="80"/>
                <w:sz w:val="16"/>
              </w:rPr>
            </w:pPr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Java and Spring based </w:t>
            </w:r>
            <w:proofErr w:type="spellStart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>RESTful</w:t>
            </w:r>
            <w:proofErr w:type="spellEnd"/>
            <w:r w:rsidRPr="001A428C">
              <w:rPr>
                <w:rFonts w:ascii="Calibri" w:hAnsi="Calibri"/>
                <w:color w:val="6E6E6E" w:themeColor="accent1" w:themeShade="80"/>
                <w:sz w:val="16"/>
              </w:rPr>
              <w:t xml:space="preserve"> web services project used for raw data management, capture, and delivery. Utilized Linux servers, Tomcat application server, and Oracle database, SQL Server, Composite, Maven.</w:t>
            </w:r>
          </w:p>
          <w:p w14:paraId="0EA49859" w14:textId="378A0F07" w:rsidR="0048460F" w:rsidRPr="004C3C81" w:rsidRDefault="00AE41C3" w:rsidP="005E3CFB">
            <w:pPr>
              <w:pStyle w:val="Heading2"/>
              <w:tabs>
                <w:tab w:val="left" w:pos="0"/>
              </w:tabs>
              <w:spacing w:before="0" w:after="0" w:line="240" w:lineRule="auto"/>
              <w:rPr>
                <w:rFonts w:ascii="Arial Black" w:hAnsi="Arial Black"/>
                <w:color w:val="auto"/>
                <w:sz w:val="24"/>
              </w:rPr>
            </w:pPr>
            <w:r>
              <w:rPr>
                <w:rFonts w:ascii="Arial Black" w:hAnsi="Arial Black"/>
                <w:color w:val="auto"/>
                <w:sz w:val="24"/>
              </w:rPr>
              <w:br/>
            </w:r>
            <w:r w:rsidR="0048460F" w:rsidRPr="004C3C81">
              <w:rPr>
                <w:rFonts w:ascii="Arial Black" w:hAnsi="Arial Black"/>
                <w:color w:val="auto"/>
                <w:sz w:val="24"/>
              </w:rPr>
              <w:t>ACHIEVEMENTS</w:t>
            </w:r>
          </w:p>
          <w:p w14:paraId="57EB7731" w14:textId="685A6C21" w:rsidR="0048460F" w:rsidRPr="007A5BB0" w:rsidRDefault="0048460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404040" w:themeColor="text1" w:themeTint="BF"/>
              </w:rPr>
            </w:pPr>
            <w:r w:rsidRPr="007A5BB0">
              <w:rPr>
                <w:rFonts w:ascii="Arial Black" w:hAnsi="Arial Black"/>
                <w:color w:val="404040" w:themeColor="text1" w:themeTint="BF"/>
              </w:rPr>
              <w:t>US Patent 9491178 B2</w:t>
            </w:r>
          </w:p>
          <w:p w14:paraId="0EEEEB79" w14:textId="7DC7782E" w:rsidR="0048460F" w:rsidRPr="007A5BB0" w:rsidRDefault="0048460F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7A5BB0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Default="00744E12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Arial Black" w:hAnsi="Arial Black"/>
                <w:color w:val="6E6E6E" w:themeColor="accent1" w:themeShade="80"/>
              </w:rPr>
            </w:pPr>
            <w:r w:rsidRPr="00CC7846">
              <w:rPr>
                <w:rFonts w:ascii="Calibri" w:hAnsi="Calibri"/>
                <w:color w:val="6E6E6E" w:themeColor="accent1" w:themeShade="80"/>
                <w:sz w:val="16"/>
              </w:rPr>
              <w:t>Published November 2016</w:t>
            </w:r>
            <w:r w:rsidR="0048460F" w:rsidRPr="00CC7846">
              <w:rPr>
                <w:rFonts w:ascii="Arial Black" w:hAnsi="Arial Black"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5E3CFB">
            <w:pPr>
              <w:pStyle w:val="BlockText"/>
              <w:tabs>
                <w:tab w:val="left" w:pos="0"/>
              </w:tabs>
              <w:spacing w:line="240" w:lineRule="auto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1227FB" w:rsidRDefault="001227FB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1227FB" w:rsidRDefault="0012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1227FB" w:rsidRDefault="001227FB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1227FB" w:rsidRDefault="0012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EC2EC2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000000" w:themeColor="text1"/>
              <w:sz w:val="36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2B4589F" w14:textId="77777777" w:rsidR="00EC2EC2" w:rsidRPr="00DE20D7" w:rsidRDefault="00EC2EC2" w:rsidP="00A10470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180"/>
                <w:rPr>
                  <w:color w:val="000000" w:themeColor="text1"/>
                  <w:sz w:val="86"/>
                </w:rPr>
              </w:pPr>
              <w:r>
                <w:rPr>
                  <w:color w:val="000000" w:themeColor="text1"/>
                  <w:sz w:val="36"/>
                </w:rPr>
                <w:br/>
              </w:r>
              <w:r>
                <w:rPr>
                  <w:rFonts w:ascii="Arial Black" w:hAnsi="Arial Black"/>
                  <w:color w:val="000000" w:themeColor="text1"/>
                  <w:sz w:val="36"/>
                  <w:lang w:eastAsia="ja-JP"/>
                </w:rPr>
                <w:br/>
              </w:r>
              <w:r w:rsidRPr="00DE20D7">
                <w:rPr>
                  <w:rFonts w:ascii="Arial Black" w:hAnsi="Arial Black"/>
                  <w:color w:val="000000" w:themeColor="text1"/>
                  <w:sz w:val="36"/>
                  <w:lang w:eastAsia="ja-JP"/>
                </w:rPr>
                <w:t>ARUN VARGHESE</w:t>
              </w:r>
            </w:p>
          </w:sdtContent>
        </w:sdt>
        <w:p w14:paraId="7E564FB9" w14:textId="72141D25" w:rsidR="00EC2EC2" w:rsidRDefault="00EC2EC2" w:rsidP="00A10470">
          <w:pPr>
            <w:pStyle w:val="Header"/>
            <w:tabs>
              <w:tab w:val="left" w:pos="90"/>
              <w:tab w:val="left" w:pos="2340"/>
            </w:tabs>
            <w:ind w:left="180"/>
          </w:pPr>
          <w:sdt>
            <w:sdtPr>
              <w:rPr>
                <w:rFonts w:ascii="Arial Black" w:hAnsi="Arial Black"/>
                <w:color w:val="595959" w:themeColor="text2" w:themeTint="A6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r w:rsidRPr="001227FB">
                <w:rPr>
                  <w:rFonts w:ascii="Arial Black" w:hAnsi="Arial Black"/>
                  <w:color w:val="595959" w:themeColor="text2" w:themeTint="A6"/>
                  <w:szCs w:val="10"/>
                  <w:lang w:eastAsia="ja-JP"/>
                </w:rPr>
                <w:t>SENIOR FULL STACK DEVELOPER –</w:t>
              </w:r>
              <w:r>
                <w:rPr>
                  <w:rFonts w:ascii="Arial Black" w:hAnsi="Arial Black"/>
                  <w:color w:val="595959" w:themeColor="text2" w:themeTint="A6"/>
                  <w:szCs w:val="10"/>
                  <w:lang w:eastAsia="ja-JP"/>
                </w:rPr>
                <w:t xml:space="preserve"> DALLAS, TX</w:t>
              </w:r>
              <w:r>
                <w:rPr>
                  <w:rFonts w:ascii="Arial Black" w:hAnsi="Arial Black"/>
                  <w:color w:val="595959" w:themeColor="text2" w:themeTint="A6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5E3CFB" w:rsidRDefault="005E3CFB" w:rsidP="00A10470">
    <w:pPr>
      <w:pStyle w:val="Header"/>
      <w:ind w:left="18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5128A"/>
    <w:rsid w:val="00055274"/>
    <w:rsid w:val="00062EFE"/>
    <w:rsid w:val="00087A90"/>
    <w:rsid w:val="000A3125"/>
    <w:rsid w:val="000C2AA1"/>
    <w:rsid w:val="000D020C"/>
    <w:rsid w:val="000F659E"/>
    <w:rsid w:val="00112799"/>
    <w:rsid w:val="001227FB"/>
    <w:rsid w:val="00127DF6"/>
    <w:rsid w:val="00140619"/>
    <w:rsid w:val="00165340"/>
    <w:rsid w:val="00175C07"/>
    <w:rsid w:val="00185B45"/>
    <w:rsid w:val="00187B33"/>
    <w:rsid w:val="0019485D"/>
    <w:rsid w:val="00194F1D"/>
    <w:rsid w:val="00197FBB"/>
    <w:rsid w:val="001A428C"/>
    <w:rsid w:val="001B0AD3"/>
    <w:rsid w:val="001C2956"/>
    <w:rsid w:val="001C2CA2"/>
    <w:rsid w:val="001D787C"/>
    <w:rsid w:val="001F22EB"/>
    <w:rsid w:val="00202EFF"/>
    <w:rsid w:val="0021100D"/>
    <w:rsid w:val="00212D7A"/>
    <w:rsid w:val="0026113B"/>
    <w:rsid w:val="00297F46"/>
    <w:rsid w:val="002A3C52"/>
    <w:rsid w:val="002B373F"/>
    <w:rsid w:val="002D0663"/>
    <w:rsid w:val="003008AD"/>
    <w:rsid w:val="003131AF"/>
    <w:rsid w:val="00321403"/>
    <w:rsid w:val="00327E61"/>
    <w:rsid w:val="00337C90"/>
    <w:rsid w:val="00364759"/>
    <w:rsid w:val="003B782B"/>
    <w:rsid w:val="003D5E84"/>
    <w:rsid w:val="003D7AC3"/>
    <w:rsid w:val="003E7FA6"/>
    <w:rsid w:val="003F07BB"/>
    <w:rsid w:val="004039C1"/>
    <w:rsid w:val="00416259"/>
    <w:rsid w:val="0046693D"/>
    <w:rsid w:val="00467E82"/>
    <w:rsid w:val="00475A25"/>
    <w:rsid w:val="0048460F"/>
    <w:rsid w:val="00493309"/>
    <w:rsid w:val="004A6397"/>
    <w:rsid w:val="004A6F10"/>
    <w:rsid w:val="004C2CC4"/>
    <w:rsid w:val="004C3C81"/>
    <w:rsid w:val="00520973"/>
    <w:rsid w:val="005332BF"/>
    <w:rsid w:val="00542D43"/>
    <w:rsid w:val="005460A0"/>
    <w:rsid w:val="0055491E"/>
    <w:rsid w:val="005836AA"/>
    <w:rsid w:val="005B5890"/>
    <w:rsid w:val="005C21B8"/>
    <w:rsid w:val="005E3CFB"/>
    <w:rsid w:val="005E5F54"/>
    <w:rsid w:val="00600A67"/>
    <w:rsid w:val="006103BD"/>
    <w:rsid w:val="00622B62"/>
    <w:rsid w:val="00640151"/>
    <w:rsid w:val="006658CB"/>
    <w:rsid w:val="00685800"/>
    <w:rsid w:val="0068602A"/>
    <w:rsid w:val="0068748F"/>
    <w:rsid w:val="006A3863"/>
    <w:rsid w:val="006C0025"/>
    <w:rsid w:val="00706017"/>
    <w:rsid w:val="0072397C"/>
    <w:rsid w:val="007333CD"/>
    <w:rsid w:val="0074437E"/>
    <w:rsid w:val="00744E12"/>
    <w:rsid w:val="007720D3"/>
    <w:rsid w:val="00772D0A"/>
    <w:rsid w:val="00797614"/>
    <w:rsid w:val="007A5BB0"/>
    <w:rsid w:val="007D172C"/>
    <w:rsid w:val="007D2D88"/>
    <w:rsid w:val="007D32E4"/>
    <w:rsid w:val="007D5048"/>
    <w:rsid w:val="007D7774"/>
    <w:rsid w:val="008148BF"/>
    <w:rsid w:val="00840102"/>
    <w:rsid w:val="0086181B"/>
    <w:rsid w:val="00861851"/>
    <w:rsid w:val="008826FB"/>
    <w:rsid w:val="008C1433"/>
    <w:rsid w:val="008C2A28"/>
    <w:rsid w:val="008C4950"/>
    <w:rsid w:val="008C78D5"/>
    <w:rsid w:val="008E648A"/>
    <w:rsid w:val="0092271A"/>
    <w:rsid w:val="00935BA7"/>
    <w:rsid w:val="00950D64"/>
    <w:rsid w:val="009763B8"/>
    <w:rsid w:val="00982BE2"/>
    <w:rsid w:val="009B2D42"/>
    <w:rsid w:val="009B5F8D"/>
    <w:rsid w:val="009F709B"/>
    <w:rsid w:val="00A015A7"/>
    <w:rsid w:val="00A10470"/>
    <w:rsid w:val="00A34A66"/>
    <w:rsid w:val="00A64B4A"/>
    <w:rsid w:val="00AB19BD"/>
    <w:rsid w:val="00AD5674"/>
    <w:rsid w:val="00AE41C3"/>
    <w:rsid w:val="00B14C86"/>
    <w:rsid w:val="00B276A2"/>
    <w:rsid w:val="00B5254B"/>
    <w:rsid w:val="00B5585A"/>
    <w:rsid w:val="00B72A4E"/>
    <w:rsid w:val="00B75A1C"/>
    <w:rsid w:val="00B92BDC"/>
    <w:rsid w:val="00BB2407"/>
    <w:rsid w:val="00BC0EEB"/>
    <w:rsid w:val="00BC3FFD"/>
    <w:rsid w:val="00BE2FCC"/>
    <w:rsid w:val="00BE6505"/>
    <w:rsid w:val="00BF7C39"/>
    <w:rsid w:val="00C11474"/>
    <w:rsid w:val="00C22C9F"/>
    <w:rsid w:val="00C44CAD"/>
    <w:rsid w:val="00C50715"/>
    <w:rsid w:val="00C63BDD"/>
    <w:rsid w:val="00C6580C"/>
    <w:rsid w:val="00C70F19"/>
    <w:rsid w:val="00C9751E"/>
    <w:rsid w:val="00CC5AD7"/>
    <w:rsid w:val="00CC6C75"/>
    <w:rsid w:val="00CC7846"/>
    <w:rsid w:val="00CE1768"/>
    <w:rsid w:val="00CE4A83"/>
    <w:rsid w:val="00CE65EF"/>
    <w:rsid w:val="00CF7BFE"/>
    <w:rsid w:val="00D02E73"/>
    <w:rsid w:val="00D317C7"/>
    <w:rsid w:val="00D32C04"/>
    <w:rsid w:val="00D33D08"/>
    <w:rsid w:val="00D40758"/>
    <w:rsid w:val="00D407E0"/>
    <w:rsid w:val="00D40F2F"/>
    <w:rsid w:val="00D4272F"/>
    <w:rsid w:val="00D604FA"/>
    <w:rsid w:val="00D64711"/>
    <w:rsid w:val="00D834E5"/>
    <w:rsid w:val="00D84826"/>
    <w:rsid w:val="00DA16B0"/>
    <w:rsid w:val="00DD25C0"/>
    <w:rsid w:val="00DD59BA"/>
    <w:rsid w:val="00DE0DF1"/>
    <w:rsid w:val="00DE20D7"/>
    <w:rsid w:val="00DF5EE9"/>
    <w:rsid w:val="00E35213"/>
    <w:rsid w:val="00E4418F"/>
    <w:rsid w:val="00E66228"/>
    <w:rsid w:val="00E842B4"/>
    <w:rsid w:val="00E84E02"/>
    <w:rsid w:val="00E904AF"/>
    <w:rsid w:val="00EB13A0"/>
    <w:rsid w:val="00EB2BA0"/>
    <w:rsid w:val="00EC2EC2"/>
    <w:rsid w:val="00EC5307"/>
    <w:rsid w:val="00EC57D1"/>
    <w:rsid w:val="00F36BAE"/>
    <w:rsid w:val="00F445ED"/>
    <w:rsid w:val="00F73F39"/>
    <w:rsid w:val="00F90951"/>
    <w:rsid w:val="00FA103D"/>
    <w:rsid w:val="00FB097F"/>
    <w:rsid w:val="00FD56E9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000000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000000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5C34ED"/>
    <w:rsid w:val="00677DE8"/>
    <w:rsid w:val="007C68CD"/>
    <w:rsid w:val="00B80C29"/>
    <w:rsid w:val="00C20B54"/>
    <w:rsid w:val="00C3706A"/>
    <w:rsid w:val="00C67761"/>
    <w:rsid w:val="00D51951"/>
    <w:rsid w:val="00ED3B17"/>
    <w:rsid w:val="00F4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27</TotalTime>
  <Pages>1</Pages>
  <Words>689</Words>
  <Characters>4128</Characters>
  <Application>Microsoft Macintosh Word</Application>
  <DocSecurity>0</DocSecurity>
  <Lines>179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FULL STACK DEVELOPER – DALLAS, TX
</dc:subject>
  <dc:creator>Spireon</dc:creator>
  <cp:keywords/>
  <dc:description/>
  <cp:lastModifiedBy>Spireon</cp:lastModifiedBy>
  <cp:revision>10</cp:revision>
  <cp:lastPrinted>2017-04-07T21:32:00Z</cp:lastPrinted>
  <dcterms:created xsi:type="dcterms:W3CDTF">2017-04-07T21:32:00Z</dcterms:created>
  <dcterms:modified xsi:type="dcterms:W3CDTF">2017-04-10T01:39:00Z</dcterms:modified>
  <cp:category/>
</cp:coreProperties>
</file>