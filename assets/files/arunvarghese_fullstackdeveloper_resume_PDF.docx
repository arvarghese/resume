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07D9C" w14:paraId="5722853B" w14:textId="77777777" w:rsidTr="00881B76">
        <w:trPr>
          <w:trHeight w:val="204"/>
        </w:trPr>
        <w:tc>
          <w:tcPr>
            <w:tcW w:w="11016" w:type="dxa"/>
          </w:tcPr>
          <w:p w14:paraId="3D71F075" w14:textId="098C03D7" w:rsidR="00E07D9C" w:rsidRPr="00F5056E" w:rsidRDefault="00E07D9C" w:rsidP="00E07D9C">
            <w:pPr>
              <w:jc w:val="center"/>
              <w:rPr>
                <w:rFonts w:ascii="Arial Black" w:hAnsi="Arial Black"/>
              </w:rPr>
            </w:pPr>
            <w:r w:rsidRPr="00615FC4">
              <w:rPr>
                <w:rFonts w:ascii="Arial Black" w:hAnsi="Arial Black"/>
                <w:sz w:val="46"/>
              </w:rPr>
              <w:t>ARUN VARGHESE</w:t>
            </w:r>
          </w:p>
        </w:tc>
      </w:tr>
      <w:tr w:rsidR="00E07D9C" w14:paraId="54EAAB8C" w14:textId="77777777" w:rsidTr="00881B76">
        <w:trPr>
          <w:trHeight w:val="137"/>
        </w:trPr>
        <w:tc>
          <w:tcPr>
            <w:tcW w:w="11016" w:type="dxa"/>
          </w:tcPr>
          <w:p w14:paraId="6AE100DA" w14:textId="34FB30D0" w:rsidR="00F5056E" w:rsidRPr="00F9477D" w:rsidRDefault="00E07D9C" w:rsidP="00615FC4">
            <w:pPr>
              <w:jc w:val="center"/>
              <w:rPr>
                <w:rFonts w:ascii="Arial Black" w:hAnsi="Arial Black"/>
                <w:color w:val="0292DF" w:themeColor="accent1" w:themeShade="BF"/>
              </w:rPr>
            </w:pPr>
            <w:r w:rsidRPr="00F9477D">
              <w:rPr>
                <w:rFonts w:ascii="Arial Black" w:hAnsi="Arial Black"/>
                <w:color w:val="0292DF" w:themeColor="accent1" w:themeShade="BF"/>
              </w:rPr>
              <w:t>FULL STACK DEVELOPER /</w:t>
            </w:r>
            <w:r w:rsidRPr="00F9477D">
              <w:rPr>
                <w:rFonts w:ascii="Arial Black" w:hAnsi="Arial Black"/>
                <w:color w:val="0292DF" w:themeColor="accent1" w:themeShade="BF"/>
                <w:vertAlign w:val="subscript"/>
              </w:rPr>
              <w:t xml:space="preserve"> </w:t>
            </w:r>
            <w:r w:rsidRPr="00F9477D">
              <w:rPr>
                <w:rFonts w:ascii="Arial Black" w:hAnsi="Arial Black"/>
                <w:color w:val="0292DF" w:themeColor="accent1" w:themeShade="BF"/>
              </w:rPr>
              <w:t>DALLAS, TX</w:t>
            </w:r>
          </w:p>
        </w:tc>
      </w:tr>
      <w:tr w:rsidR="00615FC4" w14:paraId="7F71A667" w14:textId="77777777" w:rsidTr="00881B76">
        <w:trPr>
          <w:trHeight w:val="136"/>
        </w:trPr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  <w:gridCol w:w="6930"/>
              <w:gridCol w:w="1970"/>
            </w:tblGrid>
            <w:tr w:rsidR="00881B76" w14:paraId="64D5D3CD" w14:textId="77777777" w:rsidTr="00B0456D">
              <w:tc>
                <w:tcPr>
                  <w:tcW w:w="1885" w:type="dxa"/>
                </w:tcPr>
                <w:p w14:paraId="17B76441" w14:textId="77777777" w:rsidR="00881B76" w:rsidRDefault="00881B76" w:rsidP="00E74DAC">
                  <w:pPr>
                    <w:spacing w:line="240" w:lineRule="auto"/>
                    <w:jc w:val="center"/>
                    <w:rPr>
                      <w:rFonts w:ascii="Times" w:eastAsia="Times New Roman" w:hAnsi="Times" w:cs="Times New Roman"/>
                      <w:i/>
                      <w:sz w:val="16"/>
                      <w:szCs w:val="20"/>
                    </w:rPr>
                  </w:pPr>
                </w:p>
              </w:tc>
              <w:tc>
                <w:tcPr>
                  <w:tcW w:w="6930" w:type="dxa"/>
                </w:tcPr>
                <w:p w14:paraId="718DC5E9" w14:textId="7A2B5F26" w:rsidR="00881B76" w:rsidRDefault="00881B76" w:rsidP="00E74DAC">
                  <w:pPr>
                    <w:spacing w:line="240" w:lineRule="auto"/>
                    <w:jc w:val="center"/>
                    <w:rPr>
                      <w:rFonts w:ascii="Times" w:eastAsia="Times New Roman" w:hAnsi="Times" w:cs="Times New Roman"/>
                      <w:i/>
                      <w:sz w:val="16"/>
                      <w:szCs w:val="20"/>
                    </w:rPr>
                  </w:pPr>
                  <w:r w:rsidRPr="00881B76">
                    <w:rPr>
                      <w:rFonts w:ascii="Helvetica Neue" w:eastAsia="Times New Roman" w:hAnsi="Helvetica Neue" w:cs="Times New Roman"/>
                      <w:i/>
                      <w:sz w:val="13"/>
                      <w:szCs w:val="25"/>
                      <w:shd w:val="clear" w:color="auto" w:fill="FFFFFF"/>
                    </w:rPr>
                    <w:t>“I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architecture.”</w:t>
                  </w:r>
                </w:p>
              </w:tc>
              <w:tc>
                <w:tcPr>
                  <w:tcW w:w="1970" w:type="dxa"/>
                </w:tcPr>
                <w:p w14:paraId="66EE739A" w14:textId="77777777" w:rsidR="00881B76" w:rsidRDefault="00881B76" w:rsidP="00E74DAC">
                  <w:pPr>
                    <w:spacing w:line="240" w:lineRule="auto"/>
                    <w:jc w:val="center"/>
                    <w:rPr>
                      <w:rFonts w:ascii="Times" w:eastAsia="Times New Roman" w:hAnsi="Times" w:cs="Times New Roman"/>
                      <w:i/>
                      <w:sz w:val="16"/>
                      <w:szCs w:val="20"/>
                    </w:rPr>
                  </w:pPr>
                </w:p>
              </w:tc>
            </w:tr>
          </w:tbl>
          <w:p w14:paraId="5AF18B16" w14:textId="15E4E130" w:rsidR="00615FC4" w:rsidRPr="00E74DAC" w:rsidRDefault="00615FC4" w:rsidP="00E74DAC">
            <w:pPr>
              <w:spacing w:line="240" w:lineRule="auto"/>
              <w:jc w:val="center"/>
              <w:rPr>
                <w:rFonts w:ascii="Times" w:eastAsia="Times New Roman" w:hAnsi="Times" w:cs="Times New Roman"/>
                <w:i/>
                <w:sz w:val="16"/>
                <w:szCs w:val="20"/>
              </w:rPr>
            </w:pPr>
          </w:p>
        </w:tc>
      </w:tr>
    </w:tbl>
    <w:p w14:paraId="198C6031" w14:textId="77777777" w:rsidR="00E07D9C" w:rsidRDefault="00E07D9C"/>
    <w:tbl>
      <w:tblPr>
        <w:tblStyle w:val="TableGrid"/>
        <w:tblW w:w="1101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8"/>
        <w:gridCol w:w="4608"/>
      </w:tblGrid>
      <w:tr w:rsidR="007F0AEF" w14:paraId="0FEA6B6F" w14:textId="77777777" w:rsidTr="00B40B96">
        <w:trPr>
          <w:trHeight w:val="10052"/>
        </w:trPr>
        <w:tc>
          <w:tcPr>
            <w:tcW w:w="6408" w:type="dxa"/>
          </w:tcPr>
          <w:tbl>
            <w:tblPr>
              <w:tblStyle w:val="TableGrid"/>
              <w:tblpPr w:leftFromText="180" w:rightFromText="180" w:vertAnchor="page" w:horzAnchor="page" w:tblpX="655" w:tblpY="24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177"/>
            </w:tblGrid>
            <w:tr w:rsidR="007F0AEF" w14:paraId="2C816FDF" w14:textId="77777777" w:rsidTr="00943B8E">
              <w:tc>
                <w:tcPr>
                  <w:tcW w:w="6177" w:type="dxa"/>
                </w:tcPr>
                <w:p w14:paraId="3A28062B" w14:textId="6D353698" w:rsidR="007F0AEF" w:rsidRPr="00F9477D" w:rsidRDefault="007F0AEF" w:rsidP="003D5CBB">
                  <w:pPr>
                    <w:rPr>
                      <w:color w:val="0292DF" w:themeColor="accent1" w:themeShade="BF"/>
                    </w:rPr>
                  </w:pPr>
                  <w:r w:rsidRPr="00F9477D">
                    <w:rPr>
                      <w:rFonts w:ascii="Arial Black" w:hAnsi="Arial Black"/>
                      <w:color w:val="0292DF" w:themeColor="accent1" w:themeShade="BF"/>
                    </w:rPr>
                    <w:t>EXPERIENCE</w:t>
                  </w:r>
                </w:p>
              </w:tc>
            </w:tr>
            <w:tr w:rsidR="00B40B96" w14:paraId="27FE1685" w14:textId="77777777" w:rsidTr="00B40B96">
              <w:trPr>
                <w:trHeight w:val="3585"/>
              </w:trPr>
              <w:tc>
                <w:tcPr>
                  <w:tcW w:w="6177" w:type="dxa"/>
                </w:tcPr>
                <w:p w14:paraId="7CBF90AE" w14:textId="77777777" w:rsidR="00B40B96" w:rsidRPr="00E74DAC" w:rsidRDefault="00B40B96" w:rsidP="00E74DAC">
                  <w:pPr>
                    <w:pStyle w:val="Heading4"/>
                    <w:shd w:val="clear" w:color="auto" w:fill="FFFFFF"/>
                    <w:spacing w:before="150" w:after="150"/>
                    <w:rPr>
                      <w:rFonts w:ascii="Calibri" w:eastAsia="Times New Roman" w:hAnsi="Calibri" w:cs="Times New Roman"/>
                      <w:i w:val="0"/>
                      <w:color w:val="333333"/>
                      <w:sz w:val="27"/>
                      <w:szCs w:val="27"/>
                    </w:rPr>
                  </w:pPr>
                  <w:r w:rsidRPr="00E74DAC">
                    <w:rPr>
                      <w:rFonts w:ascii="Calibri" w:eastAsia="Times New Roman" w:hAnsi="Calibri" w:cs="Times New Roman"/>
                      <w:i w:val="0"/>
                      <w:color w:val="333333"/>
                      <w:sz w:val="27"/>
                      <w:szCs w:val="27"/>
                    </w:rPr>
                    <w:t>Full Stack Developer at Spireon Inc.</w:t>
                  </w:r>
                  <w:r w:rsidRPr="00E74DAC">
                    <w:rPr>
                      <w:rFonts w:ascii="Calibri" w:eastAsia="Times New Roman" w:hAnsi="Calibri" w:cs="Times New Roman"/>
                      <w:i w:val="0"/>
                      <w:color w:val="333333"/>
                      <w:sz w:val="27"/>
                      <w:szCs w:val="27"/>
                    </w:rPr>
                    <w:br/>
                  </w:r>
                  <w:r w:rsidRPr="00F9477D">
                    <w:rPr>
                      <w:rStyle w:val="Strong"/>
                      <w:rFonts w:ascii="Calibri" w:eastAsia="Times New Roman" w:hAnsi="Calibri" w:cs="Times New Roman"/>
                      <w:i w:val="0"/>
                      <w:color w:val="0292DF" w:themeColor="accent1" w:themeShade="BF"/>
                      <w:sz w:val="25"/>
                      <w:szCs w:val="25"/>
                      <w:shd w:val="clear" w:color="auto" w:fill="FFFFFF"/>
                    </w:rPr>
                    <w:t>August 2015 to Present</w:t>
                  </w:r>
                  <w:r w:rsidRPr="00E74DAC">
                    <w:rPr>
                      <w:rStyle w:val="Strong"/>
                      <w:rFonts w:ascii="Calibri" w:eastAsia="Times New Roman" w:hAnsi="Calibri" w:cs="Times New Roman"/>
                      <w:i w:val="0"/>
                      <w:color w:val="333333"/>
                      <w:sz w:val="25"/>
                      <w:szCs w:val="25"/>
                      <w:shd w:val="clear" w:color="auto" w:fill="FFFFFF"/>
                    </w:rPr>
                    <w:br/>
                  </w:r>
                  <w:r w:rsidRPr="00E74DAC">
                    <w:rPr>
                      <w:rFonts w:ascii="Calibri" w:eastAsia="Times New Roman" w:hAnsi="Calibri" w:cs="Times New Roman"/>
                      <w:i w:val="0"/>
                      <w:color w:val="000000" w:themeColor="text1"/>
                      <w:sz w:val="18"/>
                      <w:szCs w:val="18"/>
                    </w:rPr>
                    <w:t>I work as a full stack software developer, focusing on internal tool development, collaboration with core/platform teams, vendor API integrations, and UI/UX enhancements.</w:t>
                  </w:r>
                </w:p>
                <w:p w14:paraId="7CAD8617" w14:textId="26021D7B" w:rsidR="00B40B96" w:rsidRPr="00E74DAC" w:rsidRDefault="00B40B96" w:rsidP="00B40B96">
                  <w:pPr>
                    <w:pStyle w:val="Heading4"/>
                    <w:shd w:val="clear" w:color="auto" w:fill="FFFFFF"/>
                    <w:spacing w:before="150" w:after="150"/>
                    <w:rPr>
                      <w:rFonts w:ascii="Calibri" w:eastAsia="Times New Roman" w:hAnsi="Calibri" w:cs="Times New Roman"/>
                      <w:i w:val="0"/>
                      <w:color w:val="333333"/>
                      <w:sz w:val="27"/>
                      <w:szCs w:val="27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9" w:tblpY="6747"/>
              <w:tblOverlap w:val="never"/>
              <w:tblW w:w="6385" w:type="dxa"/>
              <w:tblLayout w:type="fixed"/>
              <w:tblLook w:val="04A0" w:firstRow="1" w:lastRow="0" w:firstColumn="1" w:lastColumn="0" w:noHBand="0" w:noVBand="1"/>
            </w:tblPr>
            <w:tblGrid>
              <w:gridCol w:w="6385"/>
            </w:tblGrid>
            <w:tr w:rsidR="00B40B96" w14:paraId="16B7EC48" w14:textId="77777777" w:rsidTr="003F311A">
              <w:tc>
                <w:tcPr>
                  <w:tcW w:w="6385" w:type="dxa"/>
                </w:tcPr>
                <w:p w14:paraId="4A5E177D" w14:textId="1620FF22" w:rsidR="00B40B96" w:rsidRPr="00F9477D" w:rsidRDefault="00B40B96" w:rsidP="00B40B96">
                  <w:pPr>
                    <w:rPr>
                      <w:rFonts w:ascii="Arial Black" w:hAnsi="Arial Black"/>
                      <w:color w:val="0292DF" w:themeColor="accent1" w:themeShade="BF"/>
                    </w:rPr>
                  </w:pPr>
                  <w:r w:rsidRPr="00F9477D">
                    <w:rPr>
                      <w:rFonts w:ascii="Arial Black" w:hAnsi="Arial Black"/>
                      <w:color w:val="0292DF" w:themeColor="accent1" w:themeShade="BF"/>
                    </w:rPr>
                    <w:t>ACHIEVEMENTS</w:t>
                  </w:r>
                </w:p>
              </w:tc>
            </w:tr>
            <w:tr w:rsidR="00B40B96" w14:paraId="23CB82EC" w14:textId="77777777" w:rsidTr="003F311A">
              <w:trPr>
                <w:trHeight w:val="1692"/>
              </w:trPr>
              <w:tc>
                <w:tcPr>
                  <w:tcW w:w="6385" w:type="dxa"/>
                </w:tcPr>
                <w:p w14:paraId="28F03FC7" w14:textId="35ACE5FA" w:rsidR="00B40B96" w:rsidRPr="00B40B96" w:rsidRDefault="00B40B96" w:rsidP="00B40B96">
                  <w:pPr>
                    <w:spacing w:line="240" w:lineRule="auto"/>
                    <w:rPr>
                      <w:rFonts w:ascii="Calibri" w:eastAsia="Times New Roman" w:hAnsi="Calibri" w:cs="Arial"/>
                      <w:szCs w:val="20"/>
                    </w:rPr>
                  </w:pPr>
                  <w:r w:rsidRPr="003F311A">
                    <w:rPr>
                      <w:rFonts w:ascii="Calibri" w:eastAsia="Times New Roman" w:hAnsi="Calibri" w:cs="Arial"/>
                      <w:b/>
                      <w:color w:val="333333"/>
                      <w:sz w:val="25"/>
                      <w:szCs w:val="25"/>
                      <w:shd w:val="clear" w:color="auto" w:fill="FFFFFF"/>
                    </w:rPr>
                    <w:t>Collaborator on </w:t>
                  </w:r>
                  <w:r w:rsidRPr="003F311A">
                    <w:rPr>
                      <w:rFonts w:ascii="Calibri" w:eastAsia="Times New Roman" w:hAnsi="Calibri" w:cs="Arial"/>
                      <w:b/>
                      <w:color w:val="000000" w:themeColor="text1"/>
                      <w:sz w:val="25"/>
                      <w:szCs w:val="25"/>
                      <w:shd w:val="clear" w:color="auto" w:fill="FFFFFF"/>
                    </w:rPr>
                    <w:t>US Patent 9491178 B2</w:t>
                  </w:r>
                  <w:r w:rsidRPr="00E74DAC">
                    <w:rPr>
                      <w:rFonts w:ascii="Calibri" w:eastAsia="Times New Roman" w:hAnsi="Calibri" w:cs="Arial"/>
                      <w:szCs w:val="20"/>
                    </w:rPr>
                    <w:br/>
                  </w:r>
                  <w:r w:rsidRPr="003F311A">
                    <w:rPr>
                      <w:rFonts w:ascii="Calibri" w:eastAsia="Times New Roman" w:hAnsi="Calibri" w:cs="Arial"/>
                      <w:b/>
                      <w:color w:val="0292DF" w:themeColor="accent1" w:themeShade="BF"/>
                      <w:sz w:val="25"/>
                      <w:szCs w:val="25"/>
                    </w:rPr>
                    <w:t>Published November 2016</w:t>
                  </w:r>
                  <w:r w:rsidRPr="00E74DAC">
                    <w:rPr>
                      <w:rFonts w:ascii="Calibri" w:eastAsia="Times New Roman" w:hAnsi="Calibri" w:cs="Arial"/>
                      <w:color w:val="333333"/>
                      <w:sz w:val="21"/>
                      <w:szCs w:val="21"/>
                    </w:rPr>
                    <w:br/>
                  </w:r>
                  <w:r w:rsidRPr="003F311A">
                    <w:rPr>
                      <w:rFonts w:ascii="Calibri" w:eastAsia="Times New Roman" w:hAnsi="Calibri" w:cs="Arial"/>
                      <w:b/>
                      <w:sz w:val="18"/>
                      <w:szCs w:val="18"/>
                    </w:rPr>
                    <w:t>A computer-implemented method includes retrieving, by one or more processing devices and from one or more data repositories, user information; generating, based on the retrieved user information, a digital personal profile that is a composite of a set of pre-defined attributes; determining an aggregate strength of values of the set of pre-defined attributes</w:t>
                  </w:r>
                  <w:r w:rsidRPr="003F311A">
                    <w:rPr>
                      <w:rStyle w:val="apple-converted-space"/>
                      <w:rFonts w:ascii="Calibri" w:eastAsia="Times New Roman" w:hAnsi="Calibri" w:cs="Arial"/>
                      <w:b/>
                      <w:sz w:val="18"/>
                      <w:szCs w:val="18"/>
                    </w:rPr>
                    <w:t> </w:t>
                  </w:r>
                  <w:hyperlink r:id="rId9" w:history="1">
                    <w:r w:rsidRPr="003F311A">
                      <w:rPr>
                        <w:rStyle w:val="Hyperlink"/>
                        <w:rFonts w:ascii="Calibri" w:eastAsia="Times New Roman" w:hAnsi="Calibri" w:cs="Arial"/>
                        <w:b/>
                        <w:sz w:val="18"/>
                        <w:szCs w:val="18"/>
                      </w:rPr>
                      <w:t>[...]</w:t>
                    </w:r>
                  </w:hyperlink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4149" w:tblpY="8160"/>
              <w:tblOverlap w:val="never"/>
              <w:tblW w:w="6385" w:type="dxa"/>
              <w:tblLayout w:type="fixed"/>
              <w:tblLook w:val="04A0" w:firstRow="1" w:lastRow="0" w:firstColumn="1" w:lastColumn="0" w:noHBand="0" w:noVBand="1"/>
            </w:tblPr>
            <w:tblGrid>
              <w:gridCol w:w="6385"/>
            </w:tblGrid>
            <w:tr w:rsidR="00B40B96" w14:paraId="726AE2F6" w14:textId="77777777" w:rsidTr="003F311A">
              <w:tc>
                <w:tcPr>
                  <w:tcW w:w="6385" w:type="dxa"/>
                </w:tcPr>
                <w:p w14:paraId="05DFB68D" w14:textId="77777777" w:rsidR="00B40B96" w:rsidRPr="00F9477D" w:rsidRDefault="00B40B96" w:rsidP="00B40B96">
                  <w:pPr>
                    <w:rPr>
                      <w:rFonts w:ascii="Arial Black" w:hAnsi="Arial Black"/>
                      <w:color w:val="0292DF" w:themeColor="accent1" w:themeShade="BF"/>
                    </w:rPr>
                  </w:pPr>
                  <w:r>
                    <w:rPr>
                      <w:rFonts w:ascii="Arial Black" w:hAnsi="Arial Black"/>
                      <w:color w:val="0292DF" w:themeColor="accent1" w:themeShade="BF"/>
                    </w:rPr>
                    <w:t>EDUCATION</w:t>
                  </w:r>
                </w:p>
              </w:tc>
            </w:tr>
            <w:tr w:rsidR="00B40B96" w14:paraId="3DC56561" w14:textId="77777777" w:rsidTr="003F311A">
              <w:trPr>
                <w:trHeight w:val="1078"/>
              </w:trPr>
              <w:tc>
                <w:tcPr>
                  <w:tcW w:w="6385" w:type="dxa"/>
                </w:tcPr>
                <w:p w14:paraId="0991E9DC" w14:textId="77777777" w:rsidR="00B40B96" w:rsidRDefault="00B40B96" w:rsidP="003F311A">
                  <w:pPr>
                    <w:spacing w:line="240" w:lineRule="auto"/>
                    <w:rPr>
                      <w:rFonts w:ascii="Arial Black" w:hAnsi="Arial Black"/>
                    </w:rPr>
                  </w:pPr>
                  <w:r w:rsidRPr="0060016F">
                    <w:rPr>
                      <w:rFonts w:ascii="Calibri" w:eastAsia="Times New Roman" w:hAnsi="Calibri" w:cs="Times New Roman"/>
                      <w:b/>
                      <w:color w:val="000000" w:themeColor="text1"/>
                      <w:sz w:val="27"/>
                      <w:szCs w:val="27"/>
                    </w:rPr>
                    <w:t>Software Developer at Fidelity Investments</w:t>
                  </w:r>
                  <w:r w:rsidRPr="00E74DAC">
                    <w:rPr>
                      <w:rFonts w:ascii="Calibri" w:eastAsia="Times New Roman" w:hAnsi="Calibri" w:cs="Times New Roman"/>
                      <w:i/>
                      <w:color w:val="000000" w:themeColor="text1"/>
                      <w:sz w:val="27"/>
                      <w:szCs w:val="27"/>
                    </w:rPr>
                    <w:br/>
                  </w:r>
                  <w:r w:rsidRPr="003F311A">
                    <w:rPr>
                      <w:rStyle w:val="Strong"/>
                      <w:rFonts w:ascii="Calibri" w:eastAsia="Times New Roman" w:hAnsi="Calibri" w:cs="Times New Roman"/>
                      <w:color w:val="0292DF" w:themeColor="accent1" w:themeShade="BF"/>
                      <w:sz w:val="25"/>
                      <w:szCs w:val="25"/>
                      <w:shd w:val="clear" w:color="auto" w:fill="FFFFFF"/>
                    </w:rPr>
                    <w:t>July 2012 to August 2015</w:t>
                  </w:r>
                  <w:r w:rsidRPr="00E74DAC">
                    <w:rPr>
                      <w:rStyle w:val="Strong"/>
                      <w:rFonts w:ascii="Calibri" w:eastAsia="Times New Roman" w:hAnsi="Calibri" w:cs="Times New Roman"/>
                      <w:i/>
                      <w:color w:val="000000" w:themeColor="text1"/>
                      <w:sz w:val="25"/>
                      <w:szCs w:val="25"/>
                      <w:shd w:val="clear" w:color="auto" w:fill="FFFFFF"/>
                    </w:rPr>
                    <w:br/>
                  </w:r>
                  <w:r w:rsidRPr="003F311A">
                    <w:rPr>
                      <w:rFonts w:ascii="Calibri" w:eastAsia="Times New Roman" w:hAnsi="Calibri" w:cs="Times New Roman"/>
                      <w:b/>
                      <w:color w:val="000000" w:themeColor="text1"/>
                      <w:sz w:val="18"/>
                      <w:szCs w:val="18"/>
                    </w:rPr>
                    <w:t>I worked as a UI/Middle Tier Java developer for a maturing application dealing with Reference Data Consolidation as well as support for other applications within our data access layer.</w:t>
                  </w:r>
                </w:p>
              </w:tc>
            </w:tr>
          </w:tbl>
          <w:p w14:paraId="12FD67BC" w14:textId="099C5E6B" w:rsidR="007F0AEF" w:rsidRDefault="007F0AEF" w:rsidP="003D5CBB"/>
          <w:p w14:paraId="178827CF" w14:textId="57BCE240" w:rsidR="007F0AEF" w:rsidRDefault="007F0AEF" w:rsidP="00E74DAC">
            <w:pPr>
              <w:spacing w:line="240" w:lineRule="auto"/>
            </w:pPr>
          </w:p>
        </w:tc>
        <w:tc>
          <w:tcPr>
            <w:tcW w:w="4608" w:type="dxa"/>
          </w:tcPr>
          <w:tbl>
            <w:tblPr>
              <w:tblStyle w:val="TableGrid"/>
              <w:tblpPr w:leftFromText="180" w:rightFromText="180" w:vertAnchor="page" w:horzAnchor="page" w:tblpX="183" w:tblpY="24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</w:tblGrid>
            <w:tr w:rsidR="00C355AF" w14:paraId="2DA842B6" w14:textId="77777777" w:rsidTr="00C355AF">
              <w:tc>
                <w:tcPr>
                  <w:tcW w:w="4377" w:type="dxa"/>
                </w:tcPr>
                <w:p w14:paraId="322AC3DA" w14:textId="77777777" w:rsidR="00C355AF" w:rsidRPr="00F9477D" w:rsidRDefault="00C355AF" w:rsidP="00C355AF">
                  <w:pPr>
                    <w:rPr>
                      <w:rFonts w:ascii="Arial Black" w:hAnsi="Arial Black"/>
                      <w:color w:val="0292DF" w:themeColor="accent1" w:themeShade="BF"/>
                    </w:rPr>
                  </w:pPr>
                  <w:r w:rsidRPr="00F9477D">
                    <w:rPr>
                      <w:rFonts w:ascii="Arial Black" w:hAnsi="Arial Black"/>
                      <w:color w:val="0292DF" w:themeColor="accent1" w:themeShade="BF"/>
                    </w:rPr>
                    <w:t>SKILLS</w:t>
                  </w:r>
                </w:p>
              </w:tc>
            </w:tr>
            <w:tr w:rsidR="00C355AF" w14:paraId="39B6A5E6" w14:textId="77777777" w:rsidTr="00C355AF">
              <w:tc>
                <w:tcPr>
                  <w:tcW w:w="4377" w:type="dxa"/>
                </w:tcPr>
                <w:p w14:paraId="2B1402A8" w14:textId="77777777" w:rsidR="00C355AF" w:rsidRDefault="00C355AF" w:rsidP="00C355AF">
                  <w:pPr>
                    <w:rPr>
                      <w:rFonts w:ascii="Arial Black" w:hAnsi="Arial Black"/>
                    </w:rPr>
                  </w:pPr>
                </w:p>
              </w:tc>
            </w:tr>
            <w:tr w:rsidR="00C355AF" w14:paraId="4112B653" w14:textId="77777777" w:rsidTr="00C355AF">
              <w:tc>
                <w:tcPr>
                  <w:tcW w:w="4377" w:type="dxa"/>
                </w:tcPr>
                <w:p w14:paraId="2F072B3E" w14:textId="77777777" w:rsidR="00C355AF" w:rsidRDefault="00C355AF" w:rsidP="00C355AF">
                  <w:pPr>
                    <w:rPr>
                      <w:rFonts w:ascii="Arial Black" w:hAnsi="Arial Black"/>
                    </w:rPr>
                  </w:pPr>
                </w:p>
              </w:tc>
            </w:tr>
            <w:tr w:rsidR="00C355AF" w14:paraId="6752A0EA" w14:textId="77777777" w:rsidTr="00C355AF">
              <w:tc>
                <w:tcPr>
                  <w:tcW w:w="4377" w:type="dxa"/>
                </w:tcPr>
                <w:p w14:paraId="05E96EF7" w14:textId="77777777" w:rsidR="00C355AF" w:rsidRDefault="00C355AF" w:rsidP="00C355AF">
                  <w:pPr>
                    <w:rPr>
                      <w:rFonts w:ascii="Arial Black" w:hAnsi="Arial Black"/>
                    </w:rPr>
                  </w:pPr>
                </w:p>
              </w:tc>
            </w:tr>
            <w:tr w:rsidR="00C355AF" w14:paraId="1E0DD66C" w14:textId="77777777" w:rsidTr="00C355AF">
              <w:tc>
                <w:tcPr>
                  <w:tcW w:w="4377" w:type="dxa"/>
                </w:tcPr>
                <w:p w14:paraId="67F43122" w14:textId="77777777" w:rsidR="00C355AF" w:rsidRDefault="00C355AF" w:rsidP="00C355AF">
                  <w:pPr>
                    <w:rPr>
                      <w:rFonts w:ascii="Arial Black" w:hAnsi="Arial Black"/>
                    </w:rPr>
                  </w:pPr>
                </w:p>
              </w:tc>
            </w:tr>
            <w:tr w:rsidR="00C355AF" w14:paraId="389A1174" w14:textId="77777777" w:rsidTr="00C355AF">
              <w:tc>
                <w:tcPr>
                  <w:tcW w:w="4377" w:type="dxa"/>
                </w:tcPr>
                <w:p w14:paraId="13E7A462" w14:textId="77777777" w:rsidR="00C355AF" w:rsidRDefault="00C355AF" w:rsidP="00C355AF">
                  <w:pPr>
                    <w:rPr>
                      <w:rFonts w:ascii="Arial Black" w:hAnsi="Arial Black"/>
                    </w:rPr>
                  </w:pPr>
                </w:p>
              </w:tc>
            </w:tr>
          </w:tbl>
          <w:p w14:paraId="45AC4CCB" w14:textId="77777777" w:rsidR="007F0AEF" w:rsidRDefault="007F0AEF" w:rsidP="003D5CBB">
            <w:pPr>
              <w:rPr>
                <w:rFonts w:ascii="Arial Black" w:hAnsi="Arial Black"/>
              </w:rPr>
            </w:pPr>
          </w:p>
          <w:p w14:paraId="653F2AA5" w14:textId="77777777" w:rsidR="00B40B96" w:rsidRDefault="00B40B96" w:rsidP="00B40B96">
            <w:pPr>
              <w:rPr>
                <w:rFonts w:ascii="Arial Black" w:hAnsi="Arial Black"/>
              </w:rPr>
            </w:pPr>
          </w:p>
          <w:p w14:paraId="4353D76E" w14:textId="77777777" w:rsidR="00B40B96" w:rsidRDefault="00B40B96" w:rsidP="00B40B96">
            <w:pPr>
              <w:rPr>
                <w:rFonts w:ascii="Arial Black" w:hAnsi="Arial Black"/>
              </w:rPr>
            </w:pPr>
          </w:p>
          <w:tbl>
            <w:tblPr>
              <w:tblStyle w:val="TableGrid"/>
              <w:tblpPr w:leftFromText="180" w:rightFromText="180" w:vertAnchor="page" w:horzAnchor="page" w:tblpX="183" w:tblpY="449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3572"/>
            </w:tblGrid>
            <w:tr w:rsidR="00B40B96" w14:paraId="79C1287F" w14:textId="77777777" w:rsidTr="0060016F">
              <w:trPr>
                <w:trHeight w:val="531"/>
              </w:trPr>
              <w:tc>
                <w:tcPr>
                  <w:tcW w:w="4377" w:type="dxa"/>
                  <w:gridSpan w:val="2"/>
                </w:tcPr>
                <w:p w14:paraId="027C687D" w14:textId="77777777" w:rsidR="00B40B96" w:rsidRPr="00F9477D" w:rsidRDefault="00B40B96" w:rsidP="0060016F">
                  <w:pPr>
                    <w:pBdr>
                      <w:bottom w:val="single" w:sz="6" w:space="0" w:color="FFFFFF"/>
                    </w:pBdr>
                    <w:spacing w:before="100" w:beforeAutospacing="1" w:after="100" w:afterAutospacing="1" w:line="240" w:lineRule="auto"/>
                    <w:rPr>
                      <w:rFonts w:ascii="Arial Black" w:hAnsi="Arial Black"/>
                      <w:color w:val="0292DF" w:themeColor="accent1" w:themeShade="BF"/>
                    </w:rPr>
                  </w:pPr>
                  <w:r w:rsidRPr="00F9477D">
                    <w:rPr>
                      <w:rFonts w:ascii="Arial Black" w:hAnsi="Arial Black"/>
                      <w:color w:val="0292DF" w:themeColor="accent1" w:themeShade="BF"/>
                    </w:rPr>
                    <w:t>CONTACT</w:t>
                  </w:r>
                </w:p>
              </w:tc>
            </w:tr>
            <w:tr w:rsidR="00B40B96" w14:paraId="1526D747" w14:textId="77777777" w:rsidTr="0060016F">
              <w:trPr>
                <w:trHeight w:val="162"/>
              </w:trPr>
              <w:tc>
                <w:tcPr>
                  <w:tcW w:w="805" w:type="dxa"/>
                </w:tcPr>
                <w:p w14:paraId="023B8CF9" w14:textId="77777777" w:rsidR="00B40B96" w:rsidRPr="007F0AEF" w:rsidRDefault="00B40B96" w:rsidP="0060016F">
                  <w:pPr>
                    <w:pBdr>
                      <w:bottom w:val="single" w:sz="6" w:space="0" w:color="FFFFFF"/>
                    </w:pBdr>
                    <w:spacing w:before="100" w:beforeAutospacing="1" w:after="100" w:afterAutospacing="1" w:line="240" w:lineRule="auto"/>
                    <w:rPr>
                      <w:rFonts w:ascii="Calibri" w:eastAsia="Times New Roman" w:hAnsi="Calibri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F0AEF">
                    <w:rPr>
                      <w:rFonts w:ascii="Calibri" w:eastAsia="Times New Roman" w:hAnsi="Calibri" w:cs="Arial"/>
                      <w:b/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72" w:type="dxa"/>
                </w:tcPr>
                <w:p w14:paraId="419BE82D" w14:textId="77777777" w:rsidR="00B40B96" w:rsidRPr="00C61988" w:rsidRDefault="00B40B96" w:rsidP="0060016F">
                  <w:pP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 w:rsidRPr="00C61988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arunv4700@gmail.com</w:t>
                  </w:r>
                </w:p>
              </w:tc>
            </w:tr>
            <w:tr w:rsidR="00B40B96" w14:paraId="5C9CD0D7" w14:textId="77777777" w:rsidTr="0060016F">
              <w:trPr>
                <w:trHeight w:val="117"/>
              </w:trPr>
              <w:tc>
                <w:tcPr>
                  <w:tcW w:w="805" w:type="dxa"/>
                </w:tcPr>
                <w:p w14:paraId="0E1D6981" w14:textId="77777777" w:rsidR="00B40B96" w:rsidRPr="007F0AEF" w:rsidRDefault="00B40B96" w:rsidP="0060016F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7F0AEF">
                    <w:rPr>
                      <w:rFonts w:ascii="Calibri" w:hAnsi="Calibri"/>
                      <w:b/>
                      <w:sz w:val="24"/>
                      <w:szCs w:val="24"/>
                    </w:rPr>
                    <w:t>Cell</w:t>
                  </w:r>
                </w:p>
              </w:tc>
              <w:tc>
                <w:tcPr>
                  <w:tcW w:w="3572" w:type="dxa"/>
                </w:tcPr>
                <w:p w14:paraId="196541DF" w14:textId="77777777" w:rsidR="00B40B96" w:rsidRDefault="00B40B96" w:rsidP="0060016F">
                  <w:pPr>
                    <w:rPr>
                      <w:rFonts w:ascii="Arial Black" w:hAnsi="Arial Black"/>
                    </w:rPr>
                  </w:pPr>
                  <w:r w:rsidRPr="00C61988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(469) 777-0675</w:t>
                  </w:r>
                </w:p>
              </w:tc>
            </w:tr>
            <w:tr w:rsidR="00B40B96" w14:paraId="27B2D6D5" w14:textId="77777777" w:rsidTr="0060016F">
              <w:trPr>
                <w:trHeight w:val="99"/>
              </w:trPr>
              <w:tc>
                <w:tcPr>
                  <w:tcW w:w="805" w:type="dxa"/>
                </w:tcPr>
                <w:p w14:paraId="0704B73A" w14:textId="77777777" w:rsidR="00B40B96" w:rsidRPr="007F0AEF" w:rsidRDefault="00B40B96" w:rsidP="0060016F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7F0AEF">
                    <w:rPr>
                      <w:rFonts w:ascii="Calibri" w:hAnsi="Calibri"/>
                      <w:b/>
                      <w:sz w:val="24"/>
                      <w:szCs w:val="24"/>
                    </w:rPr>
                    <w:t>Site</w:t>
                  </w:r>
                </w:p>
              </w:tc>
              <w:tc>
                <w:tcPr>
                  <w:tcW w:w="3572" w:type="dxa"/>
                </w:tcPr>
                <w:p w14:paraId="5AF5EDDB" w14:textId="77777777" w:rsidR="00B40B96" w:rsidRDefault="00B40B96" w:rsidP="0060016F">
                  <w:pPr>
                    <w:rPr>
                      <w:rFonts w:ascii="Arial Black" w:hAnsi="Arial Black"/>
                    </w:rPr>
                  </w:pPr>
                  <w:r w:rsidRPr="00C61988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avarghese.me</w:t>
                  </w:r>
                </w:p>
              </w:tc>
            </w:tr>
            <w:tr w:rsidR="00B40B96" w14:paraId="1981D37A" w14:textId="77777777" w:rsidTr="0060016F">
              <w:trPr>
                <w:trHeight w:val="81"/>
              </w:trPr>
              <w:tc>
                <w:tcPr>
                  <w:tcW w:w="805" w:type="dxa"/>
                </w:tcPr>
                <w:p w14:paraId="12E86EEA" w14:textId="77777777" w:rsidR="00B40B96" w:rsidRPr="007F0AEF" w:rsidRDefault="00B40B96" w:rsidP="0060016F">
                  <w:pPr>
                    <w:rPr>
                      <w:rFonts w:ascii="Calibri" w:hAnsi="Calibri" w:cs="Times New Roman"/>
                      <w:b/>
                      <w:sz w:val="24"/>
                      <w:szCs w:val="24"/>
                    </w:rPr>
                  </w:pPr>
                  <w:r w:rsidRPr="007F0AEF">
                    <w:rPr>
                      <w:rFonts w:ascii="Calibri" w:hAnsi="Calibri" w:cs="Times New Roman"/>
                      <w:b/>
                      <w:sz w:val="24"/>
                      <w:szCs w:val="24"/>
                    </w:rPr>
                    <w:t>Git</w:t>
                  </w:r>
                </w:p>
              </w:tc>
              <w:tc>
                <w:tcPr>
                  <w:tcW w:w="3572" w:type="dxa"/>
                </w:tcPr>
                <w:p w14:paraId="79F3D00F" w14:textId="77777777" w:rsidR="00B40B96" w:rsidRDefault="00B40B96" w:rsidP="0060016F">
                  <w:pPr>
                    <w:rPr>
                      <w:rFonts w:ascii="Arial Black" w:hAnsi="Arial Black"/>
                    </w:rPr>
                  </w:pPr>
                  <w:r w:rsidRPr="00C61988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github.com/vararun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183" w:tblpY="269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</w:tblGrid>
            <w:tr w:rsidR="00B40B96" w14:paraId="5BB4BA29" w14:textId="77777777" w:rsidTr="0060016F">
              <w:tc>
                <w:tcPr>
                  <w:tcW w:w="4377" w:type="dxa"/>
                </w:tcPr>
                <w:p w14:paraId="249AA4E5" w14:textId="77777777" w:rsidR="00B40B96" w:rsidRPr="00F9477D" w:rsidRDefault="00B40B96" w:rsidP="0060016F">
                  <w:pPr>
                    <w:rPr>
                      <w:rFonts w:ascii="Arial Black" w:hAnsi="Arial Black"/>
                      <w:color w:val="0292DF" w:themeColor="accent1" w:themeShade="BF"/>
                    </w:rPr>
                  </w:pPr>
                  <w:r w:rsidRPr="00F9477D">
                    <w:rPr>
                      <w:rFonts w:ascii="Arial Black" w:hAnsi="Arial Black"/>
                      <w:color w:val="0292DF" w:themeColor="accent1" w:themeShade="BF"/>
                    </w:rPr>
                    <w:t>PROJECTS</w:t>
                  </w:r>
                </w:p>
              </w:tc>
            </w:tr>
            <w:tr w:rsidR="00B40B96" w14:paraId="76DE8F42" w14:textId="77777777" w:rsidTr="0060016F">
              <w:tc>
                <w:tcPr>
                  <w:tcW w:w="4377" w:type="dxa"/>
                </w:tcPr>
                <w:p w14:paraId="3F568FFC" w14:textId="77777777" w:rsidR="00B40B96" w:rsidRDefault="00B40B96" w:rsidP="0060016F">
                  <w:pPr>
                    <w:rPr>
                      <w:rFonts w:ascii="Arial Black" w:hAnsi="Arial Black"/>
                    </w:rPr>
                  </w:pPr>
                </w:p>
              </w:tc>
            </w:tr>
            <w:tr w:rsidR="00B40B96" w14:paraId="2DE9CD52" w14:textId="77777777" w:rsidTr="0060016F">
              <w:tc>
                <w:tcPr>
                  <w:tcW w:w="4377" w:type="dxa"/>
                </w:tcPr>
                <w:p w14:paraId="532AD993" w14:textId="77777777" w:rsidR="00B40B96" w:rsidRDefault="00B40B96" w:rsidP="0060016F">
                  <w:pPr>
                    <w:rPr>
                      <w:rFonts w:ascii="Arial Black" w:hAnsi="Arial Black"/>
                    </w:rPr>
                  </w:pPr>
                </w:p>
              </w:tc>
            </w:tr>
            <w:tr w:rsidR="00B40B96" w14:paraId="48D9CFE1" w14:textId="77777777" w:rsidTr="0060016F">
              <w:tc>
                <w:tcPr>
                  <w:tcW w:w="4377" w:type="dxa"/>
                </w:tcPr>
                <w:p w14:paraId="7D76925C" w14:textId="77777777" w:rsidR="00B40B96" w:rsidRDefault="00B40B96" w:rsidP="0060016F">
                  <w:pPr>
                    <w:rPr>
                      <w:rFonts w:ascii="Arial Black" w:hAnsi="Arial Black"/>
                    </w:rPr>
                  </w:pPr>
                </w:p>
              </w:tc>
            </w:tr>
          </w:tbl>
          <w:p w14:paraId="6708B956" w14:textId="30BAAD37" w:rsidR="00B40B96" w:rsidRPr="00C61988" w:rsidRDefault="003F311A" w:rsidP="00B40B9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softHyphen/>
            </w:r>
            <w:r>
              <w:rPr>
                <w:rFonts w:ascii="Arial Black" w:hAnsi="Arial Black"/>
              </w:rPr>
              <w:softHyphen/>
            </w:r>
            <w:r>
              <w:rPr>
                <w:rFonts w:ascii="Arial Black" w:hAnsi="Arial Black"/>
              </w:rPr>
              <w:softHyphen/>
            </w:r>
            <w:bookmarkStart w:id="0" w:name="_GoBack"/>
            <w:bookmarkEnd w:id="0"/>
          </w:p>
          <w:p w14:paraId="7E0AE2B5" w14:textId="77777777" w:rsidR="007F0AEF" w:rsidRDefault="007F0AEF" w:rsidP="003D5CBB">
            <w:pPr>
              <w:rPr>
                <w:rFonts w:ascii="Arial Black" w:hAnsi="Arial Black"/>
              </w:rPr>
            </w:pPr>
          </w:p>
          <w:p w14:paraId="11AD542A" w14:textId="77777777" w:rsidR="007F0AEF" w:rsidRDefault="007F0AEF" w:rsidP="003D5CBB">
            <w:pPr>
              <w:rPr>
                <w:rFonts w:ascii="Arial Black" w:hAnsi="Arial Black"/>
              </w:rPr>
            </w:pPr>
          </w:p>
          <w:p w14:paraId="41828488" w14:textId="77777777" w:rsidR="007F0AEF" w:rsidRDefault="007F0AEF" w:rsidP="003D5CBB">
            <w:pPr>
              <w:rPr>
                <w:rFonts w:ascii="Arial Black" w:hAnsi="Arial Black"/>
              </w:rPr>
            </w:pPr>
          </w:p>
          <w:tbl>
            <w:tblPr>
              <w:tblStyle w:val="TableGrid"/>
              <w:tblpPr w:leftFromText="180" w:rightFromText="180" w:vertAnchor="page" w:horzAnchor="page" w:tblpX="183" w:tblpY="449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3572"/>
            </w:tblGrid>
            <w:tr w:rsidR="007F0AEF" w14:paraId="05472D29" w14:textId="77777777" w:rsidTr="007F0AEF">
              <w:trPr>
                <w:trHeight w:val="531"/>
              </w:trPr>
              <w:tc>
                <w:tcPr>
                  <w:tcW w:w="4377" w:type="dxa"/>
                  <w:gridSpan w:val="2"/>
                </w:tcPr>
                <w:p w14:paraId="6FC21FB4" w14:textId="77777777" w:rsidR="007F0AEF" w:rsidRPr="00F9477D" w:rsidRDefault="007F0AEF" w:rsidP="001F4563">
                  <w:pPr>
                    <w:pBdr>
                      <w:bottom w:val="single" w:sz="6" w:space="0" w:color="FFFFFF"/>
                    </w:pBdr>
                    <w:spacing w:before="100" w:beforeAutospacing="1" w:after="100" w:afterAutospacing="1" w:line="240" w:lineRule="auto"/>
                    <w:rPr>
                      <w:rFonts w:ascii="Arial Black" w:hAnsi="Arial Black"/>
                      <w:color w:val="0292DF" w:themeColor="accent1" w:themeShade="BF"/>
                    </w:rPr>
                  </w:pPr>
                  <w:r w:rsidRPr="00F9477D">
                    <w:rPr>
                      <w:rFonts w:ascii="Arial Black" w:hAnsi="Arial Black"/>
                      <w:color w:val="0292DF" w:themeColor="accent1" w:themeShade="BF"/>
                    </w:rPr>
                    <w:t>CONTACT</w:t>
                  </w:r>
                </w:p>
              </w:tc>
            </w:tr>
            <w:tr w:rsidR="007F0AEF" w14:paraId="700E0AB0" w14:textId="77777777" w:rsidTr="00F9477D">
              <w:trPr>
                <w:trHeight w:val="162"/>
              </w:trPr>
              <w:tc>
                <w:tcPr>
                  <w:tcW w:w="805" w:type="dxa"/>
                </w:tcPr>
                <w:p w14:paraId="169C3F9C" w14:textId="77777777" w:rsidR="007F0AEF" w:rsidRPr="007F0AEF" w:rsidRDefault="007F0AEF" w:rsidP="00C61988">
                  <w:pPr>
                    <w:pBdr>
                      <w:bottom w:val="single" w:sz="6" w:space="0" w:color="FFFFFF"/>
                    </w:pBdr>
                    <w:spacing w:before="100" w:beforeAutospacing="1" w:after="100" w:afterAutospacing="1" w:line="240" w:lineRule="auto"/>
                    <w:rPr>
                      <w:rFonts w:ascii="Calibri" w:eastAsia="Times New Roman" w:hAnsi="Calibri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F0AEF">
                    <w:rPr>
                      <w:rFonts w:ascii="Calibri" w:eastAsia="Times New Roman" w:hAnsi="Calibri" w:cs="Arial"/>
                      <w:b/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72" w:type="dxa"/>
                </w:tcPr>
                <w:p w14:paraId="0341029E" w14:textId="77777777" w:rsidR="007F0AEF" w:rsidRPr="00C61988" w:rsidRDefault="007F0AEF" w:rsidP="00C61988">
                  <w:pP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 w:rsidRPr="00C61988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arunv4700@gmail.com</w:t>
                  </w:r>
                </w:p>
              </w:tc>
            </w:tr>
            <w:tr w:rsidR="007F0AEF" w14:paraId="6D246E58" w14:textId="77777777" w:rsidTr="00E070C3">
              <w:trPr>
                <w:trHeight w:val="117"/>
              </w:trPr>
              <w:tc>
                <w:tcPr>
                  <w:tcW w:w="805" w:type="dxa"/>
                </w:tcPr>
                <w:p w14:paraId="65BCF0FB" w14:textId="77777777" w:rsidR="007F0AEF" w:rsidRPr="007F0AEF" w:rsidRDefault="007F0AEF" w:rsidP="00C61988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7F0AEF">
                    <w:rPr>
                      <w:rFonts w:ascii="Calibri" w:hAnsi="Calibri"/>
                      <w:b/>
                      <w:sz w:val="24"/>
                      <w:szCs w:val="24"/>
                    </w:rPr>
                    <w:t>Cell</w:t>
                  </w:r>
                </w:p>
              </w:tc>
              <w:tc>
                <w:tcPr>
                  <w:tcW w:w="3572" w:type="dxa"/>
                </w:tcPr>
                <w:p w14:paraId="1C75C572" w14:textId="77777777" w:rsidR="007F0AEF" w:rsidRDefault="007F0AEF" w:rsidP="00C61988">
                  <w:pPr>
                    <w:rPr>
                      <w:rFonts w:ascii="Arial Black" w:hAnsi="Arial Black"/>
                    </w:rPr>
                  </w:pPr>
                  <w:r w:rsidRPr="00C61988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(469) 777-0675</w:t>
                  </w:r>
                </w:p>
              </w:tc>
            </w:tr>
            <w:tr w:rsidR="007F0AEF" w14:paraId="296D8448" w14:textId="77777777" w:rsidTr="00E070C3">
              <w:trPr>
                <w:trHeight w:val="99"/>
              </w:trPr>
              <w:tc>
                <w:tcPr>
                  <w:tcW w:w="805" w:type="dxa"/>
                </w:tcPr>
                <w:p w14:paraId="29AA0E32" w14:textId="77777777" w:rsidR="007F0AEF" w:rsidRPr="007F0AEF" w:rsidRDefault="007F0AEF" w:rsidP="00C61988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7F0AEF">
                    <w:rPr>
                      <w:rFonts w:ascii="Calibri" w:hAnsi="Calibri"/>
                      <w:b/>
                      <w:sz w:val="24"/>
                      <w:szCs w:val="24"/>
                    </w:rPr>
                    <w:t>Site</w:t>
                  </w:r>
                </w:p>
              </w:tc>
              <w:tc>
                <w:tcPr>
                  <w:tcW w:w="3572" w:type="dxa"/>
                </w:tcPr>
                <w:p w14:paraId="7BEF611D" w14:textId="77777777" w:rsidR="007F0AEF" w:rsidRDefault="007F0AEF" w:rsidP="00C61988">
                  <w:pPr>
                    <w:rPr>
                      <w:rFonts w:ascii="Arial Black" w:hAnsi="Arial Black"/>
                    </w:rPr>
                  </w:pPr>
                  <w:r w:rsidRPr="00C61988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avarghese.me</w:t>
                  </w:r>
                </w:p>
              </w:tc>
            </w:tr>
            <w:tr w:rsidR="007F0AEF" w14:paraId="652BA4D4" w14:textId="77777777" w:rsidTr="00F9477D">
              <w:trPr>
                <w:trHeight w:val="81"/>
              </w:trPr>
              <w:tc>
                <w:tcPr>
                  <w:tcW w:w="805" w:type="dxa"/>
                </w:tcPr>
                <w:p w14:paraId="6978839D" w14:textId="77777777" w:rsidR="007F0AEF" w:rsidRPr="007F0AEF" w:rsidRDefault="007F0AEF" w:rsidP="00C61988">
                  <w:pPr>
                    <w:rPr>
                      <w:rFonts w:ascii="Calibri" w:hAnsi="Calibri" w:cs="Times New Roman"/>
                      <w:b/>
                      <w:sz w:val="24"/>
                      <w:szCs w:val="24"/>
                    </w:rPr>
                  </w:pPr>
                  <w:r w:rsidRPr="007F0AEF">
                    <w:rPr>
                      <w:rFonts w:ascii="Calibri" w:hAnsi="Calibri" w:cs="Times New Roman"/>
                      <w:b/>
                      <w:sz w:val="24"/>
                      <w:szCs w:val="24"/>
                    </w:rPr>
                    <w:t>Git</w:t>
                  </w:r>
                </w:p>
              </w:tc>
              <w:tc>
                <w:tcPr>
                  <w:tcW w:w="3572" w:type="dxa"/>
                </w:tcPr>
                <w:p w14:paraId="4F5E067C" w14:textId="77777777" w:rsidR="007F0AEF" w:rsidRDefault="007F0AEF" w:rsidP="00C61988">
                  <w:pPr>
                    <w:rPr>
                      <w:rFonts w:ascii="Arial Black" w:hAnsi="Arial Black"/>
                    </w:rPr>
                  </w:pPr>
                  <w:r w:rsidRPr="00C61988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github.com/vararun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183" w:tblpY="269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</w:tblGrid>
            <w:tr w:rsidR="00B40B96" w14:paraId="5D68E886" w14:textId="77777777" w:rsidTr="0060016F">
              <w:tc>
                <w:tcPr>
                  <w:tcW w:w="4377" w:type="dxa"/>
                </w:tcPr>
                <w:p w14:paraId="0A403CCB" w14:textId="77777777" w:rsidR="00B40B96" w:rsidRPr="00F9477D" w:rsidRDefault="00B40B96" w:rsidP="00B40B96">
                  <w:pPr>
                    <w:rPr>
                      <w:rFonts w:ascii="Arial Black" w:hAnsi="Arial Black"/>
                      <w:color w:val="0292DF" w:themeColor="accent1" w:themeShade="BF"/>
                    </w:rPr>
                  </w:pPr>
                  <w:r w:rsidRPr="00F9477D">
                    <w:rPr>
                      <w:rFonts w:ascii="Arial Black" w:hAnsi="Arial Black"/>
                      <w:color w:val="0292DF" w:themeColor="accent1" w:themeShade="BF"/>
                    </w:rPr>
                    <w:t>PROJECTS</w:t>
                  </w:r>
                </w:p>
              </w:tc>
            </w:tr>
            <w:tr w:rsidR="00B40B96" w14:paraId="3D7E6D90" w14:textId="77777777" w:rsidTr="0060016F">
              <w:tc>
                <w:tcPr>
                  <w:tcW w:w="4377" w:type="dxa"/>
                </w:tcPr>
                <w:p w14:paraId="1CAD4009" w14:textId="77777777" w:rsidR="00B40B96" w:rsidRDefault="00B40B96" w:rsidP="00B40B96">
                  <w:pPr>
                    <w:rPr>
                      <w:rFonts w:ascii="Arial Black" w:hAnsi="Arial Black"/>
                    </w:rPr>
                  </w:pPr>
                </w:p>
              </w:tc>
            </w:tr>
            <w:tr w:rsidR="00B40B96" w14:paraId="06A1FDF4" w14:textId="77777777" w:rsidTr="0060016F">
              <w:tc>
                <w:tcPr>
                  <w:tcW w:w="4377" w:type="dxa"/>
                </w:tcPr>
                <w:p w14:paraId="363E146A" w14:textId="77777777" w:rsidR="00B40B96" w:rsidRDefault="00B40B96" w:rsidP="00B40B96">
                  <w:pPr>
                    <w:rPr>
                      <w:rFonts w:ascii="Arial Black" w:hAnsi="Arial Black"/>
                    </w:rPr>
                  </w:pPr>
                </w:p>
              </w:tc>
            </w:tr>
            <w:tr w:rsidR="00B40B96" w14:paraId="5BE24B40" w14:textId="77777777" w:rsidTr="0060016F">
              <w:tc>
                <w:tcPr>
                  <w:tcW w:w="4377" w:type="dxa"/>
                </w:tcPr>
                <w:p w14:paraId="0F982C25" w14:textId="77777777" w:rsidR="00B40B96" w:rsidRDefault="00B40B96" w:rsidP="00B40B96">
                  <w:pPr>
                    <w:rPr>
                      <w:rFonts w:ascii="Arial Black" w:hAnsi="Arial Black"/>
                    </w:rPr>
                  </w:pPr>
                </w:p>
              </w:tc>
            </w:tr>
          </w:tbl>
          <w:p w14:paraId="565F346D" w14:textId="77777777" w:rsidR="007F0AEF" w:rsidRPr="00C61988" w:rsidRDefault="007F0AEF" w:rsidP="00C61988">
            <w:pPr>
              <w:rPr>
                <w:rFonts w:ascii="Arial Black" w:hAnsi="Arial Black"/>
              </w:rPr>
            </w:pPr>
          </w:p>
          <w:p w14:paraId="5D6BE985" w14:textId="672F5BC4" w:rsidR="007F0AEF" w:rsidRPr="002A3FFF" w:rsidRDefault="007F0AEF" w:rsidP="003D5CBB">
            <w:pPr>
              <w:rPr>
                <w:rFonts w:ascii="Arial Black" w:hAnsi="Arial Black"/>
              </w:rPr>
            </w:pPr>
          </w:p>
        </w:tc>
      </w:tr>
    </w:tbl>
    <w:p w14:paraId="76218CDF" w14:textId="380E8EC4" w:rsidR="00075E2D" w:rsidRPr="00E07D9C" w:rsidRDefault="00075E2D" w:rsidP="003D5CBB">
      <w:pPr>
        <w:rPr>
          <w:vertAlign w:val="subscript"/>
        </w:rPr>
      </w:pPr>
    </w:p>
    <w:sectPr w:rsidR="00075E2D" w:rsidRPr="00E07D9C" w:rsidSect="00075E2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54C48" w14:textId="77777777" w:rsidR="0060016F" w:rsidRDefault="0060016F">
      <w:pPr>
        <w:spacing w:line="240" w:lineRule="auto"/>
      </w:pPr>
      <w:r>
        <w:separator/>
      </w:r>
    </w:p>
  </w:endnote>
  <w:endnote w:type="continuationSeparator" w:id="0">
    <w:p w14:paraId="7B15B52A" w14:textId="77777777" w:rsidR="0060016F" w:rsidRDefault="00600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FE5CC" w14:textId="77777777" w:rsidR="0060016F" w:rsidRDefault="0060016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F311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64DBD" w14:textId="77777777" w:rsidR="0060016F" w:rsidRDefault="0060016F">
      <w:pPr>
        <w:spacing w:line="240" w:lineRule="auto"/>
      </w:pPr>
      <w:r>
        <w:separator/>
      </w:r>
    </w:p>
  </w:footnote>
  <w:footnote w:type="continuationSeparator" w:id="0">
    <w:p w14:paraId="6572CE49" w14:textId="77777777" w:rsidR="0060016F" w:rsidRDefault="00600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60016F" w14:paraId="75DD77F4" w14:textId="77777777">
      <w:tc>
        <w:tcPr>
          <w:tcW w:w="8298" w:type="dxa"/>
          <w:vAlign w:val="center"/>
        </w:tcPr>
        <w:p w14:paraId="00F51EF7" w14:textId="77777777" w:rsidR="0060016F" w:rsidRDefault="0060016F">
          <w:pPr>
            <w:pStyle w:val="Title"/>
          </w:pPr>
        </w:p>
      </w:tc>
      <w:tc>
        <w:tcPr>
          <w:tcW w:w="2718" w:type="dxa"/>
          <w:vAlign w:val="center"/>
        </w:tcPr>
        <w:p w14:paraId="56B1963D" w14:textId="77777777" w:rsidR="0060016F" w:rsidRDefault="0060016F">
          <w:pPr>
            <w:pStyle w:val="Boxes"/>
          </w:pPr>
          <w:r>
            <w:rPr>
              <w:noProof/>
            </w:rPr>
            <w:drawing>
              <wp:inline distT="0" distB="0" distL="0" distR="0" wp14:anchorId="6492701B" wp14:editId="60E3B9D6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B5D3484" wp14:editId="61B46366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05629C7" wp14:editId="648D9C72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7B7A37F" wp14:editId="4B08100F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F5CEFE3" wp14:editId="7B6B822C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4FB01E" w14:textId="77777777" w:rsidR="0060016F" w:rsidRDefault="006001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584D3" w:themeColor="accent2"/>
      </w:rPr>
    </w:lvl>
  </w:abstractNum>
  <w:abstractNum w:abstractNumId="10">
    <w:nsid w:val="761C58D3"/>
    <w:multiLevelType w:val="multilevel"/>
    <w:tmpl w:val="D89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22A26"/>
    <w:rsid w:val="00075E2D"/>
    <w:rsid w:val="00086D53"/>
    <w:rsid w:val="00115656"/>
    <w:rsid w:val="00122A26"/>
    <w:rsid w:val="0017658B"/>
    <w:rsid w:val="001F4563"/>
    <w:rsid w:val="002A3FFF"/>
    <w:rsid w:val="003431E6"/>
    <w:rsid w:val="003657FC"/>
    <w:rsid w:val="003D270A"/>
    <w:rsid w:val="003D5CBB"/>
    <w:rsid w:val="003F311A"/>
    <w:rsid w:val="004E3669"/>
    <w:rsid w:val="0060016F"/>
    <w:rsid w:val="00615FC4"/>
    <w:rsid w:val="00782023"/>
    <w:rsid w:val="007F0AEF"/>
    <w:rsid w:val="00881B76"/>
    <w:rsid w:val="008A1340"/>
    <w:rsid w:val="00943B8E"/>
    <w:rsid w:val="00974B9C"/>
    <w:rsid w:val="00B0456D"/>
    <w:rsid w:val="00B40B96"/>
    <w:rsid w:val="00BE2BC8"/>
    <w:rsid w:val="00C32F43"/>
    <w:rsid w:val="00C355AF"/>
    <w:rsid w:val="00C61988"/>
    <w:rsid w:val="00C87FD5"/>
    <w:rsid w:val="00CB625B"/>
    <w:rsid w:val="00CF4DEB"/>
    <w:rsid w:val="00D548A5"/>
    <w:rsid w:val="00E070C3"/>
    <w:rsid w:val="00E07D9C"/>
    <w:rsid w:val="00E34129"/>
    <w:rsid w:val="00E74DAC"/>
    <w:rsid w:val="00EA5A0E"/>
    <w:rsid w:val="00F2400F"/>
    <w:rsid w:val="00F5056E"/>
    <w:rsid w:val="00F9477D"/>
    <w:rsid w:val="00FA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92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4584D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31B6F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19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4584D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31B6FD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4584D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4584D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4584D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4584D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31B6F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31B6FD" w:themeColor="accent1" w:shadow="1"/>
        <w:left w:val="single" w:sz="2" w:space="10" w:color="31B6FD" w:themeColor="accent1" w:shadow="1"/>
        <w:bottom w:val="single" w:sz="2" w:space="10" w:color="31B6FD" w:themeColor="accent1" w:shadow="1"/>
        <w:right w:val="single" w:sz="2" w:space="10" w:color="31B6FD" w:themeColor="accent1" w:shadow="1"/>
      </w:pBdr>
      <w:ind w:left="1152" w:right="1152"/>
    </w:pPr>
    <w:rPr>
      <w:i/>
      <w:iCs/>
      <w:color w:val="31B6F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31B6F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31B6F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075E2D"/>
    <w:rPr>
      <w:rFonts w:asciiTheme="majorHAnsi" w:eastAsiaTheme="majorEastAsia" w:hAnsiTheme="majorHAnsi" w:cstheme="majorBidi"/>
      <w:b/>
      <w:bCs/>
      <w:i/>
      <w:iCs/>
      <w:color w:val="31B6FD" w:themeColor="accent1"/>
      <w:sz w:val="20"/>
    </w:rPr>
  </w:style>
  <w:style w:type="character" w:customStyle="1" w:styleId="Heading5Char">
    <w:name w:val="Heading 5 Char"/>
    <w:basedOn w:val="DefaultParagraphFont"/>
    <w:link w:val="Heading5"/>
    <w:rsid w:val="00075E2D"/>
    <w:rPr>
      <w:rFonts w:asciiTheme="majorHAnsi" w:eastAsiaTheme="majorEastAsia" w:hAnsiTheme="majorHAnsi" w:cstheme="majorBidi"/>
      <w:color w:val="01619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01619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31B6F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0292DF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07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74DAC"/>
  </w:style>
  <w:style w:type="character" w:styleId="Hyperlink">
    <w:name w:val="Hyperlink"/>
    <w:basedOn w:val="DefaultParagraphFont"/>
    <w:uiPriority w:val="99"/>
    <w:unhideWhenUsed/>
    <w:rsid w:val="00E74D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4DA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4584D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31B6F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19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4584D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31B6FD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4584D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4584D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4584D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4584D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31B6F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31B6FD" w:themeColor="accent1" w:shadow="1"/>
        <w:left w:val="single" w:sz="2" w:space="10" w:color="31B6FD" w:themeColor="accent1" w:shadow="1"/>
        <w:bottom w:val="single" w:sz="2" w:space="10" w:color="31B6FD" w:themeColor="accent1" w:shadow="1"/>
        <w:right w:val="single" w:sz="2" w:space="10" w:color="31B6FD" w:themeColor="accent1" w:shadow="1"/>
      </w:pBdr>
      <w:ind w:left="1152" w:right="1152"/>
    </w:pPr>
    <w:rPr>
      <w:i/>
      <w:iCs/>
      <w:color w:val="31B6F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31B6F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31B6F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075E2D"/>
    <w:rPr>
      <w:rFonts w:asciiTheme="majorHAnsi" w:eastAsiaTheme="majorEastAsia" w:hAnsiTheme="majorHAnsi" w:cstheme="majorBidi"/>
      <w:b/>
      <w:bCs/>
      <w:i/>
      <w:iCs/>
      <w:color w:val="31B6FD" w:themeColor="accent1"/>
      <w:sz w:val="20"/>
    </w:rPr>
  </w:style>
  <w:style w:type="character" w:customStyle="1" w:styleId="Heading5Char">
    <w:name w:val="Heading 5 Char"/>
    <w:basedOn w:val="DefaultParagraphFont"/>
    <w:link w:val="Heading5"/>
    <w:rsid w:val="00075E2D"/>
    <w:rPr>
      <w:rFonts w:asciiTheme="majorHAnsi" w:eastAsiaTheme="majorEastAsia" w:hAnsiTheme="majorHAnsi" w:cstheme="majorBidi"/>
      <w:color w:val="01619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01619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31B6F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0292DF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07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74DAC"/>
  </w:style>
  <w:style w:type="character" w:styleId="Hyperlink">
    <w:name w:val="Hyperlink"/>
    <w:basedOn w:val="DefaultParagraphFont"/>
    <w:uiPriority w:val="99"/>
    <w:unhideWhenUsed/>
    <w:rsid w:val="00E74D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4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5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53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3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28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google.com/patents/US9491178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Blocks%20Resum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01941D-3FCB-E84C-A08C-1F7F9712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6</TotalTime>
  <Pages>2</Pages>
  <Words>259</Words>
  <Characters>1477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1733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Spireon</dc:creator>
  <cp:keywords/>
  <dc:description/>
  <cp:lastModifiedBy>Spireon</cp:lastModifiedBy>
  <cp:revision>7</cp:revision>
  <cp:lastPrinted>2017-03-31T16:35:00Z</cp:lastPrinted>
  <dcterms:created xsi:type="dcterms:W3CDTF">2017-03-31T16:35:00Z</dcterms:created>
  <dcterms:modified xsi:type="dcterms:W3CDTF">2017-04-03T15:10:00Z</dcterms:modified>
  <cp:category/>
</cp:coreProperties>
</file>