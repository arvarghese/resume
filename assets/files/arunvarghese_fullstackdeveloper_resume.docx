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3B75" w14:textId="71FF14F2" w:rsidR="004319E8" w:rsidRPr="004319E8" w:rsidRDefault="00D22551" w:rsidP="004319E8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 w:themeColor="text2"/>
          <w:sz w:val="38"/>
          <w:szCs w:val="24"/>
          <w:lang w:val="es-MX"/>
        </w:rPr>
      </w:pPr>
      <w:r>
        <w:rPr>
          <w:rFonts w:ascii="Calibri" w:hAnsi="Calibri"/>
          <w:noProof/>
        </w:rPr>
        <mc:AlternateContent>
          <mc:Choice Requires="wps">
            <w:drawing>
              <wp:inline distT="0" distB="0" distL="0" distR="0" wp14:anchorId="2A59D6E8" wp14:editId="1D1FF4CB">
                <wp:extent cx="817652" cy="817652"/>
                <wp:effectExtent l="50800" t="25400" r="71755" b="97155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652" cy="817652"/>
                        </a:xfrm>
                        <a:prstGeom prst="ellipse">
                          <a:avLst/>
                        </a:prstGeom>
                        <a:blipFill rotWithShape="1">
                          <a:blip r:embed="rId9"/>
                          <a:stretch>
                            <a:fillRect/>
                          </a:stretch>
                        </a:blip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" o:spid="_x0000_s1026" style="width:64.4pt;height: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" strokecolor="#4579b8 [3044]">
                <v:fill r:id="rId10" o:title="" rotate="t" type="frame"/>
                <v:shadow on="t" opacity="22937f" mv:blur="40000f" origin=",.5" offset="0,23000emu"/>
                <w10:anchorlock/>
              </v:oval>
            </w:pict>
          </mc:Fallback>
        </mc:AlternateContent>
      </w:r>
    </w:p>
    <w:p w14:paraId="47A98F63" w14:textId="5E1C2F7B" w:rsidR="00063DF5" w:rsidRPr="00BD1E4E" w:rsidRDefault="00C440EE" w:rsidP="00C440EE">
      <w:pPr>
        <w:pBdr>
          <w:bottom w:val="single" w:sz="12" w:space="1" w:color="auto"/>
        </w:pBdr>
        <w:jc w:val="center"/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</w:pPr>
      <w:r w:rsidRPr="00BD1E4E">
        <w:rPr>
          <w:rFonts w:ascii="Calibri" w:hAnsi="Calibri" w:cs="Calibri"/>
          <w:b/>
          <w:bCs/>
          <w:color w:val="1F497D" w:themeColor="text2"/>
          <w:sz w:val="32"/>
          <w:szCs w:val="24"/>
          <w:lang w:val="es-MX"/>
        </w:rPr>
        <w:t>Arun</w:t>
      </w:r>
      <w:r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Varghese</w:t>
      </w:r>
      <w:r w:rsidR="000146EE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 xml:space="preserve"> – </w:t>
      </w:r>
      <w:r w:rsidR="007B5741" w:rsidRPr="00BD1E4E">
        <w:rPr>
          <w:rFonts w:ascii="Calibri" w:hAnsi="Calibri" w:cs="Calibri"/>
          <w:b/>
          <w:bCs/>
          <w:color w:val="1F497D"/>
          <w:sz w:val="32"/>
          <w:szCs w:val="24"/>
          <w:lang w:val="es-MX"/>
        </w:rPr>
        <w:t>Full Stack Developer</w:t>
      </w:r>
    </w:p>
    <w:tbl>
      <w:tblPr>
        <w:tblStyle w:val="TableGrid"/>
        <w:tblW w:w="9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BD1E4E" w:rsidRPr="004319E8" w14:paraId="70C8552A" w14:textId="77777777" w:rsidTr="00942890">
        <w:trPr>
          <w:trHeight w:val="81"/>
        </w:trPr>
        <w:tc>
          <w:tcPr>
            <w:tcW w:w="4563" w:type="dxa"/>
          </w:tcPr>
          <w:p w14:paraId="4EEEB4F9" w14:textId="77777777" w:rsidR="00BD1E4E" w:rsidRPr="004319E8" w:rsidRDefault="00BD1E4E" w:rsidP="008C45FC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  <w:tc>
          <w:tcPr>
            <w:tcW w:w="4563" w:type="dxa"/>
          </w:tcPr>
          <w:p w14:paraId="36A19B1C" w14:textId="77777777" w:rsidR="00BD1E4E" w:rsidRPr="004319E8" w:rsidRDefault="00BD1E4E" w:rsidP="00082CA7">
            <w:pPr>
              <w:rPr>
                <w:rFonts w:ascii="Calibri" w:hAnsi="Calibri" w:cs="Calibri"/>
                <w:color w:val="000000"/>
                <w:szCs w:val="16"/>
                <w:lang w:val="es-MX"/>
              </w:rPr>
            </w:pPr>
          </w:p>
        </w:tc>
      </w:tr>
      <w:tr w:rsidR="008C45FC" w:rsidRPr="004319E8" w14:paraId="3769EAD8" w14:textId="77777777" w:rsidTr="008C45FC">
        <w:trPr>
          <w:trHeight w:val="81"/>
        </w:trPr>
        <w:tc>
          <w:tcPr>
            <w:tcW w:w="4563" w:type="dxa"/>
          </w:tcPr>
          <w:p w14:paraId="50781DD9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</w:rPr>
              <w:t>Location</w:t>
            </w:r>
            <w:r w:rsidRPr="004319E8">
              <w:rPr>
                <w:rFonts w:ascii="Calibri" w:hAnsi="Calibri" w:cs="Calibri"/>
                <w:b/>
                <w:color w:val="000000"/>
                <w:sz w:val="24"/>
                <w:szCs w:val="16"/>
              </w:rPr>
              <w:t xml:space="preserve">: 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</w:rPr>
              <w:t>Dallas, Texas</w:t>
            </w:r>
          </w:p>
        </w:tc>
        <w:tc>
          <w:tcPr>
            <w:tcW w:w="4563" w:type="dxa"/>
          </w:tcPr>
          <w:p w14:paraId="2B1DF5C2" w14:textId="77777777" w:rsidR="008C45FC" w:rsidRPr="004319E8" w:rsidRDefault="008C45FC" w:rsidP="00CF7A08">
            <w:pPr>
              <w:jc w:val="right"/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Email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 xml:space="preserve">: arunv4700@gmail.com </w:t>
            </w:r>
          </w:p>
        </w:tc>
      </w:tr>
      <w:tr w:rsidR="008C45FC" w:rsidRPr="004319E8" w14:paraId="2592CF7E" w14:textId="77777777" w:rsidTr="008C45FC">
        <w:trPr>
          <w:trHeight w:val="81"/>
        </w:trPr>
        <w:tc>
          <w:tcPr>
            <w:tcW w:w="4563" w:type="dxa"/>
          </w:tcPr>
          <w:p w14:paraId="7563325D" w14:textId="77777777" w:rsidR="008C45FC" w:rsidRPr="004319E8" w:rsidRDefault="008C45FC" w:rsidP="008C45FC">
            <w:pPr>
              <w:rPr>
                <w:rFonts w:ascii="Calibri" w:hAnsi="Calibri" w:cs="Calibri"/>
                <w:b/>
                <w:color w:val="000000"/>
                <w:sz w:val="24"/>
                <w:szCs w:val="16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Phone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469-777-0675</w:t>
            </w:r>
          </w:p>
        </w:tc>
        <w:tc>
          <w:tcPr>
            <w:tcW w:w="4563" w:type="dxa"/>
          </w:tcPr>
          <w:p w14:paraId="79900814" w14:textId="77777777" w:rsidR="008C45FC" w:rsidRPr="004319E8" w:rsidRDefault="008C45FC" w:rsidP="008C45FC">
            <w:pPr>
              <w:jc w:val="right"/>
              <w:rPr>
                <w:rFonts w:ascii="Calibri" w:hAnsi="Calibri" w:cs="Calibri"/>
                <w:b/>
                <w:color w:val="000000"/>
                <w:sz w:val="24"/>
                <w:szCs w:val="16"/>
                <w:lang w:val="es-MX"/>
              </w:rPr>
            </w:pPr>
            <w:r w:rsidRPr="004319E8">
              <w:rPr>
                <w:rFonts w:ascii="Calibri" w:hAnsi="Calibri" w:cs="Calibri"/>
                <w:b/>
                <w:color w:val="1F497D" w:themeColor="text2"/>
                <w:sz w:val="24"/>
                <w:szCs w:val="16"/>
                <w:lang w:val="es-MX"/>
              </w:rPr>
              <w:t>Website</w:t>
            </w:r>
            <w:r w:rsidRPr="004319E8">
              <w:rPr>
                <w:rFonts w:ascii="Calibri" w:hAnsi="Calibri" w:cs="Calibri"/>
                <w:color w:val="000000"/>
                <w:sz w:val="24"/>
                <w:szCs w:val="16"/>
                <w:lang w:val="es-MX"/>
              </w:rPr>
              <w:t>: http://avarghese.me</w:t>
            </w:r>
          </w:p>
        </w:tc>
      </w:tr>
    </w:tbl>
    <w:p w14:paraId="1058903D" w14:textId="77777777" w:rsidR="00044BBB" w:rsidRPr="004319E8" w:rsidRDefault="00044BBB" w:rsidP="004A5A47">
      <w:pPr>
        <w:rPr>
          <w:rFonts w:ascii="Calibri" w:hAnsi="Calibri" w:cs="Calibri"/>
          <w:b/>
          <w:bCs/>
          <w:color w:val="000000"/>
        </w:rPr>
      </w:pPr>
    </w:p>
    <w:p w14:paraId="06E3E802" w14:textId="2BEEFB86" w:rsidR="00044BBB" w:rsidRPr="004319E8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Summary</w:t>
      </w:r>
    </w:p>
    <w:p w14:paraId="32F06364" w14:textId="1A58D20F" w:rsidR="00044BBB" w:rsidRPr="00E46803" w:rsidRDefault="00044BBB" w:rsidP="00044BBB">
      <w:pPr>
        <w:widowControl/>
        <w:overflowPunct/>
        <w:autoSpaceDE/>
        <w:autoSpaceDN/>
        <w:adjustRightInd/>
        <w:rPr>
          <w:rFonts w:ascii="Calibri" w:hAnsi="Calibri"/>
          <w:kern w:val="0"/>
        </w:rPr>
      </w:pPr>
      <w:r w:rsidRPr="00E46803">
        <w:rPr>
          <w:rFonts w:ascii="Calibri" w:hAnsi="Calibri"/>
          <w:color w:val="333333"/>
          <w:kern w:val="0"/>
          <w:shd w:val="clear" w:color="auto" w:fill="FFFFFF"/>
        </w:rPr>
        <w:t>I am a results-oriented and self-motivated with over six years of industry experience in the complete SDLC of distributed web applications. Looking to further expand scope of technical knowledge, establish a professional identity, and contribute to the company’s success. In my free time, I work on front-end web development with popular frameworks to learn more about UI/UX and software architecture.</w:t>
      </w:r>
    </w:p>
    <w:p w14:paraId="1FA508F6" w14:textId="77777777" w:rsidR="00044BBB" w:rsidRPr="004A5A47" w:rsidRDefault="00044BBB" w:rsidP="00044BBB">
      <w:pPr>
        <w:spacing w:line="276" w:lineRule="auto"/>
        <w:rPr>
          <w:rFonts w:ascii="Calibri" w:hAnsi="Calibri" w:cs="Calibri"/>
          <w:b/>
          <w:bCs/>
          <w:color w:val="1F497D" w:themeColor="text2"/>
          <w:sz w:val="23"/>
          <w:szCs w:val="23"/>
          <w:u w:color="0000FF"/>
        </w:rPr>
      </w:pPr>
    </w:p>
    <w:p w14:paraId="26FD2449" w14:textId="1438FD55" w:rsidR="000A59C6" w:rsidRPr="004319E8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t>Highlight of Qualifications</w:t>
      </w:r>
    </w:p>
    <w:p w14:paraId="1EDF779C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6+ years of java development experience using agile methodology</w:t>
      </w:r>
    </w:p>
    <w:p w14:paraId="7DFC6027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build complex solutions on time while working with offsite teams</w:t>
      </w:r>
    </w:p>
    <w:p w14:paraId="5601B91E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 in working on multiple projects with distributed teams, managing time and resources effectively</w:t>
      </w:r>
    </w:p>
    <w:p w14:paraId="1B27A4F8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problem-solver, able to quickly grasp complex systems</w:t>
      </w:r>
    </w:p>
    <w:p w14:paraId="5AF0753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Efficient at identifying opportunities for improvements and resolution of critical issues</w:t>
      </w:r>
    </w:p>
    <w:p w14:paraId="55CE995F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Strong technical and interactive communication skills</w:t>
      </w:r>
    </w:p>
    <w:p w14:paraId="71DEC72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Excellent collaboration skills</w:t>
      </w:r>
    </w:p>
    <w:p w14:paraId="0A8ADD64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Exceptional job at maintaining good relationships with business/customers, vendors, and stakeholders</w:t>
      </w:r>
    </w:p>
    <w:p w14:paraId="0C5BFE0D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Client-focused, interested in working with technology to solve business problems</w:t>
      </w:r>
    </w:p>
    <w:p w14:paraId="402DFF7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Quick learner and exceptionally hardworking at every task pursued</w:t>
      </w:r>
    </w:p>
    <w:p w14:paraId="3FADF0F6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Flexible and capable of performing well on team-oriented tasks and meeting deadlines</w:t>
      </w:r>
    </w:p>
    <w:p w14:paraId="0F01F5D2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Effective leadership skills with respect to influencing team members and delegating abilities</w:t>
      </w:r>
    </w:p>
    <w:p w14:paraId="594034B5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Able to adapt and be successful in handling multiple responsibilities in high-stress environments</w:t>
      </w:r>
    </w:p>
    <w:p w14:paraId="0F32DF2B" w14:textId="77777777" w:rsidR="0038772A" w:rsidRPr="0038772A" w:rsidRDefault="0038772A" w:rsidP="0038772A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38772A">
        <w:rPr>
          <w:rFonts w:ascii="Calibri" w:hAnsi="Calibri"/>
          <w:kern w:val="0"/>
        </w:rPr>
        <w:t>Experienced with working on distributed and N-Tier architecture</w:t>
      </w:r>
    </w:p>
    <w:p w14:paraId="24C0A5B5" w14:textId="77777777" w:rsidR="00EF1118" w:rsidRPr="004319E8" w:rsidRDefault="00EF1118" w:rsidP="001005E5">
      <w:pPr>
        <w:pBdr>
          <w:between w:val="single" w:sz="4" w:space="1" w:color="auto"/>
        </w:pBdr>
        <w:rPr>
          <w:rFonts w:ascii="Calibri" w:hAnsi="Calibri" w:cs="Calibri"/>
          <w:color w:val="000000"/>
          <w:sz w:val="23"/>
          <w:szCs w:val="21"/>
        </w:rPr>
        <w:sectPr w:rsidR="00EF1118" w:rsidRPr="004319E8" w:rsidSect="00B3171C">
          <w:headerReference w:type="default" r:id="rId11"/>
          <w:footerReference w:type="default" r:id="rId12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</w:p>
    <w:p w14:paraId="0DA1DB9C" w14:textId="77777777" w:rsidR="007C231C" w:rsidRPr="004319E8" w:rsidRDefault="007C231C" w:rsidP="007C231C">
      <w:pPr>
        <w:rPr>
          <w:rFonts w:ascii="Calibri" w:hAnsi="Calibri" w:cs="Calibri"/>
          <w:bCs/>
          <w:color w:val="000000"/>
          <w:sz w:val="23"/>
          <w:szCs w:val="21"/>
          <w:u w:color="0000FF"/>
        </w:rPr>
      </w:pPr>
    </w:p>
    <w:p w14:paraId="15622D5F" w14:textId="77777777" w:rsidR="0085623D" w:rsidRDefault="0085623D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 w:type="page"/>
      </w:r>
    </w:p>
    <w:p w14:paraId="050B8BC1" w14:textId="7D508744" w:rsidR="000A59C6" w:rsidRDefault="00063DF5" w:rsidP="00082980">
      <w:pPr>
        <w:spacing w:line="276" w:lineRule="auto"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Technical Skills</w:t>
      </w:r>
    </w:p>
    <w:tbl>
      <w:tblPr>
        <w:tblStyle w:val="TableGrid"/>
        <w:tblpPr w:leftFromText="180" w:rightFromText="180" w:vertAnchor="text" w:horzAnchor="page" w:tblpX="1809" w:tblpY="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8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E480A" w14:paraId="33C4DA2C" w14:textId="77777777" w:rsidTr="00F602B5">
        <w:tc>
          <w:tcPr>
            <w:tcW w:w="4563" w:type="dxa"/>
          </w:tcPr>
          <w:p w14:paraId="43C10D64" w14:textId="77777777" w:rsidR="00E30895" w:rsidRDefault="00E30895" w:rsidP="00E30895">
            <w:pPr>
              <w:rPr>
                <w:rFonts w:ascii="Calibri" w:hAnsi="Calibri" w:cs="Calibri"/>
                <w:bCs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Programming Languages</w:t>
            </w:r>
            <w:r w:rsidRPr="0002329E">
              <w:rPr>
                <w:rFonts w:ascii="Calibri" w:hAnsi="Calibri" w:cs="Calibri"/>
                <w:bCs/>
                <w:color w:val="000000"/>
                <w:sz w:val="23"/>
                <w:szCs w:val="21"/>
              </w:rPr>
              <w:t xml:space="preserve"> </w:t>
            </w:r>
          </w:p>
          <w:p w14:paraId="7284AE9A" w14:textId="1D572298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Java/J2EE, Groovy, JavaScript ES5/ES6, Shell Scripting, Python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0625C045" w14:textId="16AD0CED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Operating Systems</w:t>
            </w:r>
          </w:p>
          <w:p w14:paraId="0197B344" w14:textId="714DCC56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Windows, Linux</w:t>
            </w:r>
          </w:p>
        </w:tc>
      </w:tr>
      <w:tr w:rsidR="000E480A" w14:paraId="763C89C2" w14:textId="77777777" w:rsidTr="00F602B5">
        <w:tc>
          <w:tcPr>
            <w:tcW w:w="4563" w:type="dxa"/>
          </w:tcPr>
          <w:p w14:paraId="6B7A20C5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Backend</w:t>
            </w:r>
          </w:p>
          <w:p w14:paraId="71F4504F" w14:textId="79736243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Oracle 11g,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MongoDB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SQL Server, Oracle SQL Developer, PL/SQL, JDBC,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MyBatis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GORM</w:t>
            </w:r>
          </w:p>
        </w:tc>
        <w:tc>
          <w:tcPr>
            <w:tcW w:w="4563" w:type="dxa"/>
          </w:tcPr>
          <w:p w14:paraId="1B95897F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  <w:t>Markup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2A1156D2" w14:textId="52C8894E" w:rsidR="000E480A" w:rsidRPr="000E480A" w:rsidRDefault="00E30895" w:rsidP="00E30895">
            <w:pPr>
              <w:rPr>
                <w:rFonts w:ascii="Calibri" w:hAnsi="Calibri" w:cs="Calibri"/>
                <w:b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HTML/HTML5, XML/XSD, XSLT</w:t>
            </w:r>
          </w:p>
        </w:tc>
      </w:tr>
      <w:tr w:rsidR="000E480A" w14:paraId="1E0BB8B7" w14:textId="77777777" w:rsidTr="00F602B5">
        <w:tc>
          <w:tcPr>
            <w:tcW w:w="4563" w:type="dxa"/>
          </w:tcPr>
          <w:p w14:paraId="0B7DBEA8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Frameworks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7207EB26" w14:textId="617BE2F0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Agile, TDD, Selenium, </w:t>
            </w:r>
            <w:r w:rsidR="00193F5A">
              <w:rPr>
                <w:rFonts w:ascii="Calibri" w:hAnsi="Calibri" w:cs="Calibri"/>
                <w:color w:val="000000"/>
              </w:rPr>
              <w:t xml:space="preserve">Grails, </w:t>
            </w:r>
            <w:r w:rsidRPr="00E46803">
              <w:rPr>
                <w:rFonts w:ascii="Calibri" w:hAnsi="Calibri" w:cs="Calibri"/>
                <w:color w:val="000000"/>
              </w:rPr>
              <w:t xml:space="preserve">Spring MVC, REST/SOAP, SOA, OO,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SAFe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Hibernate, Struts, Mean.IO</w:t>
            </w:r>
          </w:p>
        </w:tc>
        <w:tc>
          <w:tcPr>
            <w:tcW w:w="4563" w:type="dxa"/>
          </w:tcPr>
          <w:p w14:paraId="42F31A76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IDE</w:t>
            </w:r>
          </w:p>
          <w:p w14:paraId="6D42282A" w14:textId="5A8D8B84" w:rsidR="000E480A" w:rsidRPr="000E480A" w:rsidRDefault="00E30895" w:rsidP="00E30895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Eclipse,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SpringSource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IntelliJ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Sublime</w:t>
            </w:r>
            <w:r>
              <w:rPr>
                <w:rFonts w:ascii="Calibri" w:hAnsi="Calibri" w:cs="Calibri"/>
                <w:color w:val="000000"/>
              </w:rPr>
              <w:t>, Visual Studio Code</w:t>
            </w:r>
          </w:p>
        </w:tc>
      </w:tr>
      <w:tr w:rsidR="000E480A" w14:paraId="2476A242" w14:textId="77777777" w:rsidTr="00F602B5">
        <w:tc>
          <w:tcPr>
            <w:tcW w:w="4563" w:type="dxa"/>
          </w:tcPr>
          <w:p w14:paraId="510E794C" w14:textId="77777777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Build Tools</w:t>
            </w:r>
          </w:p>
          <w:p w14:paraId="7319C74B" w14:textId="032E2571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Bamboo, Jenkins, Sonar,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FishEye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/Crucible, Ant, Maven,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Gradle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Travis-CI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7B13327F" w14:textId="687D9896" w:rsidR="00E30895" w:rsidRDefault="00E30895" w:rsidP="00E30895">
            <w:pPr>
              <w:rPr>
                <w:rFonts w:ascii="Calibri" w:hAnsi="Calibri" w:cs="Calibri"/>
                <w:b/>
                <w:color w:val="000000"/>
                <w:sz w:val="23"/>
                <w:szCs w:val="21"/>
              </w:rPr>
            </w:pP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Source Control</w:t>
            </w: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  <w:p w14:paraId="6C1CB5C8" w14:textId="136A5AAF" w:rsidR="000E480A" w:rsidRPr="000E480A" w:rsidRDefault="00D840CB" w:rsidP="00E30895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SVN, </w:t>
            </w:r>
            <w:proofErr w:type="spellStart"/>
            <w:r>
              <w:rPr>
                <w:rFonts w:ascii="Calibri" w:hAnsi="Calibri" w:cs="Calibri"/>
                <w:color w:val="000000"/>
              </w:rPr>
              <w:t>Git</w:t>
            </w:r>
            <w:proofErr w:type="spellEnd"/>
            <w:r w:rsidR="00E30895"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="00E30895" w:rsidRPr="00E46803">
              <w:rPr>
                <w:rFonts w:ascii="Calibri" w:hAnsi="Calibri" w:cs="Calibri"/>
                <w:color w:val="000000"/>
              </w:rPr>
              <w:t>ClearCase</w:t>
            </w:r>
            <w:proofErr w:type="spellEnd"/>
          </w:p>
        </w:tc>
      </w:tr>
      <w:tr w:rsidR="000E480A" w14:paraId="460415EE" w14:textId="77777777" w:rsidTr="00F602B5">
        <w:tc>
          <w:tcPr>
            <w:tcW w:w="4563" w:type="dxa"/>
          </w:tcPr>
          <w:p w14:paraId="5205B19A" w14:textId="77777777" w:rsidR="00E30895" w:rsidRDefault="00E30895" w:rsidP="00E30895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Front End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64C39B0C" w14:textId="1C5F1567" w:rsidR="000E480A" w:rsidRPr="000E480A" w:rsidRDefault="00E30895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JQuery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AJAX, Bootstrap, Handlebars, NPM, Bower, Gulp, JSON, CSS/CSS3, Sass/SCSS</w:t>
            </w:r>
            <w:r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 xml:space="preserve"> </w:t>
            </w:r>
          </w:p>
        </w:tc>
        <w:tc>
          <w:tcPr>
            <w:tcW w:w="4563" w:type="dxa"/>
          </w:tcPr>
          <w:p w14:paraId="3F200D2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Server</w:t>
            </w:r>
            <w:r w:rsidRPr="0002329E">
              <w:rPr>
                <w:rFonts w:ascii="Calibri" w:hAnsi="Calibri" w:cs="Calibri"/>
                <w:color w:val="000000"/>
                <w:sz w:val="23"/>
                <w:szCs w:val="21"/>
              </w:rPr>
              <w:t xml:space="preserve"> </w:t>
            </w:r>
          </w:p>
          <w:p w14:paraId="4BB587CB" w14:textId="77777777" w:rsid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Tomcat,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Putty, Node/Express,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Heroku</w:t>
            </w:r>
            <w:proofErr w:type="spellEnd"/>
          </w:p>
          <w:p w14:paraId="4BA64DD1" w14:textId="77777777" w:rsidR="001D7AC4" w:rsidRPr="000E480A" w:rsidRDefault="001D7AC4" w:rsidP="000E480A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0E480A" w14:paraId="7C522EFB" w14:textId="77777777" w:rsidTr="00F602B5">
        <w:tc>
          <w:tcPr>
            <w:tcW w:w="4563" w:type="dxa"/>
          </w:tcPr>
          <w:p w14:paraId="25CA1E7C" w14:textId="5AEB0653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Testin</w:t>
            </w:r>
            <w:r w:rsidR="00193F5A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g</w:t>
            </w:r>
          </w:p>
          <w:p w14:paraId="5600386A" w14:textId="7A0ABD40" w:rsidR="001D7AC4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E46803">
              <w:rPr>
                <w:rFonts w:ascii="Calibri" w:hAnsi="Calibri" w:cs="Calibri"/>
                <w:color w:val="000000"/>
              </w:rPr>
              <w:t>JUnit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SoapUI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 xml:space="preserve">, Postman,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HermesJMS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Selenium, Firebug, HP Quality Center, Karma, Protractor</w:t>
            </w:r>
          </w:p>
        </w:tc>
        <w:tc>
          <w:tcPr>
            <w:tcW w:w="4563" w:type="dxa"/>
          </w:tcPr>
          <w:p w14:paraId="61810B47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Collaboration</w:t>
            </w:r>
          </w:p>
          <w:p w14:paraId="2E9A9BA7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>JIRA, Pivotal, Slack, Confluence, SharePoint</w:t>
            </w:r>
          </w:p>
        </w:tc>
      </w:tr>
      <w:tr w:rsidR="000E480A" w14:paraId="51ADCC02" w14:textId="77777777" w:rsidTr="00F602B5">
        <w:tc>
          <w:tcPr>
            <w:tcW w:w="4563" w:type="dxa"/>
          </w:tcPr>
          <w:p w14:paraId="77E140CD" w14:textId="77777777" w:rsidR="000E480A" w:rsidRDefault="000E480A" w:rsidP="000E480A">
            <w:pPr>
              <w:rPr>
                <w:rFonts w:ascii="Calibri" w:hAnsi="Calibri" w:cs="Calibri"/>
                <w:color w:val="000000"/>
                <w:sz w:val="23"/>
                <w:szCs w:val="21"/>
              </w:rPr>
            </w:pPr>
            <w:r w:rsidRPr="0002329E">
              <w:rPr>
                <w:rFonts w:ascii="Calibri" w:hAnsi="Calibri" w:cs="Calibri"/>
                <w:b/>
                <w:color w:val="000000"/>
                <w:sz w:val="23"/>
                <w:szCs w:val="21"/>
              </w:rPr>
              <w:t>Tools</w:t>
            </w:r>
          </w:p>
          <w:p w14:paraId="177FEECA" w14:textId="77777777" w:rsidR="000E480A" w:rsidRPr="000E480A" w:rsidRDefault="000E480A" w:rsidP="000E480A">
            <w:pPr>
              <w:rPr>
                <w:rFonts w:ascii="Calibri" w:hAnsi="Calibri" w:cs="Calibri"/>
                <w:color w:val="000000"/>
              </w:rPr>
            </w:pPr>
            <w:r w:rsidRPr="00E46803">
              <w:rPr>
                <w:rFonts w:ascii="Calibri" w:hAnsi="Calibri" w:cs="Calibri"/>
                <w:color w:val="000000"/>
              </w:rPr>
              <w:t xml:space="preserve">HP Operations Orchestration, HP Service Manager, MS PowerPoint/Word/Excel, </w:t>
            </w:r>
            <w:proofErr w:type="spellStart"/>
            <w:r w:rsidRPr="00E46803">
              <w:rPr>
                <w:rFonts w:ascii="Calibri" w:hAnsi="Calibri" w:cs="Calibri"/>
                <w:color w:val="000000"/>
              </w:rPr>
              <w:t>WinSCP</w:t>
            </w:r>
            <w:proofErr w:type="spellEnd"/>
            <w:r w:rsidRPr="00E46803">
              <w:rPr>
                <w:rFonts w:ascii="Calibri" w:hAnsi="Calibri" w:cs="Calibri"/>
                <w:color w:val="000000"/>
              </w:rPr>
              <w:t>, Putty</w:t>
            </w:r>
          </w:p>
        </w:tc>
        <w:tc>
          <w:tcPr>
            <w:tcW w:w="4563" w:type="dxa"/>
          </w:tcPr>
          <w:p w14:paraId="21F867AB" w14:textId="77777777" w:rsidR="000E480A" w:rsidRDefault="000E480A" w:rsidP="000E480A">
            <w:pPr>
              <w:spacing w:line="276" w:lineRule="auto"/>
              <w:rPr>
                <w:rFonts w:ascii="Calibri" w:hAnsi="Calibri" w:cs="Calibri"/>
                <w:b/>
                <w:bCs/>
                <w:color w:val="1F497D" w:themeColor="text2"/>
                <w:sz w:val="32"/>
                <w:szCs w:val="24"/>
                <w:u w:color="0000FF"/>
              </w:rPr>
            </w:pPr>
          </w:p>
        </w:tc>
      </w:tr>
    </w:tbl>
    <w:p w14:paraId="75B024FA" w14:textId="77777777" w:rsidR="00F6141A" w:rsidRPr="004319E8" w:rsidRDefault="00F6141A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076B4687" w14:textId="546E38F6" w:rsidR="0085623D" w:rsidRPr="0065535C" w:rsidRDefault="0085623D" w:rsidP="0085623D">
      <w: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Open Source</w:t>
      </w:r>
    </w:p>
    <w:p w14:paraId="397D6E47" w14:textId="6DFD0DE3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Photo Tiles</w:t>
      </w:r>
      <w:r w:rsidR="0085623D" w:rsidRPr="00D74E4D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</w:t>
      </w:r>
    </w:p>
    <w:p w14:paraId="1BFC6D57" w14:textId="0CFE109E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 xml:space="preserve">Front End package, </w:t>
      </w:r>
      <w:proofErr w:type="spellStart"/>
      <w:r w:rsidRPr="00D94805">
        <w:rPr>
          <w:rFonts w:ascii="Calibri" w:hAnsi="Calibri"/>
        </w:rPr>
        <w:t>javascript</w:t>
      </w:r>
      <w:proofErr w:type="spellEnd"/>
      <w:r w:rsidRPr="00D94805">
        <w:rPr>
          <w:rFonts w:ascii="Calibri" w:hAnsi="Calibri"/>
        </w:rPr>
        <w:t xml:space="preserve"> implementation of Mac's Photo Tiles Screensaver</w:t>
      </w:r>
    </w:p>
    <w:p w14:paraId="3DFB6A63" w14:textId="71203CE2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 xml:space="preserve">Utilized HTML,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Javascript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CSS, Travis-CI, Hound-CI, Gulp, Bower</w:t>
      </w:r>
    </w:p>
    <w:p w14:paraId="4302BA36" w14:textId="2DBB39E6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9480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Dashboard</w:t>
      </w:r>
    </w:p>
    <w:p w14:paraId="5AAE8CAC" w14:textId="3A1B265F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>Web application used for viewing, tracking, and assigning expenses for friends' investments in a rally car</w:t>
      </w:r>
    </w:p>
    <w:p w14:paraId="75578144" w14:textId="6285530D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>Utilized Angular 2</w:t>
      </w:r>
      <w:r>
        <w:rPr>
          <w:rFonts w:ascii="Calibri" w:hAnsi="Calibri" w:cs="Calibri"/>
          <w:bCs/>
          <w:color w:val="000000"/>
          <w:u w:color="0000FF"/>
        </w:rPr>
        <w:t>.0</w:t>
      </w:r>
      <w:r w:rsidRPr="00D94805">
        <w:rPr>
          <w:rFonts w:ascii="Calibri" w:hAnsi="Calibri" w:cs="Calibri"/>
          <w:bCs/>
          <w:color w:val="000000"/>
          <w:u w:color="0000FF"/>
        </w:rPr>
        <w:t xml:space="preserve">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Mongo, Travis-CI, Node, Express, Frisby.js</w:t>
      </w:r>
    </w:p>
    <w:p w14:paraId="3907054A" w14:textId="6C2D8C58" w:rsidR="0085623D" w:rsidRPr="004319E8" w:rsidRDefault="00D94805" w:rsidP="0085623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94805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Resume Builder</w:t>
      </w:r>
    </w:p>
    <w:p w14:paraId="5D62BDD3" w14:textId="0664E4EF" w:rsidR="0085623D" w:rsidRPr="00D74E4D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94805">
        <w:rPr>
          <w:rFonts w:ascii="Calibri" w:hAnsi="Calibri"/>
        </w:rPr>
        <w:t>Web application used as a tool for Resume edit/proofread/format/styles/guidelines</w:t>
      </w:r>
    </w:p>
    <w:p w14:paraId="30192E9B" w14:textId="07A1BABB" w:rsidR="0085623D" w:rsidRPr="00E46803" w:rsidRDefault="00D94805" w:rsidP="0085623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94805">
        <w:rPr>
          <w:rFonts w:ascii="Calibri" w:hAnsi="Calibri" w:cs="Calibri"/>
          <w:bCs/>
          <w:color w:val="000000"/>
          <w:u w:color="0000FF"/>
        </w:rPr>
        <w:t xml:space="preserve">Utilized Angular 1.5, </w:t>
      </w:r>
      <w:proofErr w:type="spellStart"/>
      <w:r w:rsidRPr="00D94805">
        <w:rPr>
          <w:rFonts w:ascii="Calibri" w:hAnsi="Calibri" w:cs="Calibri"/>
          <w:bCs/>
          <w:color w:val="000000"/>
          <w:u w:color="0000FF"/>
        </w:rPr>
        <w:t>Heroku</w:t>
      </w:r>
      <w:proofErr w:type="spellEnd"/>
      <w:r w:rsidRPr="00D94805">
        <w:rPr>
          <w:rFonts w:ascii="Calibri" w:hAnsi="Calibri" w:cs="Calibri"/>
          <w:bCs/>
          <w:color w:val="000000"/>
          <w:u w:color="0000FF"/>
        </w:rPr>
        <w:t>, Mongo, Travis-CI</w:t>
      </w:r>
    </w:p>
    <w:p w14:paraId="5F83167E" w14:textId="77777777" w:rsidR="0085623D" w:rsidRDefault="0085623D" w:rsidP="002C355F">
      <w:pPr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</w:pPr>
    </w:p>
    <w:p w14:paraId="226E85B1" w14:textId="0A3B2190" w:rsidR="000A59C6" w:rsidRPr="0065535C" w:rsidRDefault="008C4862" w:rsidP="002C355F">
      <w:r w:rsidRPr="004319E8">
        <w:rPr>
          <w:rFonts w:ascii="Calibri" w:hAnsi="Calibri" w:cs="Calibri"/>
          <w:b/>
          <w:bCs/>
          <w:color w:val="1F497D" w:themeColor="text2"/>
          <w:sz w:val="32"/>
          <w:szCs w:val="28"/>
          <w:u w:color="0000FF"/>
        </w:rPr>
        <w:t>Projects</w:t>
      </w:r>
    </w:p>
    <w:p w14:paraId="7EDAC00A" w14:textId="32EF02D2" w:rsidR="00D74E4D" w:rsidRPr="004319E8" w:rsidRDefault="00D74E4D" w:rsidP="00D74E4D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D74E4D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Environment Dashboard</w:t>
      </w:r>
    </w:p>
    <w:p w14:paraId="29063F63" w14:textId="75885C69" w:rsidR="00D74E4D" w:rsidRPr="00D74E4D" w:rsidRDefault="00D74E4D" w:rsidP="00D74E4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</w:rPr>
      </w:pPr>
      <w:r w:rsidRPr="00D74E4D">
        <w:rPr>
          <w:rFonts w:ascii="Calibri" w:hAnsi="Calibri"/>
        </w:rPr>
        <w:t>Web application used to consolidate all internal environment data including health checks, build tags, etc.</w:t>
      </w:r>
    </w:p>
    <w:p w14:paraId="6FBA8743" w14:textId="120132B1" w:rsidR="00D74E4D" w:rsidRPr="00E46803" w:rsidRDefault="00D74E4D" w:rsidP="00D74E4D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D74E4D">
        <w:rPr>
          <w:rFonts w:ascii="Calibri" w:hAnsi="Calibri" w:cs="Calibri"/>
          <w:bCs/>
          <w:color w:val="000000"/>
          <w:u w:color="0000FF"/>
        </w:rPr>
        <w:t>Utilized Angular 4.0, Linux servers, Tomcat application server</w:t>
      </w:r>
    </w:p>
    <w:p w14:paraId="48A52EA6" w14:textId="77777777" w:rsidR="003E78A4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FundRef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 xml:space="preserve"> - Fund Reference Application</w:t>
      </w:r>
    </w:p>
    <w:p w14:paraId="03FB7B77" w14:textId="77777777" w:rsidR="003E78A4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741DBF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741DBF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="004D295F" w:rsidRPr="00E46803">
        <w:rPr>
          <w:rFonts w:ascii="Calibri" w:hAnsi="Calibri" w:cs="Calibri"/>
          <w:bCs/>
          <w:color w:val="000000"/>
          <w:u w:color="0000FF"/>
        </w:rPr>
        <w:t xml:space="preserve">web application for </w:t>
      </w:r>
      <w:r w:rsidR="008B47DA" w:rsidRPr="00E46803">
        <w:rPr>
          <w:rFonts w:ascii="Calibri" w:hAnsi="Calibri" w:cs="Calibri"/>
          <w:bCs/>
          <w:color w:val="000000"/>
          <w:u w:color="0000FF"/>
        </w:rPr>
        <w:t>consolidating/</w:t>
      </w:r>
      <w:r w:rsidR="004D295F" w:rsidRPr="00E46803">
        <w:rPr>
          <w:rFonts w:ascii="Calibri" w:hAnsi="Calibri" w:cs="Calibri"/>
          <w:bCs/>
          <w:color w:val="000000"/>
          <w:u w:color="0000FF"/>
        </w:rPr>
        <w:t>provisioning fund attributes to downstream systems</w:t>
      </w:r>
    </w:p>
    <w:p w14:paraId="61BC250C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1E42FD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F3FA3" w:rsidRPr="00E46803">
        <w:rPr>
          <w:rFonts w:ascii="Calibri" w:hAnsi="Calibri" w:cs="Calibri"/>
          <w:bCs/>
          <w:color w:val="000000"/>
          <w:u w:color="0000FF"/>
        </w:rPr>
        <w:t xml:space="preserve">Linux servers,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Tomcat 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application </w:t>
      </w:r>
      <w:r w:rsidR="0014561D" w:rsidRPr="0065535C">
        <w:rPr>
          <w:rFonts w:ascii="Calibri" w:hAnsi="Calibri"/>
        </w:rPr>
        <w:t>server</w:t>
      </w:r>
      <w:r w:rsidR="0014561D" w:rsidRPr="0065535C">
        <w:rPr>
          <w:rFonts w:ascii="Calibri" w:hAnsi="Calibri" w:cs="Calibri"/>
          <w:bCs/>
          <w:color w:val="000000"/>
          <w:u w:color="0000FF"/>
        </w:rPr>
        <w:t xml:space="preserve">, Oracle database, IPP, </w:t>
      </w:r>
      <w:proofErr w:type="spellStart"/>
      <w:r w:rsidR="0014561D" w:rsidRPr="0065535C">
        <w:rPr>
          <w:rFonts w:ascii="Calibri" w:hAnsi="Calibri" w:cs="Calibri"/>
          <w:bCs/>
          <w:color w:val="000000"/>
          <w:u w:color="0000FF"/>
        </w:rPr>
        <w:t>PowerCenter</w:t>
      </w:r>
      <w:proofErr w:type="spellEnd"/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, 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IBM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 xml:space="preserve">HATS, Apache </w:t>
      </w:r>
      <w:proofErr w:type="spellStart"/>
      <w:r w:rsidR="0014561D" w:rsidRPr="00E46803">
        <w:rPr>
          <w:rFonts w:ascii="Calibri" w:hAnsi="Calibri" w:cs="Calibri"/>
          <w:bCs/>
          <w:color w:val="000000"/>
          <w:u w:color="0000FF"/>
        </w:rPr>
        <w:t>Solr</w:t>
      </w:r>
      <w:proofErr w:type="spellEnd"/>
    </w:p>
    <w:p w14:paraId="09E62CA2" w14:textId="77777777" w:rsidR="00B7487E" w:rsidRPr="004319E8" w:rsidRDefault="00B7487E" w:rsidP="003E78A4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IRA - Integrated Routing Adapter</w:t>
      </w:r>
    </w:p>
    <w:p w14:paraId="5E4AEC36" w14:textId="77777777" w:rsidR="003E78A4" w:rsidRPr="00E46803" w:rsidRDefault="0064200E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lastRenderedPageBreak/>
        <w:t>Vendor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product that exposes APIs to enable applications to </w:t>
      </w:r>
      <w:r w:rsidR="001F1A0C" w:rsidRPr="00E46803">
        <w:rPr>
          <w:rFonts w:ascii="Calibri" w:hAnsi="Calibri" w:cs="Calibri"/>
          <w:bCs/>
          <w:color w:val="000000"/>
          <w:u w:color="0000FF"/>
        </w:rPr>
        <w:t>deliver</w:t>
      </w:r>
      <w:r w:rsidR="00F620E8" w:rsidRPr="00E46803">
        <w:rPr>
          <w:rFonts w:ascii="Calibri" w:hAnsi="Calibri" w:cs="Calibri"/>
          <w:bCs/>
          <w:color w:val="000000"/>
          <w:u w:color="0000FF"/>
        </w:rPr>
        <w:t xml:space="preserve"> changes to </w:t>
      </w:r>
      <w:r w:rsidRPr="00E46803">
        <w:rPr>
          <w:rFonts w:ascii="Calibri" w:hAnsi="Calibri" w:cs="Calibri"/>
          <w:bCs/>
          <w:color w:val="000000"/>
          <w:u w:color="0000FF"/>
        </w:rPr>
        <w:t>downstream system</w:t>
      </w:r>
    </w:p>
    <w:p w14:paraId="7B54B7A5" w14:textId="77777777" w:rsidR="00FF1949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Linux 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7B1A8B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atabase </w:t>
      </w:r>
    </w:p>
    <w:p w14:paraId="7C162196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DAL SDS - Data Access Layer Shared Data Services</w:t>
      </w:r>
    </w:p>
    <w:p w14:paraId="78136004" w14:textId="77777777" w:rsidR="004E6879" w:rsidRPr="00E46803" w:rsidRDefault="005B5427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 </w:t>
      </w:r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and </w:t>
      </w:r>
      <w:proofErr w:type="gramStart"/>
      <w:r w:rsidR="00CB2CD9"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="00CB2CD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proofErr w:type="spellStart"/>
      <w:r w:rsidR="000301AA" w:rsidRPr="00E46803">
        <w:rPr>
          <w:rFonts w:ascii="Calibri" w:hAnsi="Calibri" w:cs="Calibri"/>
          <w:bCs/>
          <w:color w:val="000000"/>
          <w:u w:color="0000FF"/>
        </w:rPr>
        <w:t>RESTful</w:t>
      </w:r>
      <w:proofErr w:type="spellEnd"/>
      <w:r w:rsidR="000301AA" w:rsidRPr="00E46803">
        <w:rPr>
          <w:rFonts w:ascii="Calibri" w:hAnsi="Calibri" w:cs="Calibri"/>
          <w:bCs/>
          <w:color w:val="000000"/>
          <w:u w:color="0000FF"/>
        </w:rPr>
        <w:t xml:space="preserve">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services project</w:t>
      </w:r>
      <w:r w:rsidR="00DE48E5" w:rsidRPr="00E46803">
        <w:rPr>
          <w:rFonts w:ascii="Calibri" w:hAnsi="Calibri" w:cs="Calibri"/>
          <w:bCs/>
          <w:color w:val="000000"/>
          <w:u w:color="0000FF"/>
        </w:rPr>
        <w:t xml:space="preserve"> used for raw data management</w:t>
      </w:r>
      <w:r w:rsidR="006E44D1" w:rsidRPr="00E46803">
        <w:rPr>
          <w:rFonts w:ascii="Calibri" w:hAnsi="Calibri" w:cs="Calibri"/>
          <w:bCs/>
          <w:color w:val="000000"/>
          <w:u w:color="0000FF"/>
        </w:rPr>
        <w:t>, capture, and delivery</w:t>
      </w:r>
    </w:p>
    <w:p w14:paraId="1A576248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FF194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and Oracle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>d</w:t>
      </w:r>
      <w:r w:rsidR="00FF1949" w:rsidRPr="00E46803">
        <w:rPr>
          <w:rFonts w:ascii="Calibri" w:hAnsi="Calibri" w:cs="Calibri"/>
          <w:bCs/>
          <w:color w:val="000000"/>
          <w:u w:color="0000FF"/>
        </w:rPr>
        <w:t>atabase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, SQL Server, Composite</w:t>
      </w:r>
      <w:r w:rsidR="00CC5FCB" w:rsidRPr="00E46803">
        <w:rPr>
          <w:rFonts w:ascii="Calibri" w:hAnsi="Calibri" w:cs="Calibri"/>
          <w:bCs/>
          <w:color w:val="000000"/>
          <w:u w:color="0000FF"/>
        </w:rPr>
        <w:t>, Maven</w:t>
      </w:r>
      <w:r w:rsidR="008A2269" w:rsidRPr="00E46803">
        <w:rPr>
          <w:rFonts w:ascii="Calibri" w:hAnsi="Calibri" w:cs="Calibri"/>
          <w:bCs/>
          <w:color w:val="000000"/>
          <w:u w:color="0000FF"/>
        </w:rPr>
        <w:t> </w:t>
      </w:r>
    </w:p>
    <w:p w14:paraId="25621C21" w14:textId="77777777" w:rsidR="004E6879" w:rsidRPr="004319E8" w:rsidRDefault="004E6879" w:rsidP="004E6879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FEAS - Fund Event Automation System</w:t>
      </w:r>
    </w:p>
    <w:p w14:paraId="3FDDEBC4" w14:textId="77777777" w:rsidR="004E6879" w:rsidRPr="00E46803" w:rsidRDefault="0014561D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 based w</w:t>
      </w:r>
      <w:r w:rsidR="004E6879" w:rsidRPr="00E46803">
        <w:rPr>
          <w:rFonts w:ascii="Calibri" w:hAnsi="Calibri" w:cs="Calibri"/>
          <w:bCs/>
          <w:color w:val="000000"/>
          <w:u w:color="0000FF"/>
        </w:rPr>
        <w:t>eb application that enables business users to post changes to downstream system</w:t>
      </w:r>
      <w:r w:rsidR="00DE6E5F" w:rsidRPr="00E46803">
        <w:rPr>
          <w:rFonts w:ascii="Calibri" w:hAnsi="Calibri" w:cs="Calibri"/>
          <w:bCs/>
          <w:color w:val="000000"/>
          <w:u w:color="0000FF"/>
        </w:rPr>
        <w:t>s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E52D6" w:rsidRPr="00E46803">
        <w:rPr>
          <w:rFonts w:ascii="Calibri" w:hAnsi="Calibri" w:cs="Calibri"/>
          <w:bCs/>
          <w:color w:val="000000"/>
          <w:u w:color="0000FF"/>
        </w:rPr>
        <w:t>utilizing</w:t>
      </w:r>
      <w:r w:rsidR="004E6879" w:rsidRPr="00E46803">
        <w:rPr>
          <w:rFonts w:ascii="Calibri" w:hAnsi="Calibri" w:cs="Calibri"/>
          <w:bCs/>
          <w:color w:val="000000"/>
          <w:u w:color="0000FF"/>
        </w:rPr>
        <w:t xml:space="preserve"> IRA</w:t>
      </w:r>
    </w:p>
    <w:p w14:paraId="3FAA8682" w14:textId="77777777" w:rsidR="00903888" w:rsidRPr="00E46803" w:rsidRDefault="004C2C2F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8C3B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Linux </w:t>
      </w:r>
      <w:r w:rsidR="0014561D" w:rsidRPr="00E46803">
        <w:rPr>
          <w:rFonts w:ascii="Calibri" w:hAnsi="Calibri" w:cs="Calibri"/>
          <w:bCs/>
          <w:color w:val="000000"/>
          <w:u w:color="0000FF"/>
        </w:rPr>
        <w:t>s</w:t>
      </w:r>
      <w:r w:rsidR="00AC6269" w:rsidRPr="00E46803">
        <w:rPr>
          <w:rFonts w:ascii="Calibri" w:hAnsi="Calibri" w:cs="Calibri"/>
          <w:bCs/>
          <w:color w:val="000000"/>
          <w:u w:color="0000FF"/>
        </w:rPr>
        <w:t xml:space="preserve">ervers, Tomcat application server, </w:t>
      </w:r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Apache </w:t>
      </w:r>
      <w:proofErr w:type="spellStart"/>
      <w:r w:rsidR="00AD251D" w:rsidRPr="00E46803">
        <w:rPr>
          <w:rFonts w:ascii="Calibri" w:hAnsi="Calibri" w:cs="Calibri"/>
          <w:bCs/>
          <w:color w:val="000000"/>
          <w:u w:color="0000FF"/>
        </w:rPr>
        <w:t>ActiveMQ</w:t>
      </w:r>
      <w:proofErr w:type="spellEnd"/>
      <w:r w:rsidR="00AD251D" w:rsidRPr="00E46803">
        <w:rPr>
          <w:rFonts w:ascii="Calibri" w:hAnsi="Calibri" w:cs="Calibri"/>
          <w:bCs/>
          <w:color w:val="000000"/>
          <w:u w:color="0000FF"/>
        </w:rPr>
        <w:t xml:space="preserve">, Oracle database, </w:t>
      </w:r>
      <w:r w:rsidR="00AC6269" w:rsidRPr="00E46803">
        <w:rPr>
          <w:rFonts w:ascii="Calibri" w:hAnsi="Calibri" w:cs="Calibri"/>
          <w:bCs/>
          <w:color w:val="000000"/>
          <w:u w:color="0000FF"/>
        </w:rPr>
        <w:t>Apache Jasper Reports</w:t>
      </w:r>
    </w:p>
    <w:p w14:paraId="0BF70DEF" w14:textId="77777777" w:rsidR="00AA41E2" w:rsidRPr="004319E8" w:rsidRDefault="00AA41E2" w:rsidP="00AA41E2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SWAP – Single Window Approval Project</w:t>
      </w:r>
    </w:p>
    <w:p w14:paraId="1FDE4219" w14:textId="77777777" w:rsidR="00AA41E2" w:rsidRPr="00E46803" w:rsidRDefault="005A614A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Java</w:t>
      </w:r>
      <w:r w:rsidR="00AA41E2" w:rsidRPr="00E46803">
        <w:rPr>
          <w:rFonts w:ascii="Calibri" w:hAnsi="Calibri" w:cs="Calibri"/>
          <w:bCs/>
          <w:color w:val="000000"/>
          <w:u w:color="0000FF"/>
        </w:rPr>
        <w:t xml:space="preserve"> based web dashboard used to replace previously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>E</w:t>
      </w:r>
      <w:r w:rsidRPr="00E46803">
        <w:rPr>
          <w:rFonts w:ascii="Calibri" w:hAnsi="Calibri" w:cs="Calibri"/>
          <w:bCs/>
          <w:color w:val="000000"/>
          <w:u w:color="0000FF"/>
        </w:rPr>
        <w:t xml:space="preserve">xcel 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based </w:t>
      </w:r>
      <w:r w:rsidRPr="00E46803">
        <w:rPr>
          <w:rFonts w:ascii="Calibri" w:hAnsi="Calibri" w:cs="Calibri"/>
          <w:bCs/>
          <w:color w:val="000000"/>
          <w:u w:color="0000FF"/>
        </w:rPr>
        <w:t>dashboard for change management</w:t>
      </w:r>
      <w:r w:rsidR="001E48D1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421769" w:rsidRPr="00E46803">
        <w:rPr>
          <w:rFonts w:ascii="Calibri" w:hAnsi="Calibri" w:cs="Calibri"/>
          <w:bCs/>
          <w:color w:val="000000"/>
          <w:u w:color="0000FF"/>
        </w:rPr>
        <w:t>process</w:t>
      </w:r>
    </w:p>
    <w:p w14:paraId="2C9A7C5F" w14:textId="77777777" w:rsidR="00AA41E2" w:rsidRPr="00E46803" w:rsidRDefault="00AA41E2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Utilized Tomcat application server, Bootstrap, Maven, </w:t>
      </w:r>
      <w:r w:rsidR="00B7718F" w:rsidRPr="00E46803">
        <w:rPr>
          <w:rFonts w:ascii="Calibri" w:hAnsi="Calibri" w:cs="Calibri"/>
          <w:bCs/>
          <w:color w:val="000000"/>
          <w:u w:color="0000FF"/>
        </w:rPr>
        <w:t>Apache POI</w:t>
      </w:r>
    </w:p>
    <w:p w14:paraId="3DA20055" w14:textId="77777777" w:rsidR="008C4862" w:rsidRPr="004319E8" w:rsidRDefault="002463BE" w:rsidP="002C355F">
      <w:pPr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19"/>
          <w:u w:color="0000FF"/>
        </w:rPr>
        <w:t>CAR – Counterparty Approval Requests</w:t>
      </w:r>
    </w:p>
    <w:p w14:paraId="0AF3A316" w14:textId="77777777" w:rsidR="002463BE" w:rsidRPr="00E46803" w:rsidRDefault="00672559" w:rsidP="00C038EE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 xml:space="preserve">Java, </w:t>
      </w:r>
      <w:proofErr w:type="gramStart"/>
      <w:r w:rsidRPr="00E46803">
        <w:rPr>
          <w:rFonts w:ascii="Calibri" w:hAnsi="Calibri" w:cs="Calibri"/>
          <w:bCs/>
          <w:color w:val="000000"/>
          <w:u w:color="0000FF"/>
        </w:rPr>
        <w:t>Spring</w:t>
      </w:r>
      <w:proofErr w:type="gramEnd"/>
      <w:r w:rsidRPr="00E46803">
        <w:rPr>
          <w:rFonts w:ascii="Calibri" w:hAnsi="Calibri" w:cs="Calibri"/>
          <w:bCs/>
          <w:color w:val="000000"/>
          <w:u w:color="0000FF"/>
        </w:rPr>
        <w:t xml:space="preserve">, Bootstrap </w:t>
      </w:r>
      <w:r w:rsidR="002463BE" w:rsidRPr="00E46803">
        <w:rPr>
          <w:rFonts w:ascii="Calibri" w:hAnsi="Calibri" w:cs="Calibri"/>
          <w:bCs/>
          <w:color w:val="000000"/>
          <w:u w:color="0000FF"/>
        </w:rPr>
        <w:t>based web</w:t>
      </w:r>
      <w:r w:rsidR="009E0B54" w:rsidRPr="00E46803">
        <w:rPr>
          <w:rFonts w:ascii="Calibri" w:hAnsi="Calibri" w:cs="Calibri"/>
          <w:bCs/>
          <w:color w:val="000000"/>
          <w:u w:color="0000FF"/>
        </w:rPr>
        <w:t xml:space="preserve"> dashboard used to replace previously manual email 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approval </w:t>
      </w:r>
      <w:r w:rsidR="009E0B54" w:rsidRPr="00E46803">
        <w:rPr>
          <w:rFonts w:ascii="Calibri" w:hAnsi="Calibri" w:cs="Calibri"/>
          <w:bCs/>
          <w:color w:val="000000"/>
          <w:u w:color="0000FF"/>
        </w:rPr>
        <w:t>process</w:t>
      </w:r>
      <w:r w:rsidR="003B62FB" w:rsidRPr="00E46803">
        <w:rPr>
          <w:rFonts w:ascii="Calibri" w:hAnsi="Calibri" w:cs="Calibri"/>
          <w:bCs/>
          <w:color w:val="000000"/>
          <w:u w:color="0000FF"/>
        </w:rPr>
        <w:t xml:space="preserve"> </w:t>
      </w:r>
    </w:p>
    <w:p w14:paraId="5248ABD9" w14:textId="598E7829" w:rsidR="00440508" w:rsidRPr="00D94805" w:rsidRDefault="004C2C2F" w:rsidP="00D94805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u w:color="0000FF"/>
        </w:rPr>
      </w:pPr>
      <w:r w:rsidRPr="00E46803">
        <w:rPr>
          <w:rFonts w:ascii="Calibri" w:hAnsi="Calibri" w:cs="Calibri"/>
          <w:bCs/>
          <w:color w:val="000000"/>
          <w:u w:color="0000FF"/>
        </w:rPr>
        <w:t>Utilized</w:t>
      </w:r>
      <w:r w:rsidR="009472C3" w:rsidRPr="00E46803">
        <w:rPr>
          <w:rFonts w:ascii="Calibri" w:hAnsi="Calibri" w:cs="Calibri"/>
          <w:bCs/>
          <w:color w:val="000000"/>
          <w:u w:color="0000FF"/>
        </w:rPr>
        <w:t xml:space="preserve"> </w:t>
      </w:r>
      <w:r w:rsidR="00EB13F1" w:rsidRPr="00E46803">
        <w:rPr>
          <w:rFonts w:ascii="Calibri" w:hAnsi="Calibri" w:cs="Calibri"/>
          <w:bCs/>
          <w:color w:val="000000"/>
          <w:u w:color="0000FF"/>
        </w:rPr>
        <w:t>Linux servers, Tomcat application server, Bootstrap, Oracle database</w:t>
      </w:r>
      <w:r w:rsidR="008415C5" w:rsidRPr="00E46803">
        <w:rPr>
          <w:rFonts w:ascii="Calibri" w:hAnsi="Calibri" w:cs="Calibri"/>
          <w:bCs/>
          <w:color w:val="000000"/>
          <w:u w:color="0000FF"/>
        </w:rPr>
        <w:t>, Maven</w:t>
      </w:r>
      <w:bookmarkStart w:id="0" w:name="_GoBack"/>
      <w:bookmarkEnd w:id="0"/>
    </w:p>
    <w:p w14:paraId="4EEE7F1D" w14:textId="77777777" w:rsidR="0085623D" w:rsidRDefault="0085623D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br w:type="page"/>
      </w:r>
    </w:p>
    <w:p w14:paraId="2E731870" w14:textId="72735E1D" w:rsidR="000A59C6" w:rsidRPr="004319E8" w:rsidRDefault="00B01CD4" w:rsidP="00257955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  <w:lastRenderedPageBreak/>
        <w:t>Professional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0A59C6" w:rsidRPr="004319E8" w14:paraId="766296FD" w14:textId="77777777" w:rsidTr="00256856">
        <w:tc>
          <w:tcPr>
            <w:tcW w:w="4563" w:type="dxa"/>
            <w:shd w:val="clear" w:color="auto" w:fill="auto"/>
          </w:tcPr>
          <w:p w14:paraId="7A026EDC" w14:textId="4F79EE5B" w:rsidR="000A59C6" w:rsidRPr="004319E8" w:rsidRDefault="000A59C6" w:rsidP="00505A9C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Spireon Inc</w:t>
            </w:r>
            <w:r w:rsidR="00BE61E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.</w:t>
            </w: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="00505A9C"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Irving</w:t>
            </w:r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4A63EC07" w14:textId="6B96D09B" w:rsidR="000A59C6" w:rsidRPr="004319E8" w:rsidRDefault="000A59C6" w:rsidP="000A59C6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August 2015 –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Present</w:t>
            </w:r>
            <w:proofErr w:type="spellEnd"/>
          </w:p>
        </w:tc>
      </w:tr>
    </w:tbl>
    <w:p w14:paraId="3F476EEE" w14:textId="0A6D15B2" w:rsidR="000A59C6" w:rsidRPr="004319E8" w:rsidRDefault="000A59C6" w:rsidP="000A59C6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Full Stack Developer</w:t>
      </w:r>
    </w:p>
    <w:p w14:paraId="6EC19531" w14:textId="77777777" w:rsidR="00505A9C" w:rsidRPr="004319E8" w:rsidRDefault="000A59C6" w:rsidP="000A59C6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r w:rsidR="00D17995" w:rsidRPr="00E46803">
        <w:rPr>
          <w:rFonts w:ascii="Calibri" w:hAnsi="Calibri" w:cs="Calibri"/>
          <w:color w:val="000000"/>
        </w:rPr>
        <w:t>Admin</w:t>
      </w:r>
      <w:r w:rsidR="008605A1" w:rsidRPr="00E46803">
        <w:rPr>
          <w:rFonts w:ascii="Calibri" w:hAnsi="Calibri" w:cs="Calibri"/>
          <w:color w:val="000000"/>
        </w:rPr>
        <w:t xml:space="preserve">, </w:t>
      </w:r>
      <w:r w:rsidR="00986658" w:rsidRPr="00E46803">
        <w:rPr>
          <w:rFonts w:ascii="Calibri" w:hAnsi="Calibri" w:cs="Calibri"/>
          <w:color w:val="000000"/>
        </w:rPr>
        <w:t>API Platform/Core</w:t>
      </w:r>
      <w:r w:rsidR="000A13FF" w:rsidRPr="00E46803">
        <w:rPr>
          <w:rFonts w:ascii="Calibri" w:hAnsi="Calibri" w:cs="Calibri"/>
          <w:color w:val="000000"/>
        </w:rPr>
        <w:t>/Server</w:t>
      </w:r>
    </w:p>
    <w:p w14:paraId="76A4FAC3" w14:textId="77777777" w:rsidR="001005E5" w:rsidRPr="004319E8" w:rsidRDefault="001005E5" w:rsidP="00505A9C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7E415DFE" w14:textId="77777777" w:rsidR="00505A9C" w:rsidRPr="004319E8" w:rsidRDefault="00505A9C" w:rsidP="00505A9C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1A48D1CA" w14:textId="3FE3605B" w:rsidR="001005E5" w:rsidRDefault="00D840CB" w:rsidP="000A59C6">
      <w:pPr>
        <w:overflowPunct/>
        <w:rPr>
          <w:rFonts w:ascii="Calibri" w:hAnsi="Calibri" w:cs="Calibri"/>
          <w:color w:val="000000"/>
        </w:rPr>
      </w:pPr>
      <w:r w:rsidRPr="00D840CB">
        <w:rPr>
          <w:rFonts w:ascii="Calibri" w:hAnsi="Calibri" w:cs="Calibri"/>
          <w:color w:val="000000"/>
        </w:rPr>
        <w:t>I work as a full stack software developer, focusing on internal tool development, collaboration with core/platform teams, vendor API integrations, and UI/UX enhancements.</w:t>
      </w:r>
    </w:p>
    <w:p w14:paraId="10F4539C" w14:textId="77777777" w:rsidR="00D840CB" w:rsidRPr="004319E8" w:rsidRDefault="00D840CB" w:rsidP="000A59C6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41D02F91" w14:textId="3669CE3D" w:rsidR="000A59C6" w:rsidRPr="004319E8" w:rsidRDefault="00505A9C" w:rsidP="000A59C6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  <w:r w:rsidR="007E5F73" w:rsidRPr="004319E8">
        <w:rPr>
          <w:rFonts w:ascii="Calibri" w:hAnsi="Calibri" w:cs="Calibri"/>
          <w:color w:val="000000"/>
          <w:sz w:val="23"/>
          <w:szCs w:val="21"/>
        </w:rPr>
        <w:tab/>
      </w:r>
    </w:p>
    <w:p w14:paraId="406E45C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Took over role as permanent Scrum Master, over time helped the team to develop consistent results and velocity</w:t>
      </w:r>
    </w:p>
    <w:p w14:paraId="61788B55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Developed and handed off multiple scripts to allow production support teams to tackle high priority issues that were discovered during </w:t>
      </w:r>
      <w:proofErr w:type="spellStart"/>
      <w:r w:rsidRPr="00D840CB">
        <w:rPr>
          <w:rFonts w:ascii="Calibri" w:hAnsi="Calibri"/>
          <w:kern w:val="0"/>
        </w:rPr>
        <w:t>Sim</w:t>
      </w:r>
      <w:proofErr w:type="spellEnd"/>
      <w:r w:rsidRPr="00D840CB">
        <w:rPr>
          <w:rFonts w:ascii="Calibri" w:hAnsi="Calibri"/>
          <w:kern w:val="0"/>
        </w:rPr>
        <w:t xml:space="preserve"> Management rollout, reduced manual renewal support times drastically from 60 cases a day to less than 10</w:t>
      </w:r>
    </w:p>
    <w:p w14:paraId="68862F1E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Worked with stakeholders/clients to directly address high impact items</w:t>
      </w:r>
    </w:p>
    <w:p w14:paraId="7ECA79A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Developed </w:t>
      </w:r>
      <w:proofErr w:type="spellStart"/>
      <w:r w:rsidRPr="00D840CB">
        <w:rPr>
          <w:rFonts w:ascii="Calibri" w:hAnsi="Calibri"/>
          <w:kern w:val="0"/>
        </w:rPr>
        <w:t>sim</w:t>
      </w:r>
      <w:proofErr w:type="spellEnd"/>
      <w:r w:rsidRPr="00D840CB">
        <w:rPr>
          <w:rFonts w:ascii="Calibri" w:hAnsi="Calibri"/>
          <w:kern w:val="0"/>
        </w:rPr>
        <w:t xml:space="preserve"> management functionality for new vendors/partners, decreased costs for airtime and manual </w:t>
      </w:r>
      <w:proofErr w:type="spellStart"/>
      <w:r w:rsidRPr="00D840CB">
        <w:rPr>
          <w:rFonts w:ascii="Calibri" w:hAnsi="Calibri"/>
          <w:kern w:val="0"/>
        </w:rPr>
        <w:t>involvment</w:t>
      </w:r>
      <w:proofErr w:type="spellEnd"/>
      <w:r w:rsidRPr="00D840CB">
        <w:rPr>
          <w:rFonts w:ascii="Calibri" w:hAnsi="Calibri"/>
          <w:kern w:val="0"/>
        </w:rPr>
        <w:t xml:space="preserve"> in process</w:t>
      </w:r>
    </w:p>
    <w:p w14:paraId="38AAAB4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Lead efforts to onboard new vendors, including knowledge share, API integration, and network configurations</w:t>
      </w:r>
    </w:p>
    <w:p w14:paraId="06799CEF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Migrated legacy code from previous code base, adhering to new coding standards and best practices</w:t>
      </w:r>
    </w:p>
    <w:p w14:paraId="02864403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Designed, developed, unit tested, and debugged application features as specified</w:t>
      </w:r>
    </w:p>
    <w:p w14:paraId="73EBC9A1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Supported development initiatives to enhance the core technology and improve customer experiences</w:t>
      </w:r>
    </w:p>
    <w:p w14:paraId="37A31B94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Traveled to California on multiple occasions to participate in scaled agile (</w:t>
      </w:r>
      <w:proofErr w:type="spellStart"/>
      <w:r w:rsidRPr="00D840CB">
        <w:rPr>
          <w:rFonts w:ascii="Calibri" w:hAnsi="Calibri"/>
          <w:kern w:val="0"/>
        </w:rPr>
        <w:t>SAFe</w:t>
      </w:r>
      <w:proofErr w:type="spellEnd"/>
      <w:r w:rsidRPr="00D840CB">
        <w:rPr>
          <w:rFonts w:ascii="Calibri" w:hAnsi="Calibri"/>
          <w:kern w:val="0"/>
        </w:rPr>
        <w:t>) planning sessions</w:t>
      </w:r>
    </w:p>
    <w:p w14:paraId="0765D183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Collaborated with core platform team to design architecture for new features</w:t>
      </w:r>
    </w:p>
    <w:p w14:paraId="682352C6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Created scripts as workarounds to current application logic gaps</w:t>
      </w:r>
    </w:p>
    <w:p w14:paraId="2E2B5B02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 xml:space="preserve">Documented personal notes whenever possible, updating </w:t>
      </w:r>
      <w:proofErr w:type="spellStart"/>
      <w:r w:rsidRPr="00D840CB">
        <w:rPr>
          <w:rFonts w:ascii="Calibri" w:hAnsi="Calibri"/>
          <w:kern w:val="0"/>
        </w:rPr>
        <w:t>dev</w:t>
      </w:r>
      <w:proofErr w:type="spellEnd"/>
      <w:r w:rsidRPr="00D840CB">
        <w:rPr>
          <w:rFonts w:ascii="Calibri" w:hAnsi="Calibri"/>
          <w:kern w:val="0"/>
        </w:rPr>
        <w:t xml:space="preserve"> and onboarding guides</w:t>
      </w:r>
    </w:p>
    <w:p w14:paraId="504F36D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Created scripts for quicker testing, documented so that QA team members could easily reuse</w:t>
      </w:r>
    </w:p>
    <w:p w14:paraId="09F7AB27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Dealt with shifting priorities, worked around resource gaps</w:t>
      </w:r>
    </w:p>
    <w:p w14:paraId="7D6DB0DC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Worked with major carriers to setup m2m services, upgrade APIs, and troubleshoot customer issues</w:t>
      </w:r>
    </w:p>
    <w:p w14:paraId="7426E2E0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Designed and developed audit capabilities for carrier service integrations</w:t>
      </w:r>
    </w:p>
    <w:p w14:paraId="12DAAE6D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Presented on multiple occasions including functional demos to upper management</w:t>
      </w:r>
    </w:p>
    <w:p w14:paraId="6A625999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Participated in product backlog grooming sessions, including story estimations, tasking, and discussions</w:t>
      </w:r>
    </w:p>
    <w:p w14:paraId="5A141FCB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Leveraged acquired technology knowledge to implement product solutions</w:t>
      </w:r>
    </w:p>
    <w:p w14:paraId="51148716" w14:textId="77777777" w:rsidR="00D840CB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/>
          <w:kern w:val="0"/>
        </w:rPr>
      </w:pPr>
      <w:r w:rsidRPr="00D840CB">
        <w:rPr>
          <w:rFonts w:ascii="Calibri" w:hAnsi="Calibri"/>
          <w:kern w:val="0"/>
        </w:rPr>
        <w:t>Led carrier integration efforts to upgrade carrier APIs and troubleshoot connectivity issues</w:t>
      </w:r>
    </w:p>
    <w:p w14:paraId="46ADE5E1" w14:textId="1B8F36C1" w:rsidR="009A6A78" w:rsidRPr="00D840CB" w:rsidRDefault="00D840CB" w:rsidP="00D840CB">
      <w:pPr>
        <w:pBdr>
          <w:between w:val="single" w:sz="4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  <w:sz w:val="17"/>
          <w:szCs w:val="21"/>
        </w:rPr>
      </w:pPr>
      <w:r w:rsidRPr="00D840CB">
        <w:rPr>
          <w:rFonts w:ascii="Calibri" w:hAnsi="Calibri"/>
          <w:kern w:val="0"/>
        </w:rPr>
        <w:t>Initiated and led agile meetings including scrum, grooming, retrospectives, and planning sessions</w:t>
      </w:r>
    </w:p>
    <w:p w14:paraId="68556AC4" w14:textId="77777777" w:rsidR="00D840CB" w:rsidRDefault="00D840CB" w:rsidP="00D840CB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2FEDE24E" w14:textId="77777777" w:rsidR="00D840CB" w:rsidRPr="00D840CB" w:rsidRDefault="00D840CB" w:rsidP="00D840CB">
      <w:pPr>
        <w:pStyle w:val="ListParagraph"/>
        <w:rPr>
          <w:rFonts w:ascii="Calibri" w:hAnsi="Calibri" w:cs="Calibri"/>
          <w:bCs/>
          <w:color w:val="000000"/>
          <w:sz w:val="17"/>
          <w:szCs w:val="21"/>
        </w:rPr>
      </w:pPr>
    </w:p>
    <w:p w14:paraId="6251C4A9" w14:textId="77777777" w:rsidR="00E46803" w:rsidRDefault="000A59C6" w:rsidP="00D840CB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3E1C9265" w14:textId="32178384" w:rsidR="000A59C6" w:rsidRPr="004319E8" w:rsidRDefault="00D840CB" w:rsidP="00044BBB">
      <w:pPr>
        <w:rPr>
          <w:rFonts w:ascii="Calibri" w:hAnsi="Calibri" w:cs="Calibri"/>
          <w:b/>
          <w:bCs/>
          <w:color w:val="1F497D" w:themeColor="text2"/>
          <w:sz w:val="32"/>
          <w:szCs w:val="24"/>
          <w:lang w:val="pt-BR"/>
        </w:rPr>
      </w:pPr>
      <w:r w:rsidRPr="00D840CB">
        <w:rPr>
          <w:rFonts w:ascii="Calibri" w:hAnsi="Calibri" w:cs="Calibri"/>
          <w:bCs/>
          <w:color w:val="000000"/>
          <w:lang w:val="pt-BR"/>
        </w:rPr>
        <w:t xml:space="preserve">Mac OS, Linux, M2M,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Groovy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G</w:t>
      </w:r>
      <w:r w:rsidR="00E63C30">
        <w:rPr>
          <w:rFonts w:ascii="Calibri" w:hAnsi="Calibri" w:cs="Calibri"/>
          <w:bCs/>
          <w:color w:val="000000"/>
          <w:lang w:val="pt-BR"/>
        </w:rPr>
        <w:t>r</w:t>
      </w:r>
      <w:r w:rsidRPr="00D840CB">
        <w:rPr>
          <w:rFonts w:ascii="Calibri" w:hAnsi="Calibri" w:cs="Calibri"/>
          <w:bCs/>
          <w:color w:val="000000"/>
          <w:lang w:val="pt-BR"/>
        </w:rPr>
        <w:t>ails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Elastic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Search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D40EF5">
        <w:rPr>
          <w:rFonts w:ascii="Calibri" w:hAnsi="Calibri" w:cs="Calibri"/>
          <w:bCs/>
          <w:color w:val="000000"/>
          <w:lang w:val="pt-BR"/>
        </w:rPr>
        <w:t>MongoDB</w:t>
      </w:r>
      <w:proofErr w:type="spellEnd"/>
      <w:r w:rsidR="00D40EF5">
        <w:rPr>
          <w:rFonts w:ascii="Calibri" w:hAnsi="Calibri" w:cs="Calibri"/>
          <w:bCs/>
          <w:color w:val="000000"/>
          <w:lang w:val="pt-BR"/>
        </w:rPr>
        <w:t xml:space="preserve">, </w:t>
      </w:r>
      <w:r w:rsidRPr="00D840CB">
        <w:rPr>
          <w:rFonts w:ascii="Calibri" w:hAnsi="Calibri" w:cs="Calibri"/>
          <w:bCs/>
          <w:color w:val="000000"/>
          <w:lang w:val="pt-BR"/>
        </w:rPr>
        <w:t xml:space="preserve">CXF, HTML,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AJAX, CSS, XML, MySQL,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>, TDD,</w:t>
      </w:r>
      <w:r>
        <w:rPr>
          <w:rFonts w:ascii="Calibri" w:hAnsi="Calibri" w:cs="Calibri"/>
          <w:bCs/>
          <w:color w:val="000000"/>
          <w:lang w:val="pt-BR"/>
        </w:rPr>
        <w:t xml:space="preserve"> Spring MVC, REST, SOAP, OO, </w:t>
      </w:r>
      <w:proofErr w:type="spellStart"/>
      <w:r>
        <w:rPr>
          <w:rFonts w:ascii="Calibri" w:hAnsi="Calibri" w:cs="Calibri"/>
          <w:bCs/>
          <w:color w:val="000000"/>
          <w:lang w:val="pt-BR"/>
        </w:rPr>
        <w:t>Git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Nexus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Spock,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Slack, JIRA,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Pivotal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, MS PowerPoint/Word/Excel, </w:t>
      </w:r>
      <w:proofErr w:type="spellStart"/>
      <w:r w:rsidRPr="00D840CB">
        <w:rPr>
          <w:rFonts w:ascii="Calibri" w:hAnsi="Calibri" w:cs="Calibri"/>
          <w:bCs/>
          <w:color w:val="000000"/>
          <w:lang w:val="pt-BR"/>
        </w:rPr>
        <w:t>Confluence</w:t>
      </w:r>
      <w:proofErr w:type="spellEnd"/>
      <w:r w:rsidRPr="00D840CB">
        <w:rPr>
          <w:rFonts w:ascii="Calibri" w:hAnsi="Calibri" w:cs="Calibri"/>
          <w:bCs/>
          <w:color w:val="000000"/>
          <w:lang w:val="pt-BR"/>
        </w:rPr>
        <w:t xml:space="preserve"> Wiki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759B9CD9" w14:textId="77777777" w:rsidTr="00256856">
        <w:tc>
          <w:tcPr>
            <w:tcW w:w="4563" w:type="dxa"/>
            <w:shd w:val="clear" w:color="auto" w:fill="auto"/>
          </w:tcPr>
          <w:p w14:paraId="4B6E4A0B" w14:textId="77777777" w:rsidR="00EC38D5" w:rsidRPr="004319E8" w:rsidRDefault="00EC38D5" w:rsidP="004676CE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611B7670" w14:textId="7914730F" w:rsidR="00EC38D5" w:rsidRPr="004319E8" w:rsidRDefault="00EC38D5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2014 – August 2015</w:t>
            </w:r>
          </w:p>
        </w:tc>
      </w:tr>
    </w:tbl>
    <w:p w14:paraId="4B8132CD" w14:textId="77777777" w:rsidR="00B01CD4" w:rsidRPr="004319E8" w:rsidRDefault="00AF1726" w:rsidP="00257955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Software Engineer</w:t>
      </w:r>
    </w:p>
    <w:p w14:paraId="3686BCE9" w14:textId="77777777" w:rsidR="0047500F" w:rsidRPr="00E46803" w:rsidRDefault="0047500F" w:rsidP="0047500F">
      <w:pPr>
        <w:overflowPunct/>
        <w:rPr>
          <w:rFonts w:ascii="Calibri" w:hAnsi="Calibri" w:cs="Calibri"/>
          <w:color w:val="000000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Projects</w:t>
      </w:r>
      <w:r w:rsidRPr="00E46803">
        <w:rPr>
          <w:rFonts w:ascii="Calibri" w:hAnsi="Calibri" w:cs="Calibri"/>
          <w:b/>
          <w:color w:val="000000"/>
          <w:sz w:val="23"/>
          <w:szCs w:val="23"/>
        </w:rPr>
        <w:t xml:space="preserve">: </w:t>
      </w:r>
      <w:r w:rsidR="0040030D" w:rsidRPr="00E46803">
        <w:rPr>
          <w:rFonts w:ascii="Calibri" w:hAnsi="Calibri" w:cs="Calibri"/>
          <w:color w:val="000000"/>
        </w:rPr>
        <w:t xml:space="preserve">DAL </w:t>
      </w:r>
      <w:r w:rsidRPr="00E46803">
        <w:rPr>
          <w:rFonts w:ascii="Calibri" w:hAnsi="Calibri" w:cs="Calibri"/>
          <w:color w:val="000000"/>
        </w:rPr>
        <w:t xml:space="preserve">SDS, FEAS, </w:t>
      </w:r>
      <w:r w:rsidR="00B7487E" w:rsidRPr="00E46803">
        <w:rPr>
          <w:rFonts w:ascii="Calibri" w:hAnsi="Calibri" w:cs="Calibri"/>
          <w:color w:val="000000"/>
        </w:rPr>
        <w:t>I</w:t>
      </w:r>
      <w:r w:rsidRPr="00E46803">
        <w:rPr>
          <w:rFonts w:ascii="Calibri" w:hAnsi="Calibri" w:cs="Calibri"/>
          <w:color w:val="000000"/>
        </w:rPr>
        <w:t xml:space="preserve">RA, </w:t>
      </w:r>
      <w:proofErr w:type="spellStart"/>
      <w:proofErr w:type="gramStart"/>
      <w:r w:rsidRPr="00E46803">
        <w:rPr>
          <w:rFonts w:ascii="Calibri" w:hAnsi="Calibri" w:cs="Calibri"/>
          <w:color w:val="000000"/>
        </w:rPr>
        <w:t>FundRef</w:t>
      </w:r>
      <w:proofErr w:type="spellEnd"/>
      <w:proofErr w:type="gramEnd"/>
    </w:p>
    <w:p w14:paraId="4AB5ACCF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3F052148" w14:textId="77777777" w:rsidR="007E5F73" w:rsidRPr="004319E8" w:rsidRDefault="007E5F73" w:rsidP="0047500F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lastRenderedPageBreak/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38C6CCA7" w14:textId="42DAAE68" w:rsidR="007E5F73" w:rsidRPr="00E46803" w:rsidRDefault="007E5F73" w:rsidP="0047500F">
      <w:pPr>
        <w:overflowPunct/>
        <w:rPr>
          <w:rFonts w:ascii="Calibri" w:hAnsi="Calibri" w:cs="Calibri"/>
          <w:color w:val="000000"/>
        </w:rPr>
      </w:pPr>
      <w:r w:rsidRPr="00E46803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6B35ECE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9B8A3FF" w14:textId="224B48E7" w:rsidR="007E5F73" w:rsidRPr="004319E8" w:rsidRDefault="007E5F73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6A0A19B3" w14:textId="77777777" w:rsidR="00F977BF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Facilitated quarterly release using </w:t>
      </w:r>
      <w:proofErr w:type="spellStart"/>
      <w:r w:rsidRPr="00C62141">
        <w:rPr>
          <w:rFonts w:ascii="Calibri" w:hAnsi="Calibri" w:cs="Calibri"/>
          <w:bCs/>
          <w:color w:val="000000"/>
        </w:rPr>
        <w:t>SAFe</w:t>
      </w:r>
      <w:proofErr w:type="spellEnd"/>
      <w:r w:rsidRPr="00C62141">
        <w:rPr>
          <w:rFonts w:ascii="Calibri" w:hAnsi="Calibri" w:cs="Calibri"/>
          <w:bCs/>
          <w:color w:val="000000"/>
        </w:rPr>
        <w:t xml:space="preserve"> framework through collaborating with architecture leads</w:t>
      </w:r>
      <w:r w:rsidR="000B07FE" w:rsidRPr="00C62141">
        <w:rPr>
          <w:rFonts w:ascii="Calibri" w:hAnsi="Calibri" w:cs="Calibri"/>
          <w:bCs/>
          <w:color w:val="000000"/>
        </w:rPr>
        <w:t xml:space="preserve"> </w:t>
      </w:r>
    </w:p>
    <w:p w14:paraId="2088C6D0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>Owned</w:t>
      </w:r>
      <w:r w:rsidR="00A67A05" w:rsidRPr="00C62141">
        <w:rPr>
          <w:rFonts w:ascii="Calibri" w:hAnsi="Calibri" w:cs="Calibri"/>
          <w:bCs/>
          <w:color w:val="000000"/>
        </w:rPr>
        <w:t xml:space="preserve"> </w:t>
      </w:r>
      <w:r w:rsidR="00B84A87" w:rsidRPr="00C62141">
        <w:rPr>
          <w:rFonts w:ascii="Calibri" w:hAnsi="Calibri" w:cs="Calibri"/>
          <w:bCs/>
          <w:color w:val="000000"/>
        </w:rPr>
        <w:t>vendor product</w:t>
      </w:r>
      <w:r w:rsidR="00A67A05" w:rsidRPr="00C62141">
        <w:rPr>
          <w:rFonts w:ascii="Calibri" w:hAnsi="Calibri" w:cs="Calibri"/>
          <w:bCs/>
          <w:color w:val="000000"/>
        </w:rPr>
        <w:t xml:space="preserve"> adoption, became subject matter expert and supported clients</w:t>
      </w:r>
    </w:p>
    <w:p w14:paraId="3A3FEAC9" w14:textId="77777777" w:rsidR="00B66762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proofErr w:type="gramStart"/>
      <w:r w:rsidRPr="00C62141">
        <w:rPr>
          <w:rFonts w:ascii="Calibri" w:hAnsi="Calibri" w:cs="Calibri"/>
          <w:bCs/>
          <w:color w:val="000000"/>
        </w:rPr>
        <w:t xml:space="preserve">Led </w:t>
      </w:r>
      <w:r w:rsidR="005A18BD" w:rsidRPr="00C62141">
        <w:rPr>
          <w:rFonts w:ascii="Calibri" w:hAnsi="Calibri" w:cs="Calibri"/>
          <w:bCs/>
          <w:color w:val="000000"/>
        </w:rPr>
        <w:t xml:space="preserve"> multiple</w:t>
      </w:r>
      <w:proofErr w:type="gramEnd"/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4D3E16" w:rsidRPr="00C62141">
        <w:rPr>
          <w:rFonts w:ascii="Calibri" w:hAnsi="Calibri" w:cs="Calibri"/>
          <w:bCs/>
          <w:color w:val="000000"/>
        </w:rPr>
        <w:t xml:space="preserve">Spring MVC </w:t>
      </w:r>
      <w:r w:rsidR="009A5E8E" w:rsidRPr="00C62141">
        <w:rPr>
          <w:rFonts w:ascii="Calibri" w:hAnsi="Calibri" w:cs="Calibri"/>
          <w:bCs/>
          <w:color w:val="000000"/>
        </w:rPr>
        <w:t>project</w:t>
      </w:r>
      <w:r w:rsidR="005A18BD" w:rsidRPr="00C62141">
        <w:rPr>
          <w:rFonts w:ascii="Calibri" w:hAnsi="Calibri" w:cs="Calibri"/>
          <w:bCs/>
          <w:color w:val="000000"/>
        </w:rPr>
        <w:t>s</w:t>
      </w:r>
      <w:r w:rsidR="009A5E8E" w:rsidRPr="00C62141">
        <w:rPr>
          <w:rFonts w:ascii="Calibri" w:hAnsi="Calibri" w:cs="Calibri"/>
          <w:bCs/>
          <w:color w:val="000000"/>
        </w:rPr>
        <w:t xml:space="preserve">, interfaced with </w:t>
      </w:r>
      <w:r w:rsidR="00D43D83" w:rsidRPr="00C62141">
        <w:rPr>
          <w:rFonts w:ascii="Calibri" w:hAnsi="Calibri" w:cs="Calibri"/>
          <w:bCs/>
          <w:color w:val="000000"/>
        </w:rPr>
        <w:t>global</w:t>
      </w:r>
      <w:r w:rsidR="009A5E8E" w:rsidRPr="00C62141">
        <w:rPr>
          <w:rFonts w:ascii="Calibri" w:hAnsi="Calibri" w:cs="Calibri"/>
          <w:bCs/>
          <w:color w:val="000000"/>
        </w:rPr>
        <w:t xml:space="preserve"> </w:t>
      </w:r>
      <w:r w:rsidR="00D43D83" w:rsidRPr="00C62141">
        <w:rPr>
          <w:rFonts w:ascii="Calibri" w:hAnsi="Calibri" w:cs="Calibri"/>
          <w:bCs/>
          <w:color w:val="000000"/>
        </w:rPr>
        <w:t xml:space="preserve">project </w:t>
      </w:r>
      <w:r w:rsidR="009A5E8E" w:rsidRPr="00C62141">
        <w:rPr>
          <w:rFonts w:ascii="Calibri" w:hAnsi="Calibri" w:cs="Calibri"/>
          <w:bCs/>
          <w:color w:val="000000"/>
        </w:rPr>
        <w:t>team</w:t>
      </w:r>
      <w:r w:rsidR="00D43D83" w:rsidRPr="00C62141">
        <w:rPr>
          <w:rFonts w:ascii="Calibri" w:hAnsi="Calibri" w:cs="Calibri"/>
          <w:bCs/>
          <w:color w:val="000000"/>
        </w:rPr>
        <w:t>s</w:t>
      </w:r>
      <w:r w:rsidR="00B66762" w:rsidRPr="00C62141">
        <w:rPr>
          <w:rFonts w:ascii="Calibri" w:hAnsi="Calibri" w:cs="Calibri"/>
          <w:bCs/>
          <w:color w:val="000000"/>
        </w:rPr>
        <w:t xml:space="preserve"> to</w:t>
      </w:r>
      <w:r w:rsidR="009A5E8E" w:rsidRPr="00C62141">
        <w:rPr>
          <w:rFonts w:ascii="Calibri" w:hAnsi="Calibri" w:cs="Calibri"/>
          <w:bCs/>
          <w:color w:val="000000"/>
        </w:rPr>
        <w:t xml:space="preserve"> ensure on time deliverables</w:t>
      </w:r>
      <w:r w:rsidR="00B66762" w:rsidRPr="00C62141">
        <w:rPr>
          <w:rFonts w:ascii="Calibri" w:hAnsi="Calibri" w:cs="Calibri"/>
          <w:bCs/>
          <w:color w:val="000000"/>
        </w:rPr>
        <w:t xml:space="preserve">  </w:t>
      </w:r>
    </w:p>
    <w:p w14:paraId="411EF6F6" w14:textId="77777777" w:rsidR="00B52E8E" w:rsidRPr="00C62141" w:rsidRDefault="00CD16C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Experienced in analyzing and completing </w:t>
      </w:r>
      <w:r w:rsidR="002664EC" w:rsidRPr="00C62141">
        <w:rPr>
          <w:rFonts w:ascii="Calibri" w:hAnsi="Calibri" w:cs="Calibri"/>
          <w:bCs/>
          <w:color w:val="000000"/>
        </w:rPr>
        <w:t xml:space="preserve">Java, HTML, JavaScript </w:t>
      </w:r>
      <w:r w:rsidRPr="00C62141">
        <w:rPr>
          <w:rFonts w:ascii="Calibri" w:hAnsi="Calibri" w:cs="Calibri"/>
          <w:bCs/>
          <w:color w:val="000000"/>
        </w:rPr>
        <w:t>code stubs written by senior</w:t>
      </w:r>
      <w:r w:rsidR="001E0449" w:rsidRPr="00C62141">
        <w:rPr>
          <w:rFonts w:ascii="Calibri" w:hAnsi="Calibri" w:cs="Calibri"/>
          <w:bCs/>
          <w:color w:val="000000"/>
        </w:rPr>
        <w:t xml:space="preserve"> developers</w:t>
      </w:r>
    </w:p>
    <w:p w14:paraId="5BF52251" w14:textId="77777777" w:rsidR="00CD16CC" w:rsidRPr="00C62141" w:rsidRDefault="00787B9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bCs/>
          <w:color w:val="000000"/>
        </w:rPr>
        <w:t xml:space="preserve">Led efforts during </w:t>
      </w:r>
      <w:r w:rsidR="00AC67E4" w:rsidRPr="00C62141">
        <w:rPr>
          <w:rFonts w:ascii="Calibri" w:hAnsi="Calibri" w:cs="Calibri"/>
          <w:bCs/>
          <w:color w:val="000000"/>
        </w:rPr>
        <w:t xml:space="preserve">multiple </w:t>
      </w:r>
      <w:r w:rsidRPr="00C62141">
        <w:rPr>
          <w:rFonts w:ascii="Calibri" w:hAnsi="Calibri" w:cs="Calibri"/>
          <w:bCs/>
          <w:color w:val="000000"/>
        </w:rPr>
        <w:t>application site migration</w:t>
      </w:r>
      <w:r w:rsidR="00AC67E4" w:rsidRPr="00C62141">
        <w:rPr>
          <w:rFonts w:ascii="Calibri" w:hAnsi="Calibri" w:cs="Calibri"/>
          <w:bCs/>
          <w:color w:val="000000"/>
        </w:rPr>
        <w:t xml:space="preserve">s, </w:t>
      </w:r>
      <w:r w:rsidRPr="00C62141">
        <w:rPr>
          <w:rFonts w:ascii="Calibri" w:hAnsi="Calibri" w:cs="Calibri"/>
          <w:bCs/>
          <w:color w:val="000000"/>
        </w:rPr>
        <w:t>perform</w:t>
      </w:r>
      <w:r w:rsidR="00AC67E4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</w:t>
      </w:r>
      <w:r w:rsidR="001B634F" w:rsidRPr="00C62141">
        <w:rPr>
          <w:rFonts w:ascii="Calibri" w:hAnsi="Calibri" w:cs="Calibri"/>
          <w:bCs/>
          <w:color w:val="000000"/>
        </w:rPr>
        <w:t xml:space="preserve">UNIX </w:t>
      </w:r>
      <w:r w:rsidRPr="00C62141">
        <w:rPr>
          <w:rFonts w:ascii="Calibri" w:hAnsi="Calibri" w:cs="Calibri"/>
          <w:bCs/>
          <w:color w:val="000000"/>
        </w:rPr>
        <w:t>configurations and support</w:t>
      </w:r>
      <w:r w:rsidR="001B634F" w:rsidRPr="00C62141">
        <w:rPr>
          <w:rFonts w:ascii="Calibri" w:hAnsi="Calibri" w:cs="Calibri"/>
          <w:bCs/>
          <w:color w:val="000000"/>
        </w:rPr>
        <w:t>ed</w:t>
      </w:r>
      <w:r w:rsidRPr="00C62141">
        <w:rPr>
          <w:rFonts w:ascii="Calibri" w:hAnsi="Calibri" w:cs="Calibri"/>
          <w:bCs/>
          <w:color w:val="000000"/>
        </w:rPr>
        <w:t xml:space="preserve"> clients</w:t>
      </w:r>
    </w:p>
    <w:p w14:paraId="66326D4B" w14:textId="77777777" w:rsidR="00B52E8E" w:rsidRPr="00C62141" w:rsidRDefault="00CC735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>Documented user s</w:t>
      </w:r>
      <w:r w:rsidR="00420141" w:rsidRPr="00C62141">
        <w:rPr>
          <w:rFonts w:ascii="Calibri" w:hAnsi="Calibri" w:cs="Calibri"/>
          <w:color w:val="000000"/>
        </w:rPr>
        <w:t>tories In JIRA and created developer tasks</w:t>
      </w:r>
    </w:p>
    <w:p w14:paraId="3797B75B" w14:textId="77777777" w:rsidR="00420141" w:rsidRPr="00C62141" w:rsidRDefault="004201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Performed code reviews </w:t>
      </w:r>
      <w:r w:rsidR="00C4483D" w:rsidRPr="00C62141">
        <w:rPr>
          <w:rFonts w:ascii="Calibri" w:hAnsi="Calibri" w:cs="Calibri"/>
          <w:color w:val="000000"/>
        </w:rPr>
        <w:t xml:space="preserve">through </w:t>
      </w:r>
      <w:proofErr w:type="spellStart"/>
      <w:r w:rsidR="00691D9B" w:rsidRPr="00C62141">
        <w:rPr>
          <w:rFonts w:ascii="Calibri" w:hAnsi="Calibri" w:cs="Calibri"/>
          <w:color w:val="000000"/>
        </w:rPr>
        <w:t>FishEye</w:t>
      </w:r>
      <w:proofErr w:type="spellEnd"/>
      <w:r w:rsidR="00691D9B" w:rsidRPr="00C62141">
        <w:rPr>
          <w:rFonts w:ascii="Calibri" w:hAnsi="Calibri" w:cs="Calibri"/>
          <w:color w:val="000000"/>
        </w:rPr>
        <w:t xml:space="preserve">/Crucible </w:t>
      </w:r>
      <w:r w:rsidRPr="00C62141">
        <w:rPr>
          <w:rFonts w:ascii="Calibri" w:hAnsi="Calibri" w:cs="Calibri"/>
          <w:color w:val="000000"/>
        </w:rPr>
        <w:t>for developers</w:t>
      </w:r>
      <w:r w:rsidR="00A60CB7" w:rsidRPr="00C62141">
        <w:rPr>
          <w:rFonts w:ascii="Calibri" w:hAnsi="Calibri" w:cs="Calibri"/>
          <w:color w:val="000000"/>
        </w:rPr>
        <w:t xml:space="preserve"> to improve quality and efficiency</w:t>
      </w:r>
    </w:p>
    <w:p w14:paraId="5261E11E" w14:textId="77777777" w:rsidR="00B52E8E" w:rsidRPr="00C62141" w:rsidRDefault="001021DC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Reviewed change requests and collaborated with </w:t>
      </w:r>
      <w:r w:rsidR="00B52E8E" w:rsidRPr="00C62141">
        <w:rPr>
          <w:rFonts w:ascii="Calibri" w:hAnsi="Calibri" w:cs="Calibri"/>
          <w:color w:val="000000"/>
        </w:rPr>
        <w:t xml:space="preserve">development teams </w:t>
      </w:r>
      <w:r w:rsidR="009B3D9F" w:rsidRPr="00C62141">
        <w:rPr>
          <w:rFonts w:ascii="Calibri" w:hAnsi="Calibri" w:cs="Calibri"/>
          <w:color w:val="000000"/>
        </w:rPr>
        <w:t>to prioritize backlogs for releases</w:t>
      </w:r>
    </w:p>
    <w:p w14:paraId="10062B8B" w14:textId="77777777" w:rsidR="00F2434B" w:rsidRPr="00C62141" w:rsidRDefault="00591474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Piloted</w:t>
      </w:r>
      <w:r w:rsidR="003F3046" w:rsidRPr="00C62141">
        <w:rPr>
          <w:rFonts w:ascii="Calibri" w:hAnsi="Calibri" w:cs="Calibri"/>
          <w:color w:val="000000"/>
        </w:rPr>
        <w:t xml:space="preserve"> disaster recovery automation efforts, utilized HP Operations Orchestration studio to create </w:t>
      </w:r>
      <w:r w:rsidR="00F2434B" w:rsidRPr="00C62141">
        <w:rPr>
          <w:rFonts w:ascii="Calibri" w:hAnsi="Calibri" w:cs="Calibri"/>
          <w:color w:val="000000"/>
        </w:rPr>
        <w:t xml:space="preserve">release </w:t>
      </w:r>
      <w:proofErr w:type="gramStart"/>
      <w:r w:rsidR="00F2434B" w:rsidRPr="00C62141">
        <w:rPr>
          <w:rFonts w:ascii="Calibri" w:hAnsi="Calibri" w:cs="Calibri"/>
          <w:color w:val="000000"/>
        </w:rPr>
        <w:t>engineering  processes</w:t>
      </w:r>
      <w:proofErr w:type="gramEnd"/>
      <w:r w:rsidR="00F2434B" w:rsidRPr="00C62141">
        <w:rPr>
          <w:rFonts w:ascii="Calibri" w:hAnsi="Calibri" w:cs="Calibri"/>
          <w:color w:val="000000"/>
        </w:rPr>
        <w:t xml:space="preserve"> </w:t>
      </w:r>
      <w:r w:rsidR="003F3046" w:rsidRPr="00C62141">
        <w:rPr>
          <w:rFonts w:ascii="Calibri" w:hAnsi="Calibri" w:cs="Calibri"/>
          <w:color w:val="000000"/>
        </w:rPr>
        <w:t xml:space="preserve">to minimize manual inputs and </w:t>
      </w:r>
      <w:r w:rsidR="00556B67" w:rsidRPr="00C62141">
        <w:rPr>
          <w:rFonts w:ascii="Calibri" w:hAnsi="Calibri" w:cs="Calibri"/>
          <w:color w:val="000000"/>
        </w:rPr>
        <w:t xml:space="preserve">reduce resources </w:t>
      </w:r>
      <w:r w:rsidR="00F2434B" w:rsidRPr="00C62141">
        <w:rPr>
          <w:rFonts w:ascii="Calibri" w:hAnsi="Calibri" w:cs="Calibri"/>
          <w:color w:val="000000"/>
        </w:rPr>
        <w:t>on call</w:t>
      </w:r>
    </w:p>
    <w:p w14:paraId="57C13FB2" w14:textId="77777777" w:rsidR="003F3046" w:rsidRPr="00C62141" w:rsidRDefault="003F304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</w:t>
      </w:r>
      <w:r w:rsidR="00787B90" w:rsidRPr="00C62141">
        <w:rPr>
          <w:rFonts w:ascii="Calibri" w:hAnsi="Calibri" w:cs="Calibri"/>
          <w:color w:val="000000"/>
        </w:rPr>
        <w:t>orted multiple</w:t>
      </w:r>
      <w:r w:rsidR="004A0FA0" w:rsidRPr="00C62141">
        <w:rPr>
          <w:rFonts w:ascii="Calibri" w:hAnsi="Calibri" w:cs="Calibri"/>
          <w:color w:val="000000"/>
        </w:rPr>
        <w:t xml:space="preserve"> projects in testing, development,</w:t>
      </w:r>
      <w:r w:rsidR="00787B90" w:rsidRPr="00C62141">
        <w:rPr>
          <w:rFonts w:ascii="Calibri" w:hAnsi="Calibri" w:cs="Calibri"/>
          <w:color w:val="000000"/>
        </w:rPr>
        <w:t xml:space="preserve"> and maintaining deliverables</w:t>
      </w:r>
    </w:p>
    <w:p w14:paraId="2BB58574" w14:textId="77777777" w:rsidR="00FC7471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Developed web services using both REST and SOAP to support DAL SDS application</w:t>
      </w:r>
      <w:r w:rsidR="00D46E4E" w:rsidRPr="00C62141">
        <w:rPr>
          <w:rFonts w:ascii="Calibri" w:hAnsi="Calibri" w:cs="Calibri"/>
          <w:color w:val="000000"/>
        </w:rPr>
        <w:t>, implemented SOA APIs</w:t>
      </w:r>
    </w:p>
    <w:p w14:paraId="6DCD7B4B" w14:textId="77777777" w:rsidR="002908B2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Tested web services using both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as well as Postman </w:t>
      </w:r>
    </w:p>
    <w:p w14:paraId="7EFFE95F" w14:textId="77777777" w:rsidR="002908B2" w:rsidRPr="00C62141" w:rsidRDefault="004D3E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Wrote </w:t>
      </w:r>
      <w:proofErr w:type="spellStart"/>
      <w:r w:rsidRPr="00C62141">
        <w:rPr>
          <w:rFonts w:ascii="Calibri" w:hAnsi="Calibri" w:cs="Calibri"/>
          <w:color w:val="000000"/>
        </w:rPr>
        <w:t>JUnits</w:t>
      </w:r>
      <w:proofErr w:type="spellEnd"/>
      <w:r w:rsidRPr="00C62141">
        <w:rPr>
          <w:rFonts w:ascii="Calibri" w:hAnsi="Calibri" w:cs="Calibri"/>
          <w:color w:val="000000"/>
        </w:rPr>
        <w:t xml:space="preserve"> and refactored to improve Sonar nightly build reports</w:t>
      </w:r>
    </w:p>
    <w:p w14:paraId="3AA8EEE7" w14:textId="77777777" w:rsidR="00264D16" w:rsidRPr="00C62141" w:rsidRDefault="002908B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Worked with quality assurance team to document and prioritize defects documented in HP Quality Center</w:t>
      </w:r>
    </w:p>
    <w:p w14:paraId="7DE1E476" w14:textId="77777777" w:rsidR="00242195" w:rsidRPr="00C62141" w:rsidRDefault="00264D1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Created user interfaces for new functionality for legacy projects using HTML, JavaScript, </w:t>
      </w:r>
      <w:proofErr w:type="spellStart"/>
      <w:r w:rsidRPr="00C62141">
        <w:rPr>
          <w:rFonts w:ascii="Calibri" w:hAnsi="Calibri" w:cs="Calibri"/>
          <w:color w:val="000000"/>
        </w:rPr>
        <w:t>JQuery</w:t>
      </w:r>
      <w:proofErr w:type="spellEnd"/>
      <w:r w:rsidRPr="00C62141">
        <w:rPr>
          <w:rFonts w:ascii="Calibri" w:hAnsi="Calibri" w:cs="Calibri"/>
          <w:color w:val="000000"/>
        </w:rPr>
        <w:t>, MVC</w:t>
      </w:r>
    </w:p>
    <w:p w14:paraId="5E068D2F" w14:textId="77777777" w:rsidR="00FB62F7" w:rsidRPr="00C62141" w:rsidRDefault="0031717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Managed</w:t>
      </w:r>
      <w:r w:rsidR="00242195" w:rsidRPr="00C62141">
        <w:rPr>
          <w:rFonts w:ascii="Calibri" w:hAnsi="Calibri" w:cs="Calibri"/>
          <w:color w:val="000000"/>
        </w:rPr>
        <w:t xml:space="preserve"> branching and merging of project source code in SVN to align with quarterly project releases</w:t>
      </w:r>
    </w:p>
    <w:p w14:paraId="3C6329E7" w14:textId="77777777" w:rsidR="004D3E16" w:rsidRPr="00C62141" w:rsidRDefault="00127DE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>Supported multiple application</w:t>
      </w:r>
      <w:r w:rsidR="00F970EA" w:rsidRPr="00C62141">
        <w:rPr>
          <w:rFonts w:ascii="Calibri" w:hAnsi="Calibri" w:cs="Calibri"/>
          <w:color w:val="000000"/>
        </w:rPr>
        <w:t>s</w:t>
      </w:r>
      <w:r w:rsidRPr="00C62141">
        <w:rPr>
          <w:rFonts w:ascii="Calibri" w:hAnsi="Calibri" w:cs="Calibri"/>
          <w:color w:val="000000"/>
        </w:rPr>
        <w:t xml:space="preserve"> </w:t>
      </w:r>
      <w:r w:rsidR="00FD21FB" w:rsidRPr="00C62141">
        <w:rPr>
          <w:rFonts w:ascii="Calibri" w:hAnsi="Calibri" w:cs="Calibri"/>
          <w:color w:val="000000"/>
        </w:rPr>
        <w:t>through HP Service Manager, handling incident requests in a timely manner</w:t>
      </w:r>
    </w:p>
    <w:p w14:paraId="434B56FD" w14:textId="77777777" w:rsidR="00871449" w:rsidRPr="00C62141" w:rsidRDefault="00177E73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Documented vendor product setup steps as well as testing procedures through </w:t>
      </w:r>
      <w:proofErr w:type="spellStart"/>
      <w:r w:rsidRPr="00C62141">
        <w:rPr>
          <w:rFonts w:ascii="Calibri" w:hAnsi="Calibri" w:cs="Calibri"/>
          <w:color w:val="000000"/>
        </w:rPr>
        <w:t>SoapUI</w:t>
      </w:r>
      <w:proofErr w:type="spellEnd"/>
      <w:r w:rsidRPr="00C62141">
        <w:rPr>
          <w:rFonts w:ascii="Calibri" w:hAnsi="Calibri" w:cs="Calibri"/>
          <w:color w:val="000000"/>
        </w:rPr>
        <w:t xml:space="preserve"> and </w:t>
      </w:r>
      <w:proofErr w:type="spellStart"/>
      <w:r w:rsidRPr="00C62141">
        <w:rPr>
          <w:rFonts w:ascii="Calibri" w:hAnsi="Calibri" w:cs="Calibri"/>
          <w:color w:val="000000"/>
        </w:rPr>
        <w:t>HermesJMS</w:t>
      </w:r>
      <w:proofErr w:type="spellEnd"/>
    </w:p>
    <w:p w14:paraId="3C54FA1B" w14:textId="77777777" w:rsidR="00F970EA" w:rsidRPr="00C62141" w:rsidRDefault="00871449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</w:t>
      </w:r>
      <w:r w:rsidR="00F970EA" w:rsidRPr="00C62141">
        <w:rPr>
          <w:rFonts w:ascii="Calibri" w:hAnsi="Calibri" w:cs="Calibri"/>
          <w:color w:val="000000"/>
        </w:rPr>
        <w:t xml:space="preserve">user interfaces for </w:t>
      </w:r>
      <w:proofErr w:type="spellStart"/>
      <w:r w:rsidR="00F970EA" w:rsidRPr="00C62141">
        <w:rPr>
          <w:rFonts w:ascii="Calibri" w:hAnsi="Calibri" w:cs="Calibri"/>
          <w:color w:val="000000"/>
        </w:rPr>
        <w:t>FundRef</w:t>
      </w:r>
      <w:proofErr w:type="spellEnd"/>
      <w:r w:rsidR="00F970EA" w:rsidRPr="00C62141">
        <w:rPr>
          <w:rFonts w:ascii="Calibri" w:hAnsi="Calibri" w:cs="Calibri"/>
          <w:color w:val="000000"/>
        </w:rPr>
        <w:t xml:space="preserve"> application</w:t>
      </w:r>
      <w:r w:rsidRPr="00C62141">
        <w:rPr>
          <w:rFonts w:ascii="Calibri" w:hAnsi="Calibri" w:cs="Calibri"/>
          <w:color w:val="000000"/>
        </w:rPr>
        <w:t xml:space="preserve">, modifying form elements from screen to screen, </w:t>
      </w:r>
    </w:p>
    <w:p w14:paraId="230BC19D" w14:textId="77777777" w:rsidR="00871449" w:rsidRPr="00C62141" w:rsidRDefault="00F970EA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overflowPunct/>
        <w:rPr>
          <w:rFonts w:ascii="Calibri" w:hAnsi="Calibri" w:cs="Calibri"/>
          <w:color w:val="000000"/>
        </w:rPr>
      </w:pPr>
      <w:r w:rsidRPr="00C62141">
        <w:rPr>
          <w:rFonts w:ascii="Calibri" w:hAnsi="Calibri" w:cs="Calibri"/>
          <w:color w:val="000000"/>
        </w:rPr>
        <w:t xml:space="preserve">Developed middle tier for </w:t>
      </w:r>
      <w:proofErr w:type="spellStart"/>
      <w:r w:rsidRPr="00C62141">
        <w:rPr>
          <w:rFonts w:ascii="Calibri" w:hAnsi="Calibri" w:cs="Calibri"/>
          <w:color w:val="000000"/>
        </w:rPr>
        <w:t>FundRef</w:t>
      </w:r>
      <w:proofErr w:type="spellEnd"/>
      <w:r w:rsidRPr="00C62141">
        <w:rPr>
          <w:rFonts w:ascii="Calibri" w:hAnsi="Calibri" w:cs="Calibri"/>
          <w:color w:val="000000"/>
        </w:rPr>
        <w:t xml:space="preserve"> application, </w:t>
      </w:r>
      <w:r w:rsidR="00871449" w:rsidRPr="00C62141">
        <w:rPr>
          <w:rFonts w:ascii="Calibri" w:hAnsi="Calibri" w:cs="Calibri"/>
          <w:color w:val="000000"/>
        </w:rPr>
        <w:t xml:space="preserve">modifying </w:t>
      </w:r>
      <w:r w:rsidR="00BF3C91" w:rsidRPr="00C62141">
        <w:rPr>
          <w:rFonts w:ascii="Calibri" w:hAnsi="Calibri" w:cs="Calibri"/>
          <w:color w:val="000000"/>
        </w:rPr>
        <w:t>XML</w:t>
      </w:r>
      <w:r w:rsidR="00871449" w:rsidRPr="00C62141">
        <w:rPr>
          <w:rFonts w:ascii="Calibri" w:hAnsi="Calibri" w:cs="Calibri"/>
          <w:color w:val="000000"/>
        </w:rPr>
        <w:t xml:space="preserve"> </w:t>
      </w:r>
      <w:r w:rsidRPr="00C62141">
        <w:rPr>
          <w:rFonts w:ascii="Calibri" w:hAnsi="Calibri" w:cs="Calibri"/>
          <w:color w:val="000000"/>
        </w:rPr>
        <w:t>bindings between</w:t>
      </w:r>
      <w:r w:rsidR="00871449" w:rsidRPr="00C62141">
        <w:rPr>
          <w:rFonts w:ascii="Calibri" w:hAnsi="Calibri" w:cs="Calibri"/>
          <w:color w:val="000000"/>
        </w:rPr>
        <w:t xml:space="preserve"> domain and XSD </w:t>
      </w:r>
      <w:r w:rsidRPr="00C62141">
        <w:rPr>
          <w:rFonts w:ascii="Calibri" w:hAnsi="Calibri" w:cs="Calibri"/>
          <w:color w:val="000000"/>
        </w:rPr>
        <w:t>objects</w:t>
      </w:r>
    </w:p>
    <w:p w14:paraId="150F7BC7" w14:textId="77777777" w:rsidR="00372CE0" w:rsidRPr="004319E8" w:rsidRDefault="00372CE0" w:rsidP="00372CE0">
      <w:pPr>
        <w:overflowPunct/>
        <w:ind w:left="360"/>
        <w:rPr>
          <w:rFonts w:ascii="Calibri" w:hAnsi="Calibri" w:cs="Calibri"/>
          <w:color w:val="000000"/>
          <w:sz w:val="23"/>
          <w:szCs w:val="21"/>
        </w:rPr>
      </w:pPr>
    </w:p>
    <w:p w14:paraId="0E9BF8E8" w14:textId="77777777" w:rsidR="00B3570C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0E0C4FAC" w14:textId="10A8A0EB" w:rsidR="006D4D32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BC2492" w:rsidRPr="00B3570C">
        <w:rPr>
          <w:rFonts w:ascii="Calibri" w:hAnsi="Calibri" w:cs="Calibri"/>
          <w:bCs/>
          <w:color w:val="000000"/>
          <w:lang w:val="pt-BR"/>
        </w:rPr>
        <w:t>MyBatis</w:t>
      </w:r>
      <w:proofErr w:type="spellEnd"/>
      <w:r w:rsidR="00BC2492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Agile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, TDD ,</w:t>
      </w:r>
      <w:r w:rsidR="00B70889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B70889"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B70889" w:rsidRPr="00B3570C">
        <w:rPr>
          <w:rFonts w:ascii="Calibri" w:hAnsi="Calibri" w:cs="Calibri"/>
          <w:bCs/>
          <w:color w:val="000000"/>
          <w:lang w:val="pt-BR"/>
        </w:rPr>
        <w:t>, Spring MVC, REST, SOAP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B70889" w:rsidRPr="00B3570C">
        <w:rPr>
          <w:rFonts w:ascii="Calibri" w:hAnsi="Calibri" w:cs="Calibri"/>
          <w:bCs/>
          <w:color w:val="000000"/>
          <w:lang w:val="pt-BR"/>
        </w:rPr>
        <w:t>SOA, OO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Maven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Postman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="0077475D" w:rsidRPr="00B3570C">
        <w:rPr>
          <w:rFonts w:ascii="Calibri" w:hAnsi="Calibri" w:cs="Calibri"/>
          <w:bCs/>
          <w:color w:val="000000"/>
          <w:lang w:val="pt-BR"/>
        </w:rPr>
        <w:t xml:space="preserve">JIRA,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Pr="00B3570C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Pr="00B3570C">
        <w:rPr>
          <w:rFonts w:ascii="Calibri" w:hAnsi="Calibri" w:cs="Calibri"/>
          <w:bCs/>
          <w:color w:val="000000"/>
          <w:lang w:val="pt-BR"/>
        </w:rPr>
        <w:t xml:space="preserve"> Center, </w:t>
      </w:r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Operations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 </w:t>
      </w:r>
      <w:proofErr w:type="spellStart"/>
      <w:r w:rsidR="00777EBB" w:rsidRPr="00B3570C">
        <w:rPr>
          <w:rFonts w:ascii="Calibri" w:hAnsi="Calibri" w:cs="Calibri"/>
          <w:bCs/>
          <w:color w:val="000000"/>
          <w:lang w:val="pt-BR"/>
        </w:rPr>
        <w:t>Orchestration</w:t>
      </w:r>
      <w:proofErr w:type="spellEnd"/>
      <w:r w:rsidR="00777EBB" w:rsidRPr="00B3570C">
        <w:rPr>
          <w:rFonts w:ascii="Calibri" w:hAnsi="Calibri" w:cs="Calibri"/>
          <w:bCs/>
          <w:color w:val="000000"/>
          <w:lang w:val="pt-BR"/>
        </w:rPr>
        <w:t xml:space="preserve">, </w:t>
      </w:r>
      <w:r w:rsidRPr="00B3570C">
        <w:rPr>
          <w:rFonts w:ascii="Calibri" w:hAnsi="Calibri" w:cs="Calibri"/>
          <w:bCs/>
          <w:color w:val="000000"/>
          <w:lang w:val="pt-BR"/>
        </w:rPr>
        <w:t xml:space="preserve">HP Service Manager, </w:t>
      </w:r>
    </w:p>
    <w:p w14:paraId="09592CD0" w14:textId="77777777" w:rsidR="001021DC" w:rsidRPr="00B3570C" w:rsidRDefault="007E1CAB" w:rsidP="002C355F">
      <w:pPr>
        <w:rPr>
          <w:rFonts w:ascii="Calibri" w:hAnsi="Calibri" w:cs="Calibri"/>
          <w:bCs/>
          <w:color w:val="000000"/>
          <w:lang w:val="pt-BR"/>
        </w:rPr>
      </w:pPr>
      <w:r w:rsidRPr="00B3570C">
        <w:rPr>
          <w:rFonts w:ascii="Calibri" w:hAnsi="Calibri" w:cs="Calibri"/>
          <w:bCs/>
          <w:color w:val="000000"/>
          <w:lang w:val="pt-BR"/>
        </w:rPr>
        <w:t>MS PowerPoint/Word/Excel, SharePoint</w:t>
      </w:r>
    </w:p>
    <w:p w14:paraId="3D18EB4C" w14:textId="77777777" w:rsidR="00D706DB" w:rsidRPr="004319E8" w:rsidRDefault="00D706DB" w:rsidP="002C355F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4563"/>
      </w:tblGrid>
      <w:tr w:rsidR="00EC38D5" w:rsidRPr="004319E8" w14:paraId="61401DDF" w14:textId="77777777" w:rsidTr="00256856">
        <w:tc>
          <w:tcPr>
            <w:tcW w:w="4563" w:type="dxa"/>
            <w:shd w:val="clear" w:color="auto" w:fill="auto"/>
          </w:tcPr>
          <w:p w14:paraId="1E75755F" w14:textId="387D0470" w:rsidR="00EC38D5" w:rsidRPr="004319E8" w:rsidRDefault="00EC38D5" w:rsidP="00EC38D5">
            <w:pPr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</w:pP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Fidelity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</w:t>
            </w:r>
            <w:proofErr w:type="spellStart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Investments</w:t>
            </w:r>
            <w:proofErr w:type="spellEnd"/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proofErr w:type="spellStart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Westlake</w:t>
            </w:r>
            <w:proofErr w:type="spellEnd"/>
            <w:r w:rsidRPr="004319E8">
              <w:rPr>
                <w:rFonts w:ascii="Calibri" w:hAnsi="Calibri" w:cs="Calibri"/>
                <w:bCs/>
                <w:i/>
                <w:color w:val="000000"/>
                <w:sz w:val="25"/>
                <w:szCs w:val="21"/>
                <w:lang w:val="pt-BR"/>
              </w:rPr>
              <w:t>, TX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</w:t>
            </w:r>
            <w:r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ab/>
            </w:r>
          </w:p>
        </w:tc>
        <w:tc>
          <w:tcPr>
            <w:tcW w:w="4563" w:type="dxa"/>
            <w:shd w:val="clear" w:color="auto" w:fill="auto"/>
          </w:tcPr>
          <w:p w14:paraId="1B2478EF" w14:textId="1B8C3238" w:rsidR="00EC38D5" w:rsidRPr="004319E8" w:rsidRDefault="009A6A78" w:rsidP="00EC38D5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3"/>
                <w:szCs w:val="21"/>
              </w:rPr>
            </w:pPr>
            <w:r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 xml:space="preserve">         </w:t>
            </w:r>
            <w:r w:rsidR="00EC38D5" w:rsidRPr="004319E8">
              <w:rPr>
                <w:rFonts w:ascii="Calibri" w:hAnsi="Calibri" w:cs="Calibri"/>
                <w:b/>
                <w:bCs/>
                <w:color w:val="000000"/>
                <w:sz w:val="25"/>
                <w:szCs w:val="21"/>
                <w:lang w:val="pt-BR"/>
              </w:rPr>
              <w:t>July 2012 – July 2014</w:t>
            </w:r>
            <w:r w:rsidR="00EC38D5" w:rsidRPr="004319E8">
              <w:rPr>
                <w:rFonts w:ascii="Calibri" w:hAnsi="Calibri" w:cs="Calibri"/>
                <w:bCs/>
                <w:color w:val="000000"/>
                <w:sz w:val="25"/>
                <w:szCs w:val="21"/>
                <w:lang w:val="pt-BR"/>
              </w:rPr>
              <w:t xml:space="preserve">                                                                    </w:t>
            </w:r>
          </w:p>
        </w:tc>
      </w:tr>
    </w:tbl>
    <w:p w14:paraId="4034AC00" w14:textId="77777777" w:rsidR="00BE676E" w:rsidRPr="004319E8" w:rsidRDefault="001D71AC" w:rsidP="002C355F">
      <w:pPr>
        <w:rPr>
          <w:rFonts w:ascii="Calibri" w:hAnsi="Calibri" w:cs="Calibri"/>
          <w:b/>
          <w:bCs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000000"/>
          <w:sz w:val="23"/>
          <w:szCs w:val="21"/>
        </w:rPr>
        <w:t>Associate Software Engineer</w:t>
      </w:r>
    </w:p>
    <w:p w14:paraId="3FB74ECC" w14:textId="77777777" w:rsidR="0047500F" w:rsidRPr="00B3570C" w:rsidRDefault="0047500F" w:rsidP="0047500F">
      <w:pPr>
        <w:overflowPunct/>
        <w:rPr>
          <w:rFonts w:ascii="Calibri" w:hAnsi="Calibri" w:cs="Calibri"/>
          <w:bCs/>
          <w:color w:val="000000"/>
          <w:u w:color="0000FF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 xml:space="preserve">Projects: </w:t>
      </w:r>
      <w:proofErr w:type="spellStart"/>
      <w:r w:rsidRPr="00B3570C">
        <w:rPr>
          <w:rFonts w:ascii="Calibri" w:hAnsi="Calibri" w:cs="Calibri"/>
          <w:color w:val="000000"/>
        </w:rPr>
        <w:t>FundRef</w:t>
      </w:r>
      <w:proofErr w:type="spellEnd"/>
      <w:r w:rsidRPr="00B3570C">
        <w:rPr>
          <w:rFonts w:ascii="Calibri" w:hAnsi="Calibri" w:cs="Calibri"/>
          <w:color w:val="000000"/>
        </w:rPr>
        <w:t xml:space="preserve">, </w:t>
      </w:r>
      <w:r w:rsidR="0040030D" w:rsidRPr="00B3570C">
        <w:rPr>
          <w:rFonts w:ascii="Calibri" w:hAnsi="Calibri" w:cs="Calibri"/>
          <w:color w:val="000000"/>
        </w:rPr>
        <w:t xml:space="preserve">DAL </w:t>
      </w:r>
      <w:r w:rsidRPr="00B3570C">
        <w:rPr>
          <w:rFonts w:ascii="Calibri" w:hAnsi="Calibri" w:cs="Calibri"/>
          <w:color w:val="000000"/>
        </w:rPr>
        <w:t>SDS</w:t>
      </w:r>
      <w:r w:rsidR="00400193" w:rsidRPr="00B3570C">
        <w:rPr>
          <w:rFonts w:ascii="Calibri" w:hAnsi="Calibri" w:cs="Calibri"/>
          <w:color w:val="000000"/>
        </w:rPr>
        <w:t>, CAR</w:t>
      </w:r>
      <w:r w:rsidR="00990266" w:rsidRPr="00B3570C">
        <w:rPr>
          <w:rFonts w:ascii="Calibri" w:hAnsi="Calibri" w:cs="Calibri"/>
          <w:color w:val="000000"/>
        </w:rPr>
        <w:t xml:space="preserve">, </w:t>
      </w:r>
      <w:r w:rsidR="00990266" w:rsidRPr="00B3570C">
        <w:rPr>
          <w:rFonts w:ascii="Calibri" w:hAnsi="Calibri" w:cs="Calibri"/>
          <w:bCs/>
          <w:color w:val="000000"/>
          <w:u w:color="0000FF"/>
        </w:rPr>
        <w:t>SWAP</w:t>
      </w:r>
    </w:p>
    <w:p w14:paraId="34E1DA2E" w14:textId="77777777" w:rsidR="001005E5" w:rsidRPr="004319E8" w:rsidRDefault="001005E5" w:rsidP="00BE61E5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5F4F173C" w14:textId="77777777" w:rsidR="00BE61E5" w:rsidRPr="004319E8" w:rsidRDefault="00BE61E5" w:rsidP="00BE61E5">
      <w:pPr>
        <w:overflowPunct/>
        <w:rPr>
          <w:rFonts w:ascii="Calibri" w:hAnsi="Calibri" w:cs="Calibri"/>
          <w:color w:val="000000"/>
          <w:sz w:val="23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Summary</w:t>
      </w:r>
      <w:r w:rsidRPr="004319E8">
        <w:rPr>
          <w:rFonts w:ascii="Calibri" w:hAnsi="Calibri" w:cs="Calibri"/>
          <w:color w:val="000000"/>
          <w:sz w:val="23"/>
          <w:szCs w:val="21"/>
        </w:rPr>
        <w:t xml:space="preserve">: </w:t>
      </w:r>
    </w:p>
    <w:p w14:paraId="783B3ED9" w14:textId="77777777" w:rsidR="00BE61E5" w:rsidRPr="00B3570C" w:rsidRDefault="00BE61E5" w:rsidP="00BE61E5">
      <w:pPr>
        <w:overflowPunct/>
        <w:rPr>
          <w:rFonts w:ascii="Calibri" w:hAnsi="Calibri" w:cs="Calibri"/>
          <w:color w:val="000000"/>
        </w:rPr>
      </w:pPr>
      <w:r w:rsidRPr="00B3570C">
        <w:rPr>
          <w:rFonts w:ascii="Calibri" w:hAnsi="Calibri" w:cs="Calibri"/>
          <w:color w:val="000000"/>
        </w:rPr>
        <w:t>I worked as a UI/Middle Tier Java developer for a relatively new application dealing with Reference Data Consolidation. I have had the opportunity to start on this endeavor in its infantile state and watch it grow into a high visibility project, learning to deal with a variety of challenges along the way.</w:t>
      </w:r>
    </w:p>
    <w:p w14:paraId="3234F683" w14:textId="77777777" w:rsidR="001005E5" w:rsidRPr="004319E8" w:rsidRDefault="001005E5" w:rsidP="0047500F">
      <w:pPr>
        <w:overflowPunct/>
        <w:rPr>
          <w:rFonts w:ascii="Calibri" w:hAnsi="Calibri" w:cs="Calibri"/>
          <w:b/>
          <w:color w:val="000000"/>
          <w:sz w:val="23"/>
          <w:szCs w:val="21"/>
        </w:rPr>
      </w:pPr>
    </w:p>
    <w:p w14:paraId="13B9F094" w14:textId="1E24121C" w:rsidR="00BE61E5" w:rsidRPr="004319E8" w:rsidRDefault="00BE61E5" w:rsidP="0047500F">
      <w:pPr>
        <w:overflowPunct/>
        <w:rPr>
          <w:rFonts w:ascii="Calibri" w:hAnsi="Calibri" w:cs="Calibri"/>
          <w:b/>
          <w:color w:val="000000"/>
          <w:sz w:val="27"/>
          <w:szCs w:val="21"/>
        </w:rPr>
      </w:pPr>
      <w:r w:rsidRPr="004319E8">
        <w:rPr>
          <w:rFonts w:ascii="Calibri" w:hAnsi="Calibri" w:cs="Calibri"/>
          <w:b/>
          <w:color w:val="000000"/>
          <w:sz w:val="23"/>
          <w:szCs w:val="21"/>
        </w:rPr>
        <w:t>Highlights:</w:t>
      </w:r>
    </w:p>
    <w:p w14:paraId="7656C491" w14:textId="77777777" w:rsidR="000146B0" w:rsidRPr="00B3570C" w:rsidRDefault="000146B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Automated </w:t>
      </w:r>
      <w:r w:rsidR="008C556D" w:rsidRPr="00B3570C">
        <w:rPr>
          <w:rFonts w:ascii="Calibri" w:hAnsi="Calibri" w:cs="Calibri"/>
          <w:bCs/>
          <w:color w:val="000000"/>
        </w:rPr>
        <w:t xml:space="preserve">test data generation by </w:t>
      </w:r>
      <w:r w:rsidR="003C6E05" w:rsidRPr="00B3570C">
        <w:rPr>
          <w:rFonts w:ascii="Calibri" w:hAnsi="Calibri" w:cs="Calibri"/>
          <w:bCs/>
          <w:color w:val="000000"/>
        </w:rPr>
        <w:t>incorporating real time data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FA0885" w:rsidRPr="00B3570C">
        <w:rPr>
          <w:rFonts w:ascii="Calibri" w:hAnsi="Calibri" w:cs="Calibri"/>
          <w:bCs/>
          <w:color w:val="000000"/>
        </w:rPr>
        <w:t xml:space="preserve">through Java code </w:t>
      </w:r>
      <w:r w:rsidRPr="00B3570C">
        <w:rPr>
          <w:rFonts w:ascii="Calibri" w:hAnsi="Calibri" w:cs="Calibri"/>
          <w:bCs/>
          <w:color w:val="000000"/>
        </w:rPr>
        <w:t xml:space="preserve">thus reducing testing </w:t>
      </w:r>
      <w:r w:rsidRPr="00B3570C">
        <w:rPr>
          <w:rFonts w:ascii="Calibri" w:hAnsi="Calibri" w:cs="Calibri"/>
          <w:bCs/>
          <w:color w:val="000000"/>
        </w:rPr>
        <w:lastRenderedPageBreak/>
        <w:t>timeframe and the numbe</w:t>
      </w:r>
      <w:r w:rsidR="0002038C" w:rsidRPr="00B3570C">
        <w:rPr>
          <w:rFonts w:ascii="Calibri" w:hAnsi="Calibri" w:cs="Calibri"/>
          <w:bCs/>
          <w:color w:val="000000"/>
        </w:rPr>
        <w:t xml:space="preserve">r of code, </w:t>
      </w:r>
      <w:r w:rsidR="00C54361" w:rsidRPr="00B3570C">
        <w:rPr>
          <w:rFonts w:ascii="Calibri" w:hAnsi="Calibri" w:cs="Calibri"/>
          <w:bCs/>
          <w:color w:val="000000"/>
        </w:rPr>
        <w:t>scripts</w:t>
      </w:r>
      <w:r w:rsidR="0002038C" w:rsidRPr="00B3570C">
        <w:rPr>
          <w:rFonts w:ascii="Calibri" w:hAnsi="Calibri" w:cs="Calibri"/>
          <w:bCs/>
          <w:color w:val="000000"/>
        </w:rPr>
        <w:t>, and manual inputs</w:t>
      </w:r>
      <w:r w:rsidR="00C54361" w:rsidRPr="00B3570C">
        <w:rPr>
          <w:rFonts w:ascii="Calibri" w:hAnsi="Calibri" w:cs="Calibri"/>
          <w:bCs/>
          <w:color w:val="000000"/>
        </w:rPr>
        <w:t xml:space="preserve"> required</w:t>
      </w:r>
      <w:r w:rsidRPr="00B3570C">
        <w:rPr>
          <w:rFonts w:ascii="Calibri" w:hAnsi="Calibri" w:cs="Calibri"/>
          <w:bCs/>
          <w:color w:val="000000"/>
        </w:rPr>
        <w:t xml:space="preserve"> </w:t>
      </w:r>
    </w:p>
    <w:p w14:paraId="79BFF46B" w14:textId="77777777" w:rsidR="00BD28EE" w:rsidRPr="00B3570C" w:rsidRDefault="00BD28EE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code using </w:t>
      </w:r>
      <w:proofErr w:type="spellStart"/>
      <w:r w:rsidRPr="00B3570C">
        <w:rPr>
          <w:rFonts w:ascii="Calibri" w:hAnsi="Calibri" w:cs="Calibri"/>
          <w:bCs/>
          <w:color w:val="000000"/>
        </w:rPr>
        <w:t>JUnits</w:t>
      </w:r>
      <w:proofErr w:type="spellEnd"/>
      <w:r w:rsidRPr="00B3570C">
        <w:rPr>
          <w:rFonts w:ascii="Calibri" w:hAnsi="Calibri" w:cs="Calibri"/>
          <w:bCs/>
          <w:color w:val="000000"/>
        </w:rPr>
        <w:t xml:space="preserve"> and a Test Driven Development perspective </w:t>
      </w:r>
    </w:p>
    <w:p w14:paraId="5410B5EA" w14:textId="77777777" w:rsidR="001E0449" w:rsidRPr="00B3570C" w:rsidRDefault="0093055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Enhanced web</w:t>
      </w:r>
      <w:r w:rsidR="008C556D" w:rsidRPr="00B3570C">
        <w:rPr>
          <w:rFonts w:ascii="Calibri" w:hAnsi="Calibri" w:cs="Calibri"/>
          <w:bCs/>
          <w:color w:val="000000"/>
        </w:rPr>
        <w:t xml:space="preserve"> applications </w:t>
      </w:r>
      <w:r w:rsidR="00D406F7" w:rsidRPr="00B3570C">
        <w:rPr>
          <w:rFonts w:ascii="Calibri" w:hAnsi="Calibri" w:cs="Calibri"/>
          <w:bCs/>
          <w:color w:val="000000"/>
        </w:rPr>
        <w:t xml:space="preserve">using JavaScript and AJAX </w:t>
      </w:r>
      <w:r w:rsidR="008C556D" w:rsidRPr="00B3570C">
        <w:rPr>
          <w:rFonts w:ascii="Calibri" w:hAnsi="Calibri" w:cs="Calibri"/>
          <w:bCs/>
          <w:color w:val="000000"/>
        </w:rPr>
        <w:t xml:space="preserve">to </w:t>
      </w:r>
      <w:r w:rsidR="001E0449" w:rsidRPr="00B3570C">
        <w:rPr>
          <w:rFonts w:ascii="Calibri" w:hAnsi="Calibri" w:cs="Calibri"/>
          <w:bCs/>
          <w:color w:val="000000"/>
        </w:rPr>
        <w:t>improve features being used by internal customers resulting in faster performance and better user experience</w:t>
      </w:r>
    </w:p>
    <w:p w14:paraId="201FB464" w14:textId="55552805" w:rsidR="0054705C" w:rsidRPr="00B3570C" w:rsidRDefault="00706926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Migrated</w:t>
      </w:r>
      <w:r w:rsidR="0054705C" w:rsidRPr="00B3570C">
        <w:rPr>
          <w:rFonts w:ascii="Calibri" w:hAnsi="Calibri" w:cs="Calibri"/>
          <w:bCs/>
          <w:color w:val="000000"/>
        </w:rPr>
        <w:t xml:space="preserve"> test cases originally written </w:t>
      </w:r>
      <w:r w:rsidR="00EB6E56" w:rsidRPr="00B3570C">
        <w:rPr>
          <w:rFonts w:ascii="Calibri" w:hAnsi="Calibri" w:cs="Calibri"/>
          <w:bCs/>
          <w:color w:val="000000"/>
        </w:rPr>
        <w:t xml:space="preserve">in </w:t>
      </w:r>
      <w:r w:rsidR="00201E37" w:rsidRPr="00B3570C">
        <w:rPr>
          <w:rFonts w:ascii="Calibri" w:hAnsi="Calibri" w:cs="Calibri"/>
          <w:bCs/>
          <w:color w:val="000000"/>
        </w:rPr>
        <w:t>MS</w:t>
      </w:r>
      <w:r w:rsidR="00B9623A" w:rsidRPr="00B3570C">
        <w:rPr>
          <w:rFonts w:ascii="Calibri" w:hAnsi="Calibri" w:cs="Calibri"/>
          <w:bCs/>
          <w:color w:val="000000"/>
        </w:rPr>
        <w:t xml:space="preserve"> E</w:t>
      </w:r>
      <w:r w:rsidR="0054705C" w:rsidRPr="00B3570C">
        <w:rPr>
          <w:rFonts w:ascii="Calibri" w:hAnsi="Calibri" w:cs="Calibri"/>
          <w:bCs/>
          <w:color w:val="000000"/>
        </w:rPr>
        <w:t xml:space="preserve">xcel to </w:t>
      </w:r>
      <w:r w:rsidRPr="00B3570C">
        <w:rPr>
          <w:rFonts w:ascii="Calibri" w:hAnsi="Calibri" w:cs="Calibri"/>
          <w:bCs/>
          <w:color w:val="000000"/>
        </w:rPr>
        <w:t xml:space="preserve">HP </w:t>
      </w:r>
      <w:r w:rsidR="0054705C" w:rsidRPr="00B3570C">
        <w:rPr>
          <w:rFonts w:ascii="Calibri" w:hAnsi="Calibri" w:cs="Calibri"/>
          <w:bCs/>
          <w:color w:val="000000"/>
        </w:rPr>
        <w:t>Quality Center</w:t>
      </w:r>
      <w:r w:rsidR="00B9623A" w:rsidRPr="00B3570C">
        <w:rPr>
          <w:rFonts w:ascii="Calibri" w:hAnsi="Calibri" w:cs="Calibri"/>
          <w:bCs/>
          <w:color w:val="000000"/>
        </w:rPr>
        <w:t>,</w:t>
      </w:r>
      <w:r w:rsidR="00201E37" w:rsidRPr="00B3570C">
        <w:rPr>
          <w:rFonts w:ascii="Calibri" w:hAnsi="Calibri" w:cs="Calibri"/>
          <w:bCs/>
          <w:color w:val="000000"/>
        </w:rPr>
        <w:t xml:space="preserve"> resulting in better usability</w:t>
      </w:r>
    </w:p>
    <w:p w14:paraId="7B5826C2" w14:textId="77777777" w:rsidR="002425EC" w:rsidRPr="00B3570C" w:rsidRDefault="00E3421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Interfaced</w:t>
      </w:r>
      <w:r w:rsidR="003D2335" w:rsidRPr="00B3570C">
        <w:rPr>
          <w:rFonts w:ascii="Calibri" w:hAnsi="Calibri" w:cs="Calibri"/>
          <w:bCs/>
          <w:color w:val="000000"/>
        </w:rPr>
        <w:t xml:space="preserve"> with quality assurance team to develop </w:t>
      </w:r>
      <w:r w:rsidRPr="00B3570C">
        <w:rPr>
          <w:rFonts w:ascii="Calibri" w:hAnsi="Calibri" w:cs="Calibri"/>
          <w:bCs/>
          <w:color w:val="000000"/>
        </w:rPr>
        <w:t xml:space="preserve">a </w:t>
      </w:r>
      <w:r w:rsidR="003D2335" w:rsidRPr="00B3570C">
        <w:rPr>
          <w:rFonts w:ascii="Calibri" w:hAnsi="Calibri" w:cs="Calibri"/>
          <w:bCs/>
          <w:color w:val="000000"/>
        </w:rPr>
        <w:t xml:space="preserve">testing tool </w:t>
      </w:r>
      <w:r w:rsidR="00FC1D0F" w:rsidRPr="00B3570C">
        <w:rPr>
          <w:rFonts w:ascii="Calibri" w:hAnsi="Calibri" w:cs="Calibri"/>
          <w:bCs/>
          <w:color w:val="000000"/>
        </w:rPr>
        <w:t xml:space="preserve">using Selenium and </w:t>
      </w:r>
      <w:proofErr w:type="spellStart"/>
      <w:r w:rsidR="00FC1D0F" w:rsidRPr="00B3570C">
        <w:rPr>
          <w:rFonts w:ascii="Calibri" w:hAnsi="Calibri" w:cs="Calibri"/>
          <w:bCs/>
          <w:color w:val="000000"/>
        </w:rPr>
        <w:t>Junit</w:t>
      </w:r>
      <w:proofErr w:type="spellEnd"/>
      <w:r w:rsidR="00FC1D0F" w:rsidRPr="00B3570C">
        <w:rPr>
          <w:rFonts w:ascii="Calibri" w:hAnsi="Calibri" w:cs="Calibri"/>
          <w:bCs/>
          <w:color w:val="000000"/>
        </w:rPr>
        <w:t xml:space="preserve"> testing frameworks,</w:t>
      </w:r>
      <w:r w:rsidRPr="00B3570C">
        <w:rPr>
          <w:rFonts w:ascii="Calibri" w:hAnsi="Calibri" w:cs="Calibri"/>
          <w:bCs/>
          <w:color w:val="000000"/>
        </w:rPr>
        <w:t xml:space="preserve"> used by both quality assurance and development team for extensive testing</w:t>
      </w:r>
    </w:p>
    <w:p w14:paraId="7FD3D6C9" w14:textId="77777777" w:rsidR="003D2335" w:rsidRPr="00B3570C" w:rsidRDefault="003D2335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Identified issues with deployment process, learned an</w:t>
      </w:r>
      <w:r w:rsidR="00706926" w:rsidRPr="00B3570C">
        <w:rPr>
          <w:rFonts w:ascii="Calibri" w:hAnsi="Calibri" w:cs="Calibri"/>
          <w:bCs/>
          <w:color w:val="000000"/>
        </w:rPr>
        <w:t>d</w:t>
      </w:r>
      <w:r w:rsidRPr="00B3570C">
        <w:rPr>
          <w:rFonts w:ascii="Calibri" w:hAnsi="Calibri" w:cs="Calibri"/>
          <w:bCs/>
          <w:color w:val="000000"/>
        </w:rPr>
        <w:t xml:space="preserve"> implemented</w:t>
      </w:r>
      <w:r w:rsidR="00EA2F6A" w:rsidRPr="00B3570C">
        <w:rPr>
          <w:rFonts w:ascii="Calibri" w:hAnsi="Calibri" w:cs="Calibri"/>
          <w:bCs/>
          <w:color w:val="000000"/>
        </w:rPr>
        <w:t xml:space="preserve"> UNIX</w:t>
      </w:r>
      <w:r w:rsidRPr="00B3570C">
        <w:rPr>
          <w:rFonts w:ascii="Calibri" w:hAnsi="Calibri" w:cs="Calibri"/>
          <w:bCs/>
          <w:color w:val="000000"/>
        </w:rPr>
        <w:t xml:space="preserve"> shell scripts to </w:t>
      </w:r>
      <w:r w:rsidR="00706926" w:rsidRPr="00B3570C">
        <w:rPr>
          <w:rFonts w:ascii="Calibri" w:hAnsi="Calibri" w:cs="Calibri"/>
          <w:bCs/>
          <w:color w:val="000000"/>
        </w:rPr>
        <w:t xml:space="preserve">automate deployment process in application </w:t>
      </w:r>
      <w:r w:rsidRPr="00B3570C">
        <w:rPr>
          <w:rFonts w:ascii="Calibri" w:hAnsi="Calibri" w:cs="Calibri"/>
          <w:bCs/>
          <w:color w:val="000000"/>
        </w:rPr>
        <w:t>environments to reduce deployment errors and overall execution time</w:t>
      </w:r>
    </w:p>
    <w:p w14:paraId="7CE3D606" w14:textId="77777777" w:rsidR="00C94194" w:rsidRPr="00B3570C" w:rsidRDefault="003A703B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Le</w:t>
      </w:r>
      <w:r w:rsidR="002C46CF" w:rsidRPr="00B3570C">
        <w:rPr>
          <w:rFonts w:ascii="Calibri" w:hAnsi="Calibri" w:cs="Calibri"/>
          <w:bCs/>
          <w:color w:val="000000"/>
        </w:rPr>
        <w:t>d daily meeting</w:t>
      </w:r>
      <w:r w:rsidRPr="00B3570C">
        <w:rPr>
          <w:rFonts w:ascii="Calibri" w:hAnsi="Calibri" w:cs="Calibri"/>
          <w:bCs/>
          <w:color w:val="000000"/>
        </w:rPr>
        <w:t>s</w:t>
      </w:r>
      <w:r w:rsidR="002C46CF" w:rsidRPr="00B3570C">
        <w:rPr>
          <w:rFonts w:ascii="Calibri" w:hAnsi="Calibri" w:cs="Calibri"/>
          <w:bCs/>
          <w:color w:val="000000"/>
        </w:rPr>
        <w:t xml:space="preserve"> </w:t>
      </w:r>
      <w:r w:rsidR="00E438EC" w:rsidRPr="00B3570C">
        <w:rPr>
          <w:rFonts w:ascii="Calibri" w:hAnsi="Calibri" w:cs="Calibri"/>
          <w:bCs/>
          <w:color w:val="000000"/>
        </w:rPr>
        <w:t xml:space="preserve">as </w:t>
      </w:r>
      <w:r w:rsidR="00FF030A" w:rsidRPr="00B3570C">
        <w:rPr>
          <w:rFonts w:ascii="Calibri" w:hAnsi="Calibri" w:cs="Calibri"/>
          <w:bCs/>
          <w:color w:val="000000"/>
        </w:rPr>
        <w:t>A</w:t>
      </w:r>
      <w:r w:rsidR="00192AEC" w:rsidRPr="00B3570C">
        <w:rPr>
          <w:rFonts w:ascii="Calibri" w:hAnsi="Calibri" w:cs="Calibri"/>
          <w:bCs/>
          <w:color w:val="000000"/>
        </w:rPr>
        <w:t xml:space="preserve">gile </w:t>
      </w:r>
      <w:r w:rsidR="00FF030A" w:rsidRPr="00B3570C">
        <w:rPr>
          <w:rFonts w:ascii="Calibri" w:hAnsi="Calibri" w:cs="Calibri"/>
          <w:bCs/>
          <w:color w:val="000000"/>
        </w:rPr>
        <w:t>Scrum</w:t>
      </w:r>
      <w:r w:rsidR="00192AEC" w:rsidRPr="00B3570C">
        <w:rPr>
          <w:rFonts w:ascii="Calibri" w:hAnsi="Calibri" w:cs="Calibri"/>
          <w:bCs/>
          <w:color w:val="000000"/>
        </w:rPr>
        <w:t xml:space="preserve"> master</w:t>
      </w:r>
      <w:r w:rsidR="00E438EC" w:rsidRPr="00B3570C">
        <w:rPr>
          <w:rFonts w:ascii="Calibri" w:hAnsi="Calibri" w:cs="Calibri"/>
          <w:bCs/>
          <w:color w:val="000000"/>
        </w:rPr>
        <w:t xml:space="preserve"> between</w:t>
      </w:r>
      <w:r w:rsidR="002C46CF" w:rsidRPr="00B3570C">
        <w:rPr>
          <w:rFonts w:ascii="Calibri" w:hAnsi="Calibri" w:cs="Calibri"/>
          <w:bCs/>
          <w:color w:val="000000"/>
        </w:rPr>
        <w:t xml:space="preserve"> business and </w:t>
      </w:r>
      <w:r w:rsidR="00192AEC" w:rsidRPr="00B3570C">
        <w:rPr>
          <w:rFonts w:ascii="Calibri" w:hAnsi="Calibri" w:cs="Calibri"/>
          <w:bCs/>
          <w:color w:val="000000"/>
        </w:rPr>
        <w:t xml:space="preserve">development </w:t>
      </w:r>
      <w:r w:rsidR="002C46CF" w:rsidRPr="00B3570C">
        <w:rPr>
          <w:rFonts w:ascii="Calibri" w:hAnsi="Calibri" w:cs="Calibri"/>
          <w:bCs/>
          <w:color w:val="000000"/>
        </w:rPr>
        <w:t>team</w:t>
      </w:r>
      <w:r w:rsidRPr="00B3570C">
        <w:rPr>
          <w:rFonts w:ascii="Calibri" w:hAnsi="Calibri" w:cs="Calibri"/>
          <w:bCs/>
          <w:color w:val="000000"/>
        </w:rPr>
        <w:t>s</w:t>
      </w:r>
      <w:r w:rsidR="00F01392" w:rsidRPr="00B3570C">
        <w:rPr>
          <w:rFonts w:ascii="Calibri" w:hAnsi="Calibri" w:cs="Calibri"/>
          <w:bCs/>
          <w:color w:val="000000"/>
        </w:rPr>
        <w:t xml:space="preserve"> to </w:t>
      </w:r>
      <w:r w:rsidR="00192AEC" w:rsidRPr="00B3570C">
        <w:rPr>
          <w:rFonts w:ascii="Calibri" w:hAnsi="Calibri" w:cs="Calibri"/>
          <w:bCs/>
          <w:color w:val="000000"/>
        </w:rPr>
        <w:t xml:space="preserve">track project progress and address blockers to ensure </w:t>
      </w:r>
      <w:r w:rsidR="00EB6E56" w:rsidRPr="00B3570C">
        <w:rPr>
          <w:rFonts w:ascii="Calibri" w:hAnsi="Calibri" w:cs="Calibri"/>
          <w:bCs/>
          <w:color w:val="000000"/>
        </w:rPr>
        <w:t>project deadlines were met</w:t>
      </w:r>
    </w:p>
    <w:p w14:paraId="4B96B1DE" w14:textId="77777777" w:rsidR="00F362A5" w:rsidRPr="00B3570C" w:rsidRDefault="00CC1F4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Primary contact and s</w:t>
      </w:r>
      <w:r w:rsidR="00CA6C5F" w:rsidRPr="00B3570C">
        <w:rPr>
          <w:rFonts w:ascii="Calibri" w:hAnsi="Calibri" w:cs="Calibri"/>
          <w:bCs/>
          <w:color w:val="000000"/>
        </w:rPr>
        <w:t>ubject matter expert for vendor orchestration tool</w:t>
      </w:r>
      <w:r w:rsidRPr="00B3570C">
        <w:rPr>
          <w:rFonts w:ascii="Calibri" w:hAnsi="Calibri" w:cs="Calibri"/>
          <w:bCs/>
          <w:color w:val="000000"/>
        </w:rPr>
        <w:t xml:space="preserve"> </w:t>
      </w:r>
      <w:r w:rsidR="00024651" w:rsidRPr="00B3570C">
        <w:rPr>
          <w:rFonts w:ascii="Calibri" w:hAnsi="Calibri" w:cs="Calibri"/>
          <w:bCs/>
          <w:color w:val="000000"/>
        </w:rPr>
        <w:t xml:space="preserve">IPP </w:t>
      </w:r>
      <w:r w:rsidR="00D921A0" w:rsidRPr="00B3570C">
        <w:rPr>
          <w:rFonts w:ascii="Calibri" w:hAnsi="Calibri" w:cs="Calibri"/>
          <w:bCs/>
          <w:color w:val="000000"/>
        </w:rPr>
        <w:t>and Jasper reports</w:t>
      </w:r>
    </w:p>
    <w:p w14:paraId="6F327E11" w14:textId="77777777" w:rsidR="005F1C88" w:rsidRPr="00B3570C" w:rsidRDefault="005F1C88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Led efforts in </w:t>
      </w:r>
      <w:r w:rsidR="00CD0C65" w:rsidRPr="00B3570C">
        <w:rPr>
          <w:rFonts w:ascii="Calibri" w:hAnsi="Calibri" w:cs="Calibri"/>
          <w:bCs/>
          <w:color w:val="000000"/>
        </w:rPr>
        <w:t>i</w:t>
      </w:r>
      <w:r w:rsidRPr="00B3570C">
        <w:rPr>
          <w:rFonts w:ascii="Calibri" w:hAnsi="Calibri" w:cs="Calibri"/>
          <w:bCs/>
          <w:color w:val="000000"/>
        </w:rPr>
        <w:t xml:space="preserve">ntegrating with </w:t>
      </w:r>
      <w:r w:rsidR="00706926" w:rsidRPr="00B3570C">
        <w:rPr>
          <w:rFonts w:ascii="Calibri" w:hAnsi="Calibri" w:cs="Calibri"/>
          <w:bCs/>
          <w:color w:val="000000"/>
        </w:rPr>
        <w:t>vendor-</w:t>
      </w:r>
      <w:r w:rsidR="00F362A5" w:rsidRPr="00B3570C">
        <w:rPr>
          <w:rFonts w:ascii="Calibri" w:hAnsi="Calibri" w:cs="Calibri"/>
          <w:bCs/>
          <w:color w:val="000000"/>
        </w:rPr>
        <w:t>developed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="00367931" w:rsidRPr="00B3570C">
        <w:rPr>
          <w:rFonts w:ascii="Calibri" w:hAnsi="Calibri" w:cs="Calibri"/>
          <w:bCs/>
          <w:color w:val="000000"/>
        </w:rPr>
        <w:t>IRA</w:t>
      </w:r>
      <w:r w:rsidR="004411A9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c</w:t>
      </w:r>
      <w:r w:rsidR="00BF67D7" w:rsidRPr="00B3570C">
        <w:rPr>
          <w:rFonts w:ascii="Calibri" w:hAnsi="Calibri" w:cs="Calibri"/>
          <w:bCs/>
          <w:color w:val="000000"/>
        </w:rPr>
        <w:t>onnect to systems for automating data setup</w:t>
      </w:r>
      <w:r w:rsidR="00CD0C65" w:rsidRPr="00B3570C">
        <w:rPr>
          <w:rFonts w:ascii="Calibri" w:hAnsi="Calibri" w:cs="Calibri"/>
          <w:bCs/>
          <w:color w:val="000000"/>
        </w:rPr>
        <w:t xml:space="preserve">, </w:t>
      </w:r>
      <w:r w:rsidR="00D83160" w:rsidRPr="00B3570C">
        <w:rPr>
          <w:rFonts w:ascii="Calibri" w:hAnsi="Calibri" w:cs="Calibri"/>
          <w:bCs/>
          <w:color w:val="000000"/>
        </w:rPr>
        <w:t xml:space="preserve">effectively </w:t>
      </w:r>
      <w:r w:rsidR="00CD0C65" w:rsidRPr="00B3570C">
        <w:rPr>
          <w:rFonts w:ascii="Calibri" w:hAnsi="Calibri" w:cs="Calibri"/>
          <w:bCs/>
          <w:color w:val="000000"/>
        </w:rPr>
        <w:t xml:space="preserve">reducing </w:t>
      </w:r>
      <w:r w:rsidR="00706926" w:rsidRPr="00B3570C">
        <w:rPr>
          <w:rFonts w:ascii="Calibri" w:hAnsi="Calibri" w:cs="Calibri"/>
          <w:bCs/>
          <w:color w:val="000000"/>
        </w:rPr>
        <w:t xml:space="preserve">manual </w:t>
      </w:r>
      <w:r w:rsidR="004107B1" w:rsidRPr="00B3570C">
        <w:rPr>
          <w:rFonts w:ascii="Calibri" w:hAnsi="Calibri" w:cs="Calibri"/>
          <w:bCs/>
          <w:color w:val="000000"/>
        </w:rPr>
        <w:t xml:space="preserve">setup </w:t>
      </w:r>
      <w:r w:rsidR="00CD0C65" w:rsidRPr="00B3570C">
        <w:rPr>
          <w:rFonts w:ascii="Calibri" w:hAnsi="Calibri" w:cs="Calibri"/>
          <w:bCs/>
          <w:color w:val="000000"/>
        </w:rPr>
        <w:t>process from weeks to minutes</w:t>
      </w:r>
    </w:p>
    <w:p w14:paraId="7F1B4C01" w14:textId="77777777" w:rsidR="00B44D59" w:rsidRPr="00B3570C" w:rsidRDefault="00177D32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Developed </w:t>
      </w:r>
      <w:r w:rsidR="00CB44A3" w:rsidRPr="00B3570C">
        <w:rPr>
          <w:rFonts w:ascii="Calibri" w:hAnsi="Calibri" w:cs="Calibri"/>
          <w:bCs/>
          <w:color w:val="000000"/>
        </w:rPr>
        <w:t>provisioning user interface</w:t>
      </w:r>
      <w:r w:rsidR="00476F84" w:rsidRPr="00B3570C">
        <w:rPr>
          <w:rFonts w:ascii="Calibri" w:hAnsi="Calibri" w:cs="Calibri"/>
          <w:bCs/>
          <w:color w:val="000000"/>
        </w:rPr>
        <w:t xml:space="preserve"> using HTML</w:t>
      </w:r>
      <w:r w:rsidRPr="00B3570C">
        <w:rPr>
          <w:rFonts w:ascii="Calibri" w:hAnsi="Calibri" w:cs="Calibri"/>
          <w:bCs/>
          <w:color w:val="000000"/>
        </w:rPr>
        <w:t>,</w:t>
      </w:r>
      <w:r w:rsidR="00476F84" w:rsidRPr="00B3570C">
        <w:rPr>
          <w:rFonts w:ascii="Calibri" w:hAnsi="Calibri" w:cs="Calibri"/>
          <w:bCs/>
          <w:color w:val="000000"/>
        </w:rPr>
        <w:t xml:space="preserve"> JavaScript, Spring MVC,</w:t>
      </w:r>
      <w:r w:rsidRPr="00B3570C">
        <w:rPr>
          <w:rFonts w:ascii="Calibri" w:hAnsi="Calibri" w:cs="Calibri"/>
          <w:bCs/>
          <w:color w:val="000000"/>
        </w:rPr>
        <w:t xml:space="preserve"> which became basis for </w:t>
      </w:r>
      <w:r w:rsidR="00124B71" w:rsidRPr="00B3570C">
        <w:rPr>
          <w:rFonts w:ascii="Calibri" w:hAnsi="Calibri" w:cs="Calibri"/>
          <w:bCs/>
          <w:color w:val="000000"/>
        </w:rPr>
        <w:t>automated data setup</w:t>
      </w:r>
      <w:r w:rsidRPr="00B3570C">
        <w:rPr>
          <w:rFonts w:ascii="Calibri" w:hAnsi="Calibri" w:cs="Calibri"/>
          <w:bCs/>
          <w:color w:val="000000"/>
        </w:rPr>
        <w:t xml:space="preserve"> functionality</w:t>
      </w:r>
    </w:p>
    <w:p w14:paraId="553FD00D" w14:textId="77777777" w:rsidR="00CB44A3" w:rsidRPr="00B3570C" w:rsidRDefault="00874E9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Mentored and</w:t>
      </w:r>
      <w:r w:rsidR="003D7DA7" w:rsidRPr="00B3570C">
        <w:rPr>
          <w:rFonts w:ascii="Calibri" w:hAnsi="Calibri" w:cs="Calibri"/>
          <w:bCs/>
          <w:color w:val="000000"/>
        </w:rPr>
        <w:t xml:space="preserve"> managed a</w:t>
      </w:r>
      <w:r w:rsidR="00BA0E8C" w:rsidRPr="00B3570C">
        <w:rPr>
          <w:rFonts w:ascii="Calibri" w:hAnsi="Calibri" w:cs="Calibri"/>
          <w:bCs/>
          <w:color w:val="000000"/>
        </w:rPr>
        <w:t xml:space="preserve"> team of LEAP associates</w:t>
      </w:r>
      <w:r w:rsidRPr="00B3570C">
        <w:rPr>
          <w:rFonts w:ascii="Calibri" w:hAnsi="Calibri" w:cs="Calibri"/>
          <w:bCs/>
          <w:color w:val="000000"/>
        </w:rPr>
        <w:t xml:space="preserve"> working on business sponsored initiative</w:t>
      </w:r>
    </w:p>
    <w:p w14:paraId="0C1D6F26" w14:textId="77777777" w:rsidR="004D11FE" w:rsidRPr="00B3570C" w:rsidRDefault="006D0150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Wrote and publish</w:t>
      </w:r>
      <w:r w:rsidR="00542824" w:rsidRPr="00B3570C">
        <w:rPr>
          <w:rFonts w:ascii="Calibri" w:hAnsi="Calibri" w:cs="Calibri"/>
          <w:bCs/>
          <w:color w:val="000000"/>
        </w:rPr>
        <w:t xml:space="preserve">ed </w:t>
      </w:r>
      <w:r w:rsidR="003950B7" w:rsidRPr="00B3570C">
        <w:rPr>
          <w:rFonts w:ascii="Calibri" w:hAnsi="Calibri" w:cs="Calibri"/>
          <w:bCs/>
          <w:color w:val="000000"/>
        </w:rPr>
        <w:t xml:space="preserve">technical </w:t>
      </w:r>
      <w:r w:rsidR="00542824" w:rsidRPr="00B3570C">
        <w:rPr>
          <w:rFonts w:ascii="Calibri" w:hAnsi="Calibri" w:cs="Calibri"/>
          <w:bCs/>
          <w:color w:val="000000"/>
        </w:rPr>
        <w:t>application installation/</w:t>
      </w:r>
      <w:r w:rsidRPr="00B3570C">
        <w:rPr>
          <w:rFonts w:ascii="Calibri" w:hAnsi="Calibri" w:cs="Calibri"/>
          <w:bCs/>
          <w:color w:val="000000"/>
        </w:rPr>
        <w:t xml:space="preserve">configuration guides </w:t>
      </w:r>
      <w:r w:rsidR="004D11FE" w:rsidRPr="00B3570C">
        <w:rPr>
          <w:rFonts w:ascii="Calibri" w:hAnsi="Calibri" w:cs="Calibri"/>
          <w:bCs/>
          <w:color w:val="000000"/>
        </w:rPr>
        <w:t xml:space="preserve">on Wiki and </w:t>
      </w:r>
      <w:r w:rsidR="00BC6969" w:rsidRPr="00B3570C">
        <w:rPr>
          <w:rFonts w:ascii="Calibri" w:hAnsi="Calibri" w:cs="Calibri"/>
          <w:bCs/>
          <w:color w:val="000000"/>
        </w:rPr>
        <w:t>SharePoint</w:t>
      </w:r>
      <w:r w:rsidR="004D11FE" w:rsidRPr="00B3570C">
        <w:rPr>
          <w:rFonts w:ascii="Calibri" w:hAnsi="Calibri" w:cs="Calibri"/>
          <w:bCs/>
          <w:color w:val="000000"/>
        </w:rPr>
        <w:t xml:space="preserve"> </w:t>
      </w:r>
      <w:r w:rsidRPr="00B3570C">
        <w:rPr>
          <w:rFonts w:ascii="Calibri" w:hAnsi="Calibri" w:cs="Calibri"/>
          <w:bCs/>
          <w:color w:val="000000"/>
        </w:rPr>
        <w:t>to educate development team as well as customers</w:t>
      </w:r>
      <w:r w:rsidR="00542824" w:rsidRPr="00B3570C">
        <w:rPr>
          <w:rFonts w:ascii="Calibri" w:hAnsi="Calibri" w:cs="Calibri"/>
          <w:bCs/>
          <w:color w:val="000000"/>
        </w:rPr>
        <w:t xml:space="preserve"> on various tools and functionality</w:t>
      </w:r>
    </w:p>
    <w:p w14:paraId="603DB1E9" w14:textId="77777777" w:rsidR="00DC647A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Identified </w:t>
      </w:r>
      <w:r w:rsidR="00355C9E" w:rsidRPr="00B3570C">
        <w:rPr>
          <w:rFonts w:ascii="Calibri" w:hAnsi="Calibri" w:cs="Calibri"/>
          <w:bCs/>
          <w:color w:val="000000"/>
        </w:rPr>
        <w:t>business problem and worked with associates to develop</w:t>
      </w:r>
      <w:r w:rsidRPr="00B3570C">
        <w:rPr>
          <w:rFonts w:ascii="Calibri" w:hAnsi="Calibri" w:cs="Calibri"/>
          <w:bCs/>
          <w:color w:val="000000"/>
        </w:rPr>
        <w:t xml:space="preserve"> an efficient dashboard solution end to end </w:t>
      </w:r>
    </w:p>
    <w:p w14:paraId="39DF1ED2" w14:textId="77777777" w:rsidR="00263681" w:rsidRPr="00B3570C" w:rsidRDefault="00E30F9F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Familiarized</w:t>
      </w:r>
      <w:r w:rsidR="00263681" w:rsidRPr="00B3570C">
        <w:rPr>
          <w:rFonts w:ascii="Calibri" w:hAnsi="Calibri" w:cs="Calibri"/>
          <w:bCs/>
          <w:color w:val="000000"/>
        </w:rPr>
        <w:t xml:space="preserve"> with company standard programming paradigms, languages, culture</w:t>
      </w:r>
    </w:p>
    <w:p w14:paraId="3FAE3CB3" w14:textId="77777777" w:rsidR="00263681" w:rsidRPr="00B3570C" w:rsidRDefault="00263681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Design</w:t>
      </w:r>
      <w:r w:rsidR="00E962AB" w:rsidRPr="00B3570C">
        <w:rPr>
          <w:rFonts w:ascii="Calibri" w:hAnsi="Calibri" w:cs="Calibri"/>
          <w:bCs/>
          <w:color w:val="000000"/>
        </w:rPr>
        <w:t>ed</w:t>
      </w:r>
      <w:r w:rsidRPr="00B3570C">
        <w:rPr>
          <w:rFonts w:ascii="Calibri" w:hAnsi="Calibri" w:cs="Calibri"/>
          <w:bCs/>
          <w:color w:val="000000"/>
        </w:rPr>
        <w:t xml:space="preserve"> solutions using data centric technologies</w:t>
      </w:r>
    </w:p>
    <w:p w14:paraId="1A5B73C6" w14:textId="77777777" w:rsidR="00263681" w:rsidRPr="00B3570C" w:rsidRDefault="00567BED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 xml:space="preserve">Incorporated </w:t>
      </w:r>
      <w:r w:rsidR="00263681" w:rsidRPr="00B3570C">
        <w:rPr>
          <w:rFonts w:ascii="Calibri" w:hAnsi="Calibri" w:cs="Calibri"/>
          <w:bCs/>
          <w:color w:val="000000"/>
        </w:rPr>
        <w:t>Agile</w:t>
      </w:r>
      <w:r w:rsidRPr="00B3570C">
        <w:rPr>
          <w:rFonts w:ascii="Calibri" w:hAnsi="Calibri" w:cs="Calibri"/>
          <w:bCs/>
          <w:color w:val="000000"/>
        </w:rPr>
        <w:t xml:space="preserve">, </w:t>
      </w:r>
      <w:r w:rsidR="00263681" w:rsidRPr="00B3570C">
        <w:rPr>
          <w:rFonts w:ascii="Calibri" w:hAnsi="Calibri" w:cs="Calibri"/>
          <w:bCs/>
          <w:color w:val="000000"/>
        </w:rPr>
        <w:t>analysis, design, development, testing</w:t>
      </w:r>
      <w:r w:rsidR="00F362A5" w:rsidRPr="00B3570C">
        <w:rPr>
          <w:rFonts w:ascii="Calibri" w:hAnsi="Calibri" w:cs="Calibri"/>
          <w:bCs/>
          <w:color w:val="000000"/>
        </w:rPr>
        <w:t>,</w:t>
      </w:r>
      <w:r w:rsidR="00263681" w:rsidRPr="00B3570C">
        <w:rPr>
          <w:rFonts w:ascii="Calibri" w:hAnsi="Calibri" w:cs="Calibri"/>
          <w:bCs/>
          <w:color w:val="000000"/>
        </w:rPr>
        <w:t xml:space="preserve"> and </w:t>
      </w:r>
      <w:r w:rsidRPr="00B3570C">
        <w:rPr>
          <w:rFonts w:ascii="Calibri" w:hAnsi="Calibri" w:cs="Calibri"/>
          <w:bCs/>
          <w:color w:val="000000"/>
        </w:rPr>
        <w:t>software application support</w:t>
      </w:r>
    </w:p>
    <w:p w14:paraId="4175371D" w14:textId="77777777" w:rsidR="009A0737" w:rsidRPr="00B3570C" w:rsidRDefault="009A0737" w:rsidP="003521F4">
      <w:pPr>
        <w:pBdr>
          <w:between w:val="single" w:sz="2" w:space="1" w:color="FFFFFF" w:themeColor="background1"/>
        </w:pBdr>
        <w:shd w:val="clear" w:color="auto" w:fill="F2F2F2" w:themeFill="background1" w:themeFillShade="F2"/>
        <w:rPr>
          <w:rFonts w:ascii="Calibri" w:hAnsi="Calibri" w:cs="Calibri"/>
          <w:bCs/>
          <w:color w:val="000000"/>
        </w:rPr>
      </w:pPr>
      <w:r w:rsidRPr="00B3570C">
        <w:rPr>
          <w:rFonts w:ascii="Calibri" w:hAnsi="Calibri" w:cs="Calibri"/>
          <w:bCs/>
          <w:color w:val="000000"/>
        </w:rPr>
        <w:t>Initiated and led agile meetings including scrum, grooming, retrospectives, and planning sessions</w:t>
      </w:r>
    </w:p>
    <w:p w14:paraId="48D0389D" w14:textId="77777777" w:rsidR="005D5839" w:rsidRPr="004319E8" w:rsidRDefault="005D5839" w:rsidP="005D5839">
      <w:pPr>
        <w:ind w:left="360"/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</w:p>
    <w:p w14:paraId="4E515D2E" w14:textId="77777777" w:rsidR="00B3570C" w:rsidRDefault="005D5839" w:rsidP="00110832">
      <w:pPr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</w:pPr>
      <w:proofErr w:type="spellStart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>Environment</w:t>
      </w:r>
      <w:proofErr w:type="spellEnd"/>
      <w:r w:rsidRPr="004319E8">
        <w:rPr>
          <w:rFonts w:ascii="Calibri" w:hAnsi="Calibri" w:cs="Calibri"/>
          <w:b/>
          <w:bCs/>
          <w:color w:val="000000"/>
          <w:sz w:val="23"/>
          <w:szCs w:val="21"/>
          <w:lang w:val="pt-BR"/>
        </w:rPr>
        <w:t xml:space="preserve">: </w:t>
      </w:r>
    </w:p>
    <w:p w14:paraId="7718BA25" w14:textId="22709591" w:rsidR="005D5839" w:rsidRPr="00256856" w:rsidRDefault="00661873" w:rsidP="00110832">
      <w:pPr>
        <w:rPr>
          <w:rFonts w:ascii="Calibri" w:hAnsi="Calibri" w:cs="Calibri"/>
          <w:b/>
          <w:bCs/>
          <w:color w:val="000000"/>
          <w:lang w:val="pt-BR"/>
        </w:rPr>
      </w:pPr>
      <w:r w:rsidRPr="00256856">
        <w:rPr>
          <w:rFonts w:ascii="Calibri" w:hAnsi="Calibri" w:cs="Calibri"/>
          <w:bCs/>
          <w:color w:val="000000"/>
          <w:lang w:val="pt-BR"/>
        </w:rPr>
        <w:t xml:space="preserve">Windows, Linux, Java/J2EE, HTML,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JavaScript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JQuery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AJAX, CSS, XML/XSD, XSLT, Shell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Scripting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Oracle 11g, Oracle SQL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Developer</w:t>
      </w:r>
      <w:proofErr w:type="spellEnd"/>
      <w:r w:rsidRPr="00256856">
        <w:rPr>
          <w:rFonts w:ascii="Calibri" w:hAnsi="Calibri" w:cs="Calibri"/>
          <w:bCs/>
          <w:color w:val="000000"/>
          <w:lang w:val="pt-BR"/>
        </w:rPr>
        <w:t xml:space="preserve">, PL/SQL, JDBC, </w:t>
      </w:r>
      <w:proofErr w:type="spellStart"/>
      <w:r w:rsidRPr="00256856">
        <w:rPr>
          <w:rFonts w:ascii="Calibri" w:hAnsi="Calibri" w:cs="Calibri"/>
          <w:bCs/>
          <w:color w:val="000000"/>
          <w:lang w:val="pt-BR"/>
        </w:rPr>
        <w:t>iBatis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Agi</w:t>
      </w:r>
      <w:r w:rsidR="001D5E3D" w:rsidRPr="00256856">
        <w:rPr>
          <w:rFonts w:ascii="Calibri" w:hAnsi="Calibri" w:cs="Calibri"/>
          <w:bCs/>
          <w:color w:val="000000"/>
          <w:lang w:val="pt-BR"/>
        </w:rPr>
        <w:t>le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 xml:space="preserve">, TDD , </w:t>
      </w:r>
      <w:proofErr w:type="spellStart"/>
      <w:r w:rsidR="001D5E3D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D5E3D" w:rsidRPr="00256856">
        <w:rPr>
          <w:rFonts w:ascii="Calibri" w:hAnsi="Calibri" w:cs="Calibri"/>
          <w:bCs/>
          <w:color w:val="000000"/>
          <w:lang w:val="pt-BR"/>
        </w:rPr>
        <w:t>, Spring MVC, REST, SOAP, SOA, OO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SVN, Bamboo, Sonar,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FishEye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>/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Crucible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Ant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Eclipse,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SpringSource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Tomcat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WinSCP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Putty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JUnit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SoapUI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Selenium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, </w:t>
      </w:r>
      <w:r w:rsidR="00142B89" w:rsidRPr="00256856">
        <w:rPr>
          <w:rFonts w:ascii="Calibri" w:hAnsi="Calibri" w:cs="Calibri"/>
          <w:bCs/>
          <w:color w:val="000000"/>
          <w:lang w:val="pt-BR"/>
        </w:rPr>
        <w:t xml:space="preserve">JIRA, </w:t>
      </w:r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HP </w:t>
      </w:r>
      <w:proofErr w:type="spellStart"/>
      <w:r w:rsidR="00155052" w:rsidRPr="00256856">
        <w:rPr>
          <w:rFonts w:ascii="Calibri" w:hAnsi="Calibri" w:cs="Calibri"/>
          <w:bCs/>
          <w:color w:val="000000"/>
          <w:lang w:val="pt-BR"/>
        </w:rPr>
        <w:t>Quality</w:t>
      </w:r>
      <w:proofErr w:type="spellEnd"/>
      <w:r w:rsidR="00155052" w:rsidRPr="00256856">
        <w:rPr>
          <w:rFonts w:ascii="Calibri" w:hAnsi="Calibri" w:cs="Calibri"/>
          <w:bCs/>
          <w:color w:val="000000"/>
          <w:lang w:val="pt-BR"/>
        </w:rPr>
        <w:t xml:space="preserve"> Center, HP Service Manager, MS PowerPoint/Word/Excel, SharePoint</w:t>
      </w:r>
    </w:p>
    <w:p w14:paraId="0AAA18DA" w14:textId="77777777" w:rsidR="005D5839" w:rsidRPr="004319E8" w:rsidRDefault="005D5839" w:rsidP="00087E83">
      <w:pPr>
        <w:jc w:val="both"/>
        <w:rPr>
          <w:rFonts w:ascii="Calibri" w:hAnsi="Calibri" w:cs="Calibri"/>
          <w:bCs/>
          <w:color w:val="000000"/>
          <w:sz w:val="23"/>
          <w:szCs w:val="21"/>
        </w:rPr>
      </w:pPr>
    </w:p>
    <w:p w14:paraId="4A0AA9B9" w14:textId="77777777" w:rsidR="0085623D" w:rsidRDefault="0085623D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 w:type="page"/>
      </w:r>
    </w:p>
    <w:p w14:paraId="3A881CF7" w14:textId="2E8F49B0" w:rsidR="00565917" w:rsidRPr="00EA5738" w:rsidRDefault="003E3F7C" w:rsidP="00EA5738">
      <w:pPr>
        <w:widowControl/>
        <w:overflowPunct/>
        <w:autoSpaceDE/>
        <w:autoSpaceDN/>
        <w:adjustRightInd/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2538"/>
      </w:tblGrid>
      <w:tr w:rsidR="00903E5A" w:rsidRPr="004319E8" w14:paraId="6251935A" w14:textId="77777777" w:rsidTr="0010380D">
        <w:trPr>
          <w:trHeight w:val="122"/>
        </w:trPr>
        <w:tc>
          <w:tcPr>
            <w:tcW w:w="6588" w:type="dxa"/>
            <w:shd w:val="clear" w:color="auto" w:fill="auto"/>
          </w:tcPr>
          <w:p w14:paraId="60F38A76" w14:textId="5BC90123" w:rsidR="00903E5A" w:rsidRPr="004319E8" w:rsidRDefault="00903E5A" w:rsidP="00EC38D5">
            <w:pPr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Bachelor of Science in Software Engineering</w:t>
            </w:r>
          </w:p>
        </w:tc>
        <w:tc>
          <w:tcPr>
            <w:tcW w:w="2538" w:type="dxa"/>
            <w:shd w:val="clear" w:color="auto" w:fill="auto"/>
          </w:tcPr>
          <w:p w14:paraId="7A13BD49" w14:textId="43FF73F2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  <w:r w:rsidRPr="004319E8">
              <w:rPr>
                <w:rFonts w:ascii="Calibri" w:hAnsi="Calibri" w:cs="Calibri"/>
                <w:b/>
                <w:color w:val="000000"/>
                <w:sz w:val="25"/>
                <w:szCs w:val="21"/>
              </w:rPr>
              <w:t>May 2012</w:t>
            </w:r>
          </w:p>
        </w:tc>
      </w:tr>
      <w:tr w:rsidR="00903E5A" w:rsidRPr="004319E8" w14:paraId="2CB5CB57" w14:textId="77777777" w:rsidTr="0010380D">
        <w:trPr>
          <w:trHeight w:val="121"/>
        </w:trPr>
        <w:tc>
          <w:tcPr>
            <w:tcW w:w="6588" w:type="dxa"/>
            <w:shd w:val="clear" w:color="auto" w:fill="auto"/>
          </w:tcPr>
          <w:p w14:paraId="5F058A1E" w14:textId="031C5A22" w:rsidR="00903E5A" w:rsidRPr="00256856" w:rsidRDefault="00903E5A" w:rsidP="00EC38D5">
            <w:pPr>
              <w:rPr>
                <w:rFonts w:ascii="Calibri" w:hAnsi="Calibri" w:cs="Calibri"/>
                <w:b/>
                <w:color w:val="000000"/>
              </w:rPr>
            </w:pPr>
            <w:r w:rsidRPr="00256856">
              <w:rPr>
                <w:rFonts w:ascii="Calibri" w:hAnsi="Calibri" w:cs="Calibri"/>
                <w:bCs/>
                <w:color w:val="000000"/>
                <w:sz w:val="22"/>
              </w:rPr>
              <w:t>University of Texas at Dallas, Richardson, Texas</w:t>
            </w:r>
          </w:p>
        </w:tc>
        <w:tc>
          <w:tcPr>
            <w:tcW w:w="2538" w:type="dxa"/>
            <w:shd w:val="clear" w:color="auto" w:fill="auto"/>
          </w:tcPr>
          <w:p w14:paraId="7290811B" w14:textId="77777777" w:rsidR="00903E5A" w:rsidRPr="004319E8" w:rsidRDefault="00903E5A" w:rsidP="00EC38D5">
            <w:pPr>
              <w:jc w:val="right"/>
              <w:rPr>
                <w:rFonts w:ascii="Calibri" w:hAnsi="Calibri" w:cs="Calibri"/>
                <w:b/>
                <w:color w:val="000000"/>
                <w:sz w:val="25"/>
                <w:szCs w:val="21"/>
              </w:rPr>
            </w:pPr>
          </w:p>
        </w:tc>
      </w:tr>
    </w:tbl>
    <w:p w14:paraId="38DA14BD" w14:textId="5F8CE22B" w:rsidR="003E3F7C" w:rsidRPr="004319E8" w:rsidRDefault="00E91CC5" w:rsidP="00EC38D5">
      <w:pPr>
        <w:rPr>
          <w:rFonts w:ascii="Calibri" w:hAnsi="Calibri" w:cs="Calibri"/>
          <w:b/>
          <w:bCs/>
          <w:color w:val="000000"/>
          <w:sz w:val="25"/>
          <w:szCs w:val="21"/>
          <w:u w:color="0000FF"/>
        </w:rPr>
        <w:sectPr w:rsidR="003E3F7C" w:rsidRPr="004319E8" w:rsidSect="00B3171C">
          <w:headerReference w:type="default" r:id="rId13"/>
          <w:footerReference w:type="default" r:id="rId14"/>
          <w:type w:val="continuous"/>
          <w:pgSz w:w="12240" w:h="15840"/>
          <w:pgMar w:top="1440" w:right="1530" w:bottom="1440" w:left="1800" w:header="720" w:footer="864" w:gutter="0"/>
          <w:pgNumType w:start="1"/>
          <w:cols w:space="720"/>
          <w:noEndnote/>
        </w:sectPr>
      </w:pP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Pr="004319E8">
        <w:rPr>
          <w:rFonts w:ascii="Calibri" w:hAnsi="Calibri" w:cs="Calibri"/>
          <w:b/>
          <w:color w:val="000000"/>
          <w:sz w:val="25"/>
          <w:szCs w:val="21"/>
        </w:rPr>
        <w:tab/>
        <w:t xml:space="preserve">             </w:t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417869" w:rsidRPr="004319E8">
        <w:rPr>
          <w:rFonts w:ascii="Calibri" w:hAnsi="Calibri" w:cs="Calibri"/>
          <w:b/>
          <w:color w:val="000000"/>
          <w:sz w:val="25"/>
          <w:szCs w:val="21"/>
        </w:rPr>
        <w:tab/>
      </w:r>
      <w:r w:rsidR="009A7E2C" w:rsidRPr="004319E8">
        <w:rPr>
          <w:rFonts w:ascii="Calibri" w:hAnsi="Calibri" w:cs="Calibri"/>
          <w:b/>
          <w:color w:val="000000"/>
          <w:sz w:val="25"/>
          <w:szCs w:val="21"/>
        </w:rPr>
        <w:t xml:space="preserve"> </w:t>
      </w:r>
    </w:p>
    <w:p w14:paraId="2BF9BE95" w14:textId="77777777" w:rsidR="00D74F69" w:rsidRPr="004319E8" w:rsidRDefault="00CF7A08" w:rsidP="00E0538A">
      <w:pPr>
        <w:spacing w:line="276" w:lineRule="auto"/>
        <w:ind w:left="720"/>
        <w:rPr>
          <w:rFonts w:ascii="Calibri" w:hAnsi="Calibri"/>
          <w:b/>
          <w:color w:val="333333"/>
          <w:sz w:val="23"/>
          <w:szCs w:val="21"/>
        </w:rPr>
      </w:pPr>
      <w:r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lastRenderedPageBreak/>
        <w:t>Achievements</w:t>
      </w:r>
      <w:r w:rsidR="00E0538A" w:rsidRPr="004319E8">
        <w:rPr>
          <w:rFonts w:ascii="Calibri" w:hAnsi="Calibri" w:cs="Calibri"/>
          <w:b/>
          <w:bCs/>
          <w:color w:val="1F497D" w:themeColor="text2"/>
          <w:sz w:val="32"/>
          <w:szCs w:val="24"/>
          <w:u w:color="0000FF"/>
        </w:rPr>
        <w:br/>
      </w:r>
      <w:r w:rsidRPr="004319E8">
        <w:rPr>
          <w:rFonts w:ascii="Calibri" w:hAnsi="Calibri"/>
          <w:color w:val="333333"/>
          <w:sz w:val="25"/>
          <w:szCs w:val="21"/>
        </w:rPr>
        <w:t>Collaborator on</w:t>
      </w:r>
      <w:r w:rsidRPr="004319E8">
        <w:rPr>
          <w:rStyle w:val="apple-converted-space"/>
          <w:rFonts w:ascii="Calibri" w:hAnsi="Calibri"/>
          <w:color w:val="333333"/>
          <w:sz w:val="25"/>
          <w:szCs w:val="21"/>
        </w:rPr>
        <w:t> </w:t>
      </w:r>
      <w:hyperlink r:id="rId15" w:history="1">
        <w:r w:rsidRPr="00F35119">
          <w:rPr>
            <w:rStyle w:val="Hyperlink"/>
            <w:rFonts w:ascii="Calibri" w:hAnsi="Calibri"/>
            <w:b/>
            <w:bCs/>
            <w:color w:val="548DD4" w:themeColor="text2" w:themeTint="99"/>
            <w:sz w:val="25"/>
            <w:szCs w:val="21"/>
            <w:u w:val="none"/>
          </w:rPr>
          <w:t>US Patent 9491178 B2</w:t>
        </w:r>
      </w:hyperlink>
      <w:r w:rsidR="009B7ACC" w:rsidRPr="004319E8">
        <w:rPr>
          <w:rFonts w:ascii="Calibri" w:hAnsi="Calibri"/>
          <w:color w:val="333333"/>
          <w:sz w:val="25"/>
          <w:szCs w:val="21"/>
        </w:rPr>
        <w:br/>
      </w:r>
      <w:proofErr w:type="gramStart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>Identifying</w:t>
      </w:r>
      <w:proofErr w:type="gramEnd"/>
      <w:r w:rsidRPr="004319E8">
        <w:rPr>
          <w:rStyle w:val="Strong"/>
          <w:rFonts w:ascii="Calibri" w:hAnsi="Calibri"/>
          <w:bCs w:val="0"/>
          <w:color w:val="333333"/>
          <w:sz w:val="23"/>
          <w:szCs w:val="21"/>
        </w:rPr>
        <w:t xml:space="preserve"> a measure of online security</w:t>
      </w:r>
      <w:r w:rsidRPr="004319E8">
        <w:rPr>
          <w:rFonts w:ascii="Calibri" w:hAnsi="Calibri"/>
          <w:color w:val="333333"/>
          <w:sz w:val="23"/>
          <w:szCs w:val="21"/>
        </w:rPr>
        <w:br/>
      </w:r>
      <w:r w:rsidRPr="004319E8">
        <w:rPr>
          <w:rFonts w:ascii="Calibri" w:hAnsi="Calibri"/>
          <w:b/>
          <w:color w:val="333333"/>
          <w:sz w:val="23"/>
          <w:szCs w:val="21"/>
        </w:rPr>
        <w:t>Published Nov</w:t>
      </w:r>
      <w:r w:rsidR="008C1A45" w:rsidRPr="004319E8">
        <w:rPr>
          <w:rFonts w:ascii="Calibri" w:hAnsi="Calibri"/>
          <w:b/>
          <w:color w:val="333333"/>
          <w:sz w:val="23"/>
          <w:szCs w:val="21"/>
        </w:rPr>
        <w:t>ember</w:t>
      </w:r>
      <w:r w:rsidRPr="004319E8">
        <w:rPr>
          <w:rFonts w:ascii="Calibri" w:hAnsi="Calibri"/>
          <w:b/>
          <w:color w:val="333333"/>
          <w:sz w:val="23"/>
          <w:szCs w:val="21"/>
        </w:rPr>
        <w:t xml:space="preserve"> 2016</w:t>
      </w:r>
    </w:p>
    <w:p w14:paraId="293DDB0F" w14:textId="27802454" w:rsidR="00212EE1" w:rsidRPr="00256856" w:rsidRDefault="00D74F69" w:rsidP="00256856">
      <w:pPr>
        <w:widowControl/>
        <w:overflowPunct/>
        <w:autoSpaceDE/>
        <w:autoSpaceDN/>
        <w:adjustRightInd/>
        <w:ind w:left="720"/>
        <w:rPr>
          <w:rFonts w:ascii="Calibri" w:hAnsi="Calibri"/>
          <w:kern w:val="0"/>
        </w:rPr>
      </w:pPr>
      <w:r w:rsidRPr="00256856">
        <w:rPr>
          <w:rFonts w:ascii="Calibri" w:hAnsi="Calibri"/>
          <w:color w:val="333333"/>
          <w:kern w:val="0"/>
          <w:shd w:val="clear" w:color="auto" w:fill="FFFFFF"/>
        </w:rPr>
        <w:t>A computer-implemented method includes retrieving, by one or more processing devices and from one or more data repositories, user information; generating, based on the retrieved user information, a digital personal profile that is a composite of a set of pre-defined attributes; determining an aggregate strength of values of the set of pre-defined attributes in the digital personal profile; and generating, based on the determined aggregate strength, a digital security score that measures a level of online security of accessing resources over a computer network.</w:t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E0538A" w:rsidRPr="004319E8">
        <w:rPr>
          <w:rFonts w:ascii="Calibri" w:hAnsi="Calibri"/>
          <w:b/>
          <w:color w:val="333333"/>
          <w:sz w:val="23"/>
          <w:szCs w:val="21"/>
        </w:rPr>
        <w:br/>
      </w:r>
      <w:r w:rsidR="00212EE1" w:rsidRPr="004319E8">
        <w:rPr>
          <w:rFonts w:ascii="Calibri" w:hAnsi="Calibri" w:cs="Calibri"/>
          <w:b/>
          <w:bCs/>
          <w:color w:val="1F497D" w:themeColor="text2"/>
          <w:sz w:val="32"/>
          <w:szCs w:val="28"/>
        </w:rPr>
        <w:t>Work Authorization</w:t>
      </w:r>
    </w:p>
    <w:p w14:paraId="45098D9D" w14:textId="77777777" w:rsidR="008657C8" w:rsidRPr="004319E8" w:rsidRDefault="001B6A3A" w:rsidP="0047500F">
      <w:pPr>
        <w:ind w:left="720"/>
        <w:rPr>
          <w:rFonts w:ascii="Calibri" w:hAnsi="Calibri" w:cs="Calibri"/>
          <w:bCs/>
          <w:color w:val="000000"/>
          <w:sz w:val="23"/>
          <w:szCs w:val="21"/>
          <w:u w:color="0000FF"/>
        </w:rPr>
      </w:pPr>
      <w:r w:rsidRPr="004319E8">
        <w:rPr>
          <w:rFonts w:ascii="Calibri" w:hAnsi="Calibri" w:cs="Calibri"/>
          <w:bCs/>
          <w:color w:val="000000"/>
          <w:sz w:val="23"/>
          <w:szCs w:val="21"/>
          <w:u w:color="0000FF"/>
        </w:rPr>
        <w:t>US Citizen</w:t>
      </w:r>
    </w:p>
    <w:sectPr w:rsidR="008657C8" w:rsidRPr="004319E8" w:rsidSect="006E0491">
      <w:type w:val="continuous"/>
      <w:pgSz w:w="12240" w:h="15840"/>
      <w:pgMar w:top="1440" w:right="1080" w:bottom="1440" w:left="1080" w:header="720" w:footer="86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FA0ED1" w14:textId="77777777" w:rsidR="000E480A" w:rsidRDefault="000E480A" w:rsidP="00873B2E">
      <w:r>
        <w:separator/>
      </w:r>
    </w:p>
  </w:endnote>
  <w:endnote w:type="continuationSeparator" w:id="0">
    <w:p w14:paraId="1BDD58DB" w14:textId="77777777" w:rsidR="000E480A" w:rsidRDefault="000E480A" w:rsidP="0087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81E1D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32C81AC6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41B7E869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56AD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76FD254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77E4CAC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A9E99" w14:textId="77777777" w:rsidR="000E480A" w:rsidRDefault="000E480A" w:rsidP="00873B2E">
      <w:r>
        <w:separator/>
      </w:r>
    </w:p>
  </w:footnote>
  <w:footnote w:type="continuationSeparator" w:id="0">
    <w:p w14:paraId="51B5CCDC" w14:textId="77777777" w:rsidR="000E480A" w:rsidRDefault="000E480A" w:rsidP="00873B2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C725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8EAF17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83E373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ABBF7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2799C0E2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  <w:p w14:paraId="508962E3" w14:textId="77777777" w:rsidR="000E480A" w:rsidRDefault="000E480A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3489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5"/>
    <w:multiLevelType w:val="singleLevel"/>
    <w:tmpl w:val="00000005"/>
    <w:name w:val="WW8Num1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873B2E"/>
    <w:rsid w:val="000034F6"/>
    <w:rsid w:val="00011325"/>
    <w:rsid w:val="000115A4"/>
    <w:rsid w:val="00012A73"/>
    <w:rsid w:val="00013143"/>
    <w:rsid w:val="000146B0"/>
    <w:rsid w:val="000146EE"/>
    <w:rsid w:val="00014C8F"/>
    <w:rsid w:val="00017EA7"/>
    <w:rsid w:val="0002038C"/>
    <w:rsid w:val="000215E2"/>
    <w:rsid w:val="00021866"/>
    <w:rsid w:val="0002329E"/>
    <w:rsid w:val="00024651"/>
    <w:rsid w:val="00024F41"/>
    <w:rsid w:val="000301AA"/>
    <w:rsid w:val="00031318"/>
    <w:rsid w:val="00032EC8"/>
    <w:rsid w:val="00035239"/>
    <w:rsid w:val="00037F1C"/>
    <w:rsid w:val="0004274D"/>
    <w:rsid w:val="00043DB6"/>
    <w:rsid w:val="00044451"/>
    <w:rsid w:val="00044BBB"/>
    <w:rsid w:val="00045768"/>
    <w:rsid w:val="00046D9E"/>
    <w:rsid w:val="00047E1A"/>
    <w:rsid w:val="00052320"/>
    <w:rsid w:val="00057085"/>
    <w:rsid w:val="00061040"/>
    <w:rsid w:val="00062667"/>
    <w:rsid w:val="0006266C"/>
    <w:rsid w:val="00063DF5"/>
    <w:rsid w:val="00065465"/>
    <w:rsid w:val="000709D5"/>
    <w:rsid w:val="00070D87"/>
    <w:rsid w:val="00071168"/>
    <w:rsid w:val="000736D6"/>
    <w:rsid w:val="000739CD"/>
    <w:rsid w:val="000752DD"/>
    <w:rsid w:val="00075721"/>
    <w:rsid w:val="00076316"/>
    <w:rsid w:val="00076A7A"/>
    <w:rsid w:val="00077793"/>
    <w:rsid w:val="00077CB3"/>
    <w:rsid w:val="00081957"/>
    <w:rsid w:val="00081B9C"/>
    <w:rsid w:val="00082980"/>
    <w:rsid w:val="00082CA7"/>
    <w:rsid w:val="00083096"/>
    <w:rsid w:val="00083266"/>
    <w:rsid w:val="00085776"/>
    <w:rsid w:val="0008703F"/>
    <w:rsid w:val="000877C7"/>
    <w:rsid w:val="00087AE7"/>
    <w:rsid w:val="00087E83"/>
    <w:rsid w:val="000925BF"/>
    <w:rsid w:val="000A112D"/>
    <w:rsid w:val="000A13FF"/>
    <w:rsid w:val="000A2212"/>
    <w:rsid w:val="000A3A6E"/>
    <w:rsid w:val="000A59C6"/>
    <w:rsid w:val="000B07FE"/>
    <w:rsid w:val="000B12B9"/>
    <w:rsid w:val="000B30A5"/>
    <w:rsid w:val="000B334C"/>
    <w:rsid w:val="000B54B7"/>
    <w:rsid w:val="000C0E1C"/>
    <w:rsid w:val="000C6FC4"/>
    <w:rsid w:val="000D111B"/>
    <w:rsid w:val="000D28BE"/>
    <w:rsid w:val="000D51F4"/>
    <w:rsid w:val="000D55A1"/>
    <w:rsid w:val="000D7269"/>
    <w:rsid w:val="000E27D2"/>
    <w:rsid w:val="000E31EB"/>
    <w:rsid w:val="000E3958"/>
    <w:rsid w:val="000E3989"/>
    <w:rsid w:val="000E4433"/>
    <w:rsid w:val="000E480A"/>
    <w:rsid w:val="000E62E1"/>
    <w:rsid w:val="000E6BD4"/>
    <w:rsid w:val="000E78D8"/>
    <w:rsid w:val="000F2B02"/>
    <w:rsid w:val="000F317E"/>
    <w:rsid w:val="000F5BC2"/>
    <w:rsid w:val="000F600F"/>
    <w:rsid w:val="000F6634"/>
    <w:rsid w:val="001005E5"/>
    <w:rsid w:val="001021DC"/>
    <w:rsid w:val="00102704"/>
    <w:rsid w:val="00102B61"/>
    <w:rsid w:val="0010380D"/>
    <w:rsid w:val="00103AE2"/>
    <w:rsid w:val="00103E01"/>
    <w:rsid w:val="00104681"/>
    <w:rsid w:val="0011027E"/>
    <w:rsid w:val="00110832"/>
    <w:rsid w:val="001138C2"/>
    <w:rsid w:val="00114290"/>
    <w:rsid w:val="001147B8"/>
    <w:rsid w:val="00115A7F"/>
    <w:rsid w:val="00117D72"/>
    <w:rsid w:val="00121EEC"/>
    <w:rsid w:val="00121F55"/>
    <w:rsid w:val="00124B71"/>
    <w:rsid w:val="00126093"/>
    <w:rsid w:val="001272C5"/>
    <w:rsid w:val="00127DE9"/>
    <w:rsid w:val="001341EB"/>
    <w:rsid w:val="00135282"/>
    <w:rsid w:val="00135EFB"/>
    <w:rsid w:val="00137A22"/>
    <w:rsid w:val="00137D5A"/>
    <w:rsid w:val="00141C3F"/>
    <w:rsid w:val="00141E16"/>
    <w:rsid w:val="00142B89"/>
    <w:rsid w:val="0014561D"/>
    <w:rsid w:val="00146D67"/>
    <w:rsid w:val="00150F18"/>
    <w:rsid w:val="00152220"/>
    <w:rsid w:val="00152AA6"/>
    <w:rsid w:val="00152AAC"/>
    <w:rsid w:val="00152B5F"/>
    <w:rsid w:val="00153801"/>
    <w:rsid w:val="00154571"/>
    <w:rsid w:val="00154B46"/>
    <w:rsid w:val="00155052"/>
    <w:rsid w:val="001558B1"/>
    <w:rsid w:val="00161EF8"/>
    <w:rsid w:val="00163F23"/>
    <w:rsid w:val="00166352"/>
    <w:rsid w:val="001668CE"/>
    <w:rsid w:val="00166989"/>
    <w:rsid w:val="00166EB4"/>
    <w:rsid w:val="00174400"/>
    <w:rsid w:val="00174FA4"/>
    <w:rsid w:val="001766B9"/>
    <w:rsid w:val="00177074"/>
    <w:rsid w:val="00177AC9"/>
    <w:rsid w:val="00177AF1"/>
    <w:rsid w:val="00177D32"/>
    <w:rsid w:val="00177E73"/>
    <w:rsid w:val="00180474"/>
    <w:rsid w:val="001827F9"/>
    <w:rsid w:val="00185549"/>
    <w:rsid w:val="0018682D"/>
    <w:rsid w:val="001906E1"/>
    <w:rsid w:val="00192AEC"/>
    <w:rsid w:val="00193F5A"/>
    <w:rsid w:val="001946D0"/>
    <w:rsid w:val="00194EB7"/>
    <w:rsid w:val="00195BBB"/>
    <w:rsid w:val="001A4909"/>
    <w:rsid w:val="001A770A"/>
    <w:rsid w:val="001A7774"/>
    <w:rsid w:val="001B15FF"/>
    <w:rsid w:val="001B451E"/>
    <w:rsid w:val="001B5024"/>
    <w:rsid w:val="001B62B7"/>
    <w:rsid w:val="001B634F"/>
    <w:rsid w:val="001B6A3A"/>
    <w:rsid w:val="001B6B08"/>
    <w:rsid w:val="001B75B7"/>
    <w:rsid w:val="001B7B2F"/>
    <w:rsid w:val="001C1963"/>
    <w:rsid w:val="001D1B65"/>
    <w:rsid w:val="001D2C1F"/>
    <w:rsid w:val="001D35DC"/>
    <w:rsid w:val="001D424E"/>
    <w:rsid w:val="001D5E3D"/>
    <w:rsid w:val="001D62C4"/>
    <w:rsid w:val="001D6FF2"/>
    <w:rsid w:val="001D71AC"/>
    <w:rsid w:val="001D7AC4"/>
    <w:rsid w:val="001E000D"/>
    <w:rsid w:val="001E0449"/>
    <w:rsid w:val="001E25E0"/>
    <w:rsid w:val="001E27B3"/>
    <w:rsid w:val="001E42FD"/>
    <w:rsid w:val="001E48D1"/>
    <w:rsid w:val="001F0820"/>
    <w:rsid w:val="001F1A0C"/>
    <w:rsid w:val="001F63E0"/>
    <w:rsid w:val="001F719F"/>
    <w:rsid w:val="00201E37"/>
    <w:rsid w:val="00201EFA"/>
    <w:rsid w:val="00205F2E"/>
    <w:rsid w:val="002060AF"/>
    <w:rsid w:val="002067E3"/>
    <w:rsid w:val="002076E8"/>
    <w:rsid w:val="00212EE1"/>
    <w:rsid w:val="00213787"/>
    <w:rsid w:val="00215242"/>
    <w:rsid w:val="002166A2"/>
    <w:rsid w:val="002207DC"/>
    <w:rsid w:val="0022316B"/>
    <w:rsid w:val="00223D14"/>
    <w:rsid w:val="00223D2C"/>
    <w:rsid w:val="002275F8"/>
    <w:rsid w:val="002278A2"/>
    <w:rsid w:val="00227AF0"/>
    <w:rsid w:val="00227C10"/>
    <w:rsid w:val="0023024E"/>
    <w:rsid w:val="0023084E"/>
    <w:rsid w:val="00232C9D"/>
    <w:rsid w:val="00234530"/>
    <w:rsid w:val="00235F43"/>
    <w:rsid w:val="00236C24"/>
    <w:rsid w:val="00242195"/>
    <w:rsid w:val="002425EC"/>
    <w:rsid w:val="002463BE"/>
    <w:rsid w:val="00251407"/>
    <w:rsid w:val="0025265B"/>
    <w:rsid w:val="00253A88"/>
    <w:rsid w:val="00255633"/>
    <w:rsid w:val="00256856"/>
    <w:rsid w:val="00256AAE"/>
    <w:rsid w:val="00256EB6"/>
    <w:rsid w:val="00257955"/>
    <w:rsid w:val="00261ABE"/>
    <w:rsid w:val="00263681"/>
    <w:rsid w:val="00264D16"/>
    <w:rsid w:val="0026590A"/>
    <w:rsid w:val="002664EC"/>
    <w:rsid w:val="002702FA"/>
    <w:rsid w:val="00270326"/>
    <w:rsid w:val="002766D9"/>
    <w:rsid w:val="002767A3"/>
    <w:rsid w:val="00277A03"/>
    <w:rsid w:val="00280BFA"/>
    <w:rsid w:val="0028266E"/>
    <w:rsid w:val="002826DE"/>
    <w:rsid w:val="00283982"/>
    <w:rsid w:val="00283A0D"/>
    <w:rsid w:val="0028591D"/>
    <w:rsid w:val="00287C08"/>
    <w:rsid w:val="00290720"/>
    <w:rsid w:val="002908B2"/>
    <w:rsid w:val="00291947"/>
    <w:rsid w:val="00291DA2"/>
    <w:rsid w:val="002948D5"/>
    <w:rsid w:val="0029527F"/>
    <w:rsid w:val="00296AEB"/>
    <w:rsid w:val="002A4957"/>
    <w:rsid w:val="002A4A2D"/>
    <w:rsid w:val="002B1E7B"/>
    <w:rsid w:val="002B4476"/>
    <w:rsid w:val="002B7D09"/>
    <w:rsid w:val="002C0399"/>
    <w:rsid w:val="002C2015"/>
    <w:rsid w:val="002C2E0C"/>
    <w:rsid w:val="002C355F"/>
    <w:rsid w:val="002C46CF"/>
    <w:rsid w:val="002C5FB0"/>
    <w:rsid w:val="002C62F0"/>
    <w:rsid w:val="002D195C"/>
    <w:rsid w:val="002D1C27"/>
    <w:rsid w:val="002D1DAC"/>
    <w:rsid w:val="002D2F66"/>
    <w:rsid w:val="002D3C78"/>
    <w:rsid w:val="002D599E"/>
    <w:rsid w:val="002E1821"/>
    <w:rsid w:val="002E1C97"/>
    <w:rsid w:val="002E1CE1"/>
    <w:rsid w:val="002E2629"/>
    <w:rsid w:val="002E2DBE"/>
    <w:rsid w:val="002E4FF1"/>
    <w:rsid w:val="002E5BD4"/>
    <w:rsid w:val="002E7021"/>
    <w:rsid w:val="002F025A"/>
    <w:rsid w:val="002F02FA"/>
    <w:rsid w:val="002F19C3"/>
    <w:rsid w:val="002F19CB"/>
    <w:rsid w:val="002F3E31"/>
    <w:rsid w:val="002F50F9"/>
    <w:rsid w:val="002F7990"/>
    <w:rsid w:val="002F7C37"/>
    <w:rsid w:val="00305000"/>
    <w:rsid w:val="00306FA4"/>
    <w:rsid w:val="003072EC"/>
    <w:rsid w:val="00310EAC"/>
    <w:rsid w:val="003147FC"/>
    <w:rsid w:val="00314D7C"/>
    <w:rsid w:val="00317177"/>
    <w:rsid w:val="00317ED6"/>
    <w:rsid w:val="003247E0"/>
    <w:rsid w:val="003269FF"/>
    <w:rsid w:val="0032740A"/>
    <w:rsid w:val="0033032D"/>
    <w:rsid w:val="003303E4"/>
    <w:rsid w:val="00331360"/>
    <w:rsid w:val="0033282A"/>
    <w:rsid w:val="00332EB5"/>
    <w:rsid w:val="00334257"/>
    <w:rsid w:val="003411E1"/>
    <w:rsid w:val="003418C3"/>
    <w:rsid w:val="00344C56"/>
    <w:rsid w:val="00347BED"/>
    <w:rsid w:val="003521F4"/>
    <w:rsid w:val="00353173"/>
    <w:rsid w:val="00353941"/>
    <w:rsid w:val="00355606"/>
    <w:rsid w:val="00355C9E"/>
    <w:rsid w:val="003576BF"/>
    <w:rsid w:val="00361BFF"/>
    <w:rsid w:val="00363DC3"/>
    <w:rsid w:val="003641A0"/>
    <w:rsid w:val="003641FC"/>
    <w:rsid w:val="00364B92"/>
    <w:rsid w:val="00365621"/>
    <w:rsid w:val="00367931"/>
    <w:rsid w:val="00367B88"/>
    <w:rsid w:val="00372CE0"/>
    <w:rsid w:val="00376AC7"/>
    <w:rsid w:val="00377279"/>
    <w:rsid w:val="00377DF9"/>
    <w:rsid w:val="00381B69"/>
    <w:rsid w:val="00381D0D"/>
    <w:rsid w:val="00381E53"/>
    <w:rsid w:val="00383D22"/>
    <w:rsid w:val="0038404D"/>
    <w:rsid w:val="0038772A"/>
    <w:rsid w:val="003877CC"/>
    <w:rsid w:val="00392440"/>
    <w:rsid w:val="00393595"/>
    <w:rsid w:val="003947E9"/>
    <w:rsid w:val="003950B7"/>
    <w:rsid w:val="003965A8"/>
    <w:rsid w:val="00397F47"/>
    <w:rsid w:val="003A1E07"/>
    <w:rsid w:val="003A20A7"/>
    <w:rsid w:val="003A4A23"/>
    <w:rsid w:val="003A5D14"/>
    <w:rsid w:val="003A703B"/>
    <w:rsid w:val="003B0806"/>
    <w:rsid w:val="003B4620"/>
    <w:rsid w:val="003B4B38"/>
    <w:rsid w:val="003B62FB"/>
    <w:rsid w:val="003C045E"/>
    <w:rsid w:val="003C09DA"/>
    <w:rsid w:val="003C1BFD"/>
    <w:rsid w:val="003C2C11"/>
    <w:rsid w:val="003C5505"/>
    <w:rsid w:val="003C6245"/>
    <w:rsid w:val="003C6CB3"/>
    <w:rsid w:val="003C6E05"/>
    <w:rsid w:val="003C783A"/>
    <w:rsid w:val="003D2335"/>
    <w:rsid w:val="003D3CEE"/>
    <w:rsid w:val="003D4AF2"/>
    <w:rsid w:val="003D6827"/>
    <w:rsid w:val="003D7DA7"/>
    <w:rsid w:val="003E27EF"/>
    <w:rsid w:val="003E3F7C"/>
    <w:rsid w:val="003E4D83"/>
    <w:rsid w:val="003E6BF4"/>
    <w:rsid w:val="003E78A4"/>
    <w:rsid w:val="003F1956"/>
    <w:rsid w:val="003F3046"/>
    <w:rsid w:val="003F3730"/>
    <w:rsid w:val="003F4774"/>
    <w:rsid w:val="003F7409"/>
    <w:rsid w:val="003F79C9"/>
    <w:rsid w:val="00400193"/>
    <w:rsid w:val="0040030D"/>
    <w:rsid w:val="004012A5"/>
    <w:rsid w:val="004014A3"/>
    <w:rsid w:val="004039A8"/>
    <w:rsid w:val="00404577"/>
    <w:rsid w:val="0040519C"/>
    <w:rsid w:val="00407E14"/>
    <w:rsid w:val="004107B1"/>
    <w:rsid w:val="0041093D"/>
    <w:rsid w:val="00410A6A"/>
    <w:rsid w:val="00410D70"/>
    <w:rsid w:val="0041632C"/>
    <w:rsid w:val="00417869"/>
    <w:rsid w:val="00417ADA"/>
    <w:rsid w:val="00420141"/>
    <w:rsid w:val="00420959"/>
    <w:rsid w:val="00420CE5"/>
    <w:rsid w:val="00420F1C"/>
    <w:rsid w:val="00420F47"/>
    <w:rsid w:val="00421769"/>
    <w:rsid w:val="00424883"/>
    <w:rsid w:val="00425DAC"/>
    <w:rsid w:val="0043007B"/>
    <w:rsid w:val="0043051F"/>
    <w:rsid w:val="004319E8"/>
    <w:rsid w:val="00432AC1"/>
    <w:rsid w:val="00432FA7"/>
    <w:rsid w:val="004335A7"/>
    <w:rsid w:val="00435A24"/>
    <w:rsid w:val="00435B41"/>
    <w:rsid w:val="00440508"/>
    <w:rsid w:val="004411A9"/>
    <w:rsid w:val="00441A5D"/>
    <w:rsid w:val="004424FD"/>
    <w:rsid w:val="00444D1A"/>
    <w:rsid w:val="00445385"/>
    <w:rsid w:val="004478F6"/>
    <w:rsid w:val="004528D6"/>
    <w:rsid w:val="00452CB9"/>
    <w:rsid w:val="00454B99"/>
    <w:rsid w:val="00461D55"/>
    <w:rsid w:val="00463325"/>
    <w:rsid w:val="0046424F"/>
    <w:rsid w:val="0046470B"/>
    <w:rsid w:val="004676CE"/>
    <w:rsid w:val="00472EE8"/>
    <w:rsid w:val="00474D03"/>
    <w:rsid w:val="0047500F"/>
    <w:rsid w:val="00476F84"/>
    <w:rsid w:val="00477E40"/>
    <w:rsid w:val="00482861"/>
    <w:rsid w:val="004836D5"/>
    <w:rsid w:val="00484FFB"/>
    <w:rsid w:val="004874E9"/>
    <w:rsid w:val="00490BAA"/>
    <w:rsid w:val="00491573"/>
    <w:rsid w:val="00494686"/>
    <w:rsid w:val="004964E7"/>
    <w:rsid w:val="00497990"/>
    <w:rsid w:val="00497F42"/>
    <w:rsid w:val="004A03FA"/>
    <w:rsid w:val="004A0B67"/>
    <w:rsid w:val="004A0FA0"/>
    <w:rsid w:val="004A1BFD"/>
    <w:rsid w:val="004A3ECB"/>
    <w:rsid w:val="004A5A47"/>
    <w:rsid w:val="004A6DD7"/>
    <w:rsid w:val="004B52EA"/>
    <w:rsid w:val="004B5EA7"/>
    <w:rsid w:val="004C2C2F"/>
    <w:rsid w:val="004C2D8B"/>
    <w:rsid w:val="004C2F97"/>
    <w:rsid w:val="004D11FE"/>
    <w:rsid w:val="004D15D8"/>
    <w:rsid w:val="004D295F"/>
    <w:rsid w:val="004D2B1E"/>
    <w:rsid w:val="004D2FB6"/>
    <w:rsid w:val="004D3E16"/>
    <w:rsid w:val="004D6759"/>
    <w:rsid w:val="004D7C4C"/>
    <w:rsid w:val="004E03B7"/>
    <w:rsid w:val="004E2064"/>
    <w:rsid w:val="004E52D6"/>
    <w:rsid w:val="004E540D"/>
    <w:rsid w:val="004E5EE9"/>
    <w:rsid w:val="004E60B3"/>
    <w:rsid w:val="004E6879"/>
    <w:rsid w:val="004F289D"/>
    <w:rsid w:val="004F4DAC"/>
    <w:rsid w:val="004F6B9B"/>
    <w:rsid w:val="0050008E"/>
    <w:rsid w:val="00504B28"/>
    <w:rsid w:val="00505A9C"/>
    <w:rsid w:val="00506196"/>
    <w:rsid w:val="00506907"/>
    <w:rsid w:val="00507D06"/>
    <w:rsid w:val="00513EB3"/>
    <w:rsid w:val="00514BDF"/>
    <w:rsid w:val="0051691D"/>
    <w:rsid w:val="0051788D"/>
    <w:rsid w:val="005223DF"/>
    <w:rsid w:val="00522E07"/>
    <w:rsid w:val="00523852"/>
    <w:rsid w:val="00526879"/>
    <w:rsid w:val="00527B27"/>
    <w:rsid w:val="0053005A"/>
    <w:rsid w:val="00531903"/>
    <w:rsid w:val="00532722"/>
    <w:rsid w:val="00532D6D"/>
    <w:rsid w:val="00533784"/>
    <w:rsid w:val="00535DCF"/>
    <w:rsid w:val="00537F3B"/>
    <w:rsid w:val="00542824"/>
    <w:rsid w:val="0054339B"/>
    <w:rsid w:val="00546E75"/>
    <w:rsid w:val="00546EB9"/>
    <w:rsid w:val="0054705C"/>
    <w:rsid w:val="00551529"/>
    <w:rsid w:val="00555EEB"/>
    <w:rsid w:val="00556B67"/>
    <w:rsid w:val="005610F2"/>
    <w:rsid w:val="005624BA"/>
    <w:rsid w:val="00565917"/>
    <w:rsid w:val="00567BED"/>
    <w:rsid w:val="00567ECA"/>
    <w:rsid w:val="00570BC7"/>
    <w:rsid w:val="00571B28"/>
    <w:rsid w:val="00572A20"/>
    <w:rsid w:val="00573C3E"/>
    <w:rsid w:val="0057458F"/>
    <w:rsid w:val="00575F37"/>
    <w:rsid w:val="00577051"/>
    <w:rsid w:val="0058660C"/>
    <w:rsid w:val="00586624"/>
    <w:rsid w:val="005869E4"/>
    <w:rsid w:val="0058706E"/>
    <w:rsid w:val="00591474"/>
    <w:rsid w:val="005925DC"/>
    <w:rsid w:val="00592BC7"/>
    <w:rsid w:val="005931FF"/>
    <w:rsid w:val="00593318"/>
    <w:rsid w:val="005A0549"/>
    <w:rsid w:val="005A0A50"/>
    <w:rsid w:val="005A18BD"/>
    <w:rsid w:val="005A2135"/>
    <w:rsid w:val="005A5C71"/>
    <w:rsid w:val="005A614A"/>
    <w:rsid w:val="005B014D"/>
    <w:rsid w:val="005B5427"/>
    <w:rsid w:val="005B565F"/>
    <w:rsid w:val="005B7BE6"/>
    <w:rsid w:val="005C174F"/>
    <w:rsid w:val="005C26AD"/>
    <w:rsid w:val="005C3968"/>
    <w:rsid w:val="005C3F1A"/>
    <w:rsid w:val="005C436D"/>
    <w:rsid w:val="005C4760"/>
    <w:rsid w:val="005C4D97"/>
    <w:rsid w:val="005C585D"/>
    <w:rsid w:val="005C5895"/>
    <w:rsid w:val="005C7031"/>
    <w:rsid w:val="005D43C0"/>
    <w:rsid w:val="005D5839"/>
    <w:rsid w:val="005E0961"/>
    <w:rsid w:val="005E0A73"/>
    <w:rsid w:val="005E1C62"/>
    <w:rsid w:val="005E338B"/>
    <w:rsid w:val="005E43E8"/>
    <w:rsid w:val="005E5790"/>
    <w:rsid w:val="005E6D50"/>
    <w:rsid w:val="005E72DC"/>
    <w:rsid w:val="005F1C88"/>
    <w:rsid w:val="005F257F"/>
    <w:rsid w:val="005F482E"/>
    <w:rsid w:val="005F7472"/>
    <w:rsid w:val="005F76BD"/>
    <w:rsid w:val="00600E47"/>
    <w:rsid w:val="00603F9B"/>
    <w:rsid w:val="00604919"/>
    <w:rsid w:val="006050AD"/>
    <w:rsid w:val="00612F01"/>
    <w:rsid w:val="00613943"/>
    <w:rsid w:val="006155D2"/>
    <w:rsid w:val="00620E84"/>
    <w:rsid w:val="00622328"/>
    <w:rsid w:val="00623335"/>
    <w:rsid w:val="006242A7"/>
    <w:rsid w:val="0063203B"/>
    <w:rsid w:val="0064200E"/>
    <w:rsid w:val="00643930"/>
    <w:rsid w:val="006453EE"/>
    <w:rsid w:val="00645837"/>
    <w:rsid w:val="0064633D"/>
    <w:rsid w:val="0064671A"/>
    <w:rsid w:val="00646CB2"/>
    <w:rsid w:val="00651834"/>
    <w:rsid w:val="0065535C"/>
    <w:rsid w:val="00655FE3"/>
    <w:rsid w:val="006563E3"/>
    <w:rsid w:val="00661873"/>
    <w:rsid w:val="006622C9"/>
    <w:rsid w:val="006637D2"/>
    <w:rsid w:val="006669B3"/>
    <w:rsid w:val="00666BB6"/>
    <w:rsid w:val="00672559"/>
    <w:rsid w:val="00674841"/>
    <w:rsid w:val="00675781"/>
    <w:rsid w:val="00676B30"/>
    <w:rsid w:val="006828E6"/>
    <w:rsid w:val="00684E50"/>
    <w:rsid w:val="00685D35"/>
    <w:rsid w:val="00690E0B"/>
    <w:rsid w:val="00691D9B"/>
    <w:rsid w:val="0069249B"/>
    <w:rsid w:val="00694130"/>
    <w:rsid w:val="006944ED"/>
    <w:rsid w:val="00695AF2"/>
    <w:rsid w:val="00696A31"/>
    <w:rsid w:val="006B4356"/>
    <w:rsid w:val="006B4497"/>
    <w:rsid w:val="006C2C1F"/>
    <w:rsid w:val="006C4C86"/>
    <w:rsid w:val="006C4CB0"/>
    <w:rsid w:val="006C7CB0"/>
    <w:rsid w:val="006D0150"/>
    <w:rsid w:val="006D4D32"/>
    <w:rsid w:val="006D4DAF"/>
    <w:rsid w:val="006D50C7"/>
    <w:rsid w:val="006E0491"/>
    <w:rsid w:val="006E31E3"/>
    <w:rsid w:val="006E3920"/>
    <w:rsid w:val="006E44D1"/>
    <w:rsid w:val="006F0EAF"/>
    <w:rsid w:val="006F1445"/>
    <w:rsid w:val="006F3514"/>
    <w:rsid w:val="006F5627"/>
    <w:rsid w:val="006F5FB1"/>
    <w:rsid w:val="006F6E3F"/>
    <w:rsid w:val="00701A8E"/>
    <w:rsid w:val="0070492A"/>
    <w:rsid w:val="00704938"/>
    <w:rsid w:val="00705660"/>
    <w:rsid w:val="00706926"/>
    <w:rsid w:val="00711187"/>
    <w:rsid w:val="007124F2"/>
    <w:rsid w:val="00714107"/>
    <w:rsid w:val="0072054D"/>
    <w:rsid w:val="00722FE6"/>
    <w:rsid w:val="00723CF4"/>
    <w:rsid w:val="00724000"/>
    <w:rsid w:val="007243B9"/>
    <w:rsid w:val="00725985"/>
    <w:rsid w:val="00725A1C"/>
    <w:rsid w:val="00726A76"/>
    <w:rsid w:val="00726CAE"/>
    <w:rsid w:val="0074169B"/>
    <w:rsid w:val="00741CA4"/>
    <w:rsid w:val="00741D98"/>
    <w:rsid w:val="00741DBF"/>
    <w:rsid w:val="0074280C"/>
    <w:rsid w:val="00743522"/>
    <w:rsid w:val="00744686"/>
    <w:rsid w:val="0074486B"/>
    <w:rsid w:val="0075036B"/>
    <w:rsid w:val="007516B4"/>
    <w:rsid w:val="00752747"/>
    <w:rsid w:val="00752A30"/>
    <w:rsid w:val="007539DA"/>
    <w:rsid w:val="007568C5"/>
    <w:rsid w:val="007568E0"/>
    <w:rsid w:val="007647BC"/>
    <w:rsid w:val="00764BF7"/>
    <w:rsid w:val="00765754"/>
    <w:rsid w:val="00767A47"/>
    <w:rsid w:val="00767F93"/>
    <w:rsid w:val="007716C0"/>
    <w:rsid w:val="0077475D"/>
    <w:rsid w:val="00777959"/>
    <w:rsid w:val="00777EBB"/>
    <w:rsid w:val="00780959"/>
    <w:rsid w:val="00781AB1"/>
    <w:rsid w:val="0078260A"/>
    <w:rsid w:val="00782EF6"/>
    <w:rsid w:val="007841D0"/>
    <w:rsid w:val="00786E24"/>
    <w:rsid w:val="00786F9B"/>
    <w:rsid w:val="00787B90"/>
    <w:rsid w:val="0079073C"/>
    <w:rsid w:val="00796243"/>
    <w:rsid w:val="0079648D"/>
    <w:rsid w:val="00796A8D"/>
    <w:rsid w:val="007A06FE"/>
    <w:rsid w:val="007A1DAE"/>
    <w:rsid w:val="007A2D62"/>
    <w:rsid w:val="007A31BA"/>
    <w:rsid w:val="007A3770"/>
    <w:rsid w:val="007A399C"/>
    <w:rsid w:val="007A3BF3"/>
    <w:rsid w:val="007A3E81"/>
    <w:rsid w:val="007A52EA"/>
    <w:rsid w:val="007A58AB"/>
    <w:rsid w:val="007A68DE"/>
    <w:rsid w:val="007A751C"/>
    <w:rsid w:val="007B1A8B"/>
    <w:rsid w:val="007B2EAF"/>
    <w:rsid w:val="007B5108"/>
    <w:rsid w:val="007B5741"/>
    <w:rsid w:val="007B6C92"/>
    <w:rsid w:val="007B6DC0"/>
    <w:rsid w:val="007C0B2A"/>
    <w:rsid w:val="007C177B"/>
    <w:rsid w:val="007C231C"/>
    <w:rsid w:val="007C38C3"/>
    <w:rsid w:val="007C5697"/>
    <w:rsid w:val="007C7E52"/>
    <w:rsid w:val="007D0F61"/>
    <w:rsid w:val="007D2147"/>
    <w:rsid w:val="007D21F8"/>
    <w:rsid w:val="007E0FDF"/>
    <w:rsid w:val="007E1CAB"/>
    <w:rsid w:val="007E56FB"/>
    <w:rsid w:val="007E5F73"/>
    <w:rsid w:val="007E75EC"/>
    <w:rsid w:val="007F05F7"/>
    <w:rsid w:val="007F1214"/>
    <w:rsid w:val="007F1B40"/>
    <w:rsid w:val="007F1D99"/>
    <w:rsid w:val="007F24D6"/>
    <w:rsid w:val="007F4FC7"/>
    <w:rsid w:val="0080118C"/>
    <w:rsid w:val="0080160E"/>
    <w:rsid w:val="00802785"/>
    <w:rsid w:val="00803EE2"/>
    <w:rsid w:val="00804451"/>
    <w:rsid w:val="0080447C"/>
    <w:rsid w:val="0080688E"/>
    <w:rsid w:val="008147ED"/>
    <w:rsid w:val="00814CE6"/>
    <w:rsid w:val="008212BF"/>
    <w:rsid w:val="00821B87"/>
    <w:rsid w:val="00822EC5"/>
    <w:rsid w:val="008269A7"/>
    <w:rsid w:val="00827C6E"/>
    <w:rsid w:val="00832191"/>
    <w:rsid w:val="00835F11"/>
    <w:rsid w:val="00836E05"/>
    <w:rsid w:val="008377CA"/>
    <w:rsid w:val="008402FE"/>
    <w:rsid w:val="00841031"/>
    <w:rsid w:val="008415C5"/>
    <w:rsid w:val="0084218E"/>
    <w:rsid w:val="0084397A"/>
    <w:rsid w:val="00846E02"/>
    <w:rsid w:val="0084732A"/>
    <w:rsid w:val="00847350"/>
    <w:rsid w:val="00851284"/>
    <w:rsid w:val="008535E6"/>
    <w:rsid w:val="008540DF"/>
    <w:rsid w:val="0085623D"/>
    <w:rsid w:val="00856424"/>
    <w:rsid w:val="00857DE4"/>
    <w:rsid w:val="00860500"/>
    <w:rsid w:val="008605A1"/>
    <w:rsid w:val="00861F91"/>
    <w:rsid w:val="008636B7"/>
    <w:rsid w:val="008657C8"/>
    <w:rsid w:val="00866CE9"/>
    <w:rsid w:val="00871449"/>
    <w:rsid w:val="00872029"/>
    <w:rsid w:val="008731F2"/>
    <w:rsid w:val="00873B2E"/>
    <w:rsid w:val="008743DE"/>
    <w:rsid w:val="00874E97"/>
    <w:rsid w:val="00874F15"/>
    <w:rsid w:val="00875F7D"/>
    <w:rsid w:val="00877637"/>
    <w:rsid w:val="00884700"/>
    <w:rsid w:val="00885E90"/>
    <w:rsid w:val="00892508"/>
    <w:rsid w:val="00892D7D"/>
    <w:rsid w:val="00893774"/>
    <w:rsid w:val="008938AE"/>
    <w:rsid w:val="008938EB"/>
    <w:rsid w:val="008943AE"/>
    <w:rsid w:val="00895E01"/>
    <w:rsid w:val="00897349"/>
    <w:rsid w:val="00897ED6"/>
    <w:rsid w:val="008A123F"/>
    <w:rsid w:val="008A2269"/>
    <w:rsid w:val="008A2F89"/>
    <w:rsid w:val="008A32D8"/>
    <w:rsid w:val="008A43E9"/>
    <w:rsid w:val="008A48F5"/>
    <w:rsid w:val="008B0D7C"/>
    <w:rsid w:val="008B263C"/>
    <w:rsid w:val="008B2E61"/>
    <w:rsid w:val="008B40E0"/>
    <w:rsid w:val="008B47DA"/>
    <w:rsid w:val="008B6642"/>
    <w:rsid w:val="008C1A45"/>
    <w:rsid w:val="008C3567"/>
    <w:rsid w:val="008C3BC3"/>
    <w:rsid w:val="008C45FC"/>
    <w:rsid w:val="008C4862"/>
    <w:rsid w:val="008C556D"/>
    <w:rsid w:val="008D0A55"/>
    <w:rsid w:val="008D1469"/>
    <w:rsid w:val="008D38FF"/>
    <w:rsid w:val="008D4B19"/>
    <w:rsid w:val="008E192A"/>
    <w:rsid w:val="008E1B2C"/>
    <w:rsid w:val="008E32C5"/>
    <w:rsid w:val="008E3B0F"/>
    <w:rsid w:val="008E5F2A"/>
    <w:rsid w:val="008E67E4"/>
    <w:rsid w:val="008F0965"/>
    <w:rsid w:val="008F2944"/>
    <w:rsid w:val="008F32B1"/>
    <w:rsid w:val="00901265"/>
    <w:rsid w:val="00903888"/>
    <w:rsid w:val="00903E5A"/>
    <w:rsid w:val="00907CAF"/>
    <w:rsid w:val="00911D61"/>
    <w:rsid w:val="0091356B"/>
    <w:rsid w:val="00913C4E"/>
    <w:rsid w:val="009148E2"/>
    <w:rsid w:val="009153F8"/>
    <w:rsid w:val="009166DA"/>
    <w:rsid w:val="0092156B"/>
    <w:rsid w:val="00922EA4"/>
    <w:rsid w:val="00926E53"/>
    <w:rsid w:val="00930557"/>
    <w:rsid w:val="00930776"/>
    <w:rsid w:val="00930E49"/>
    <w:rsid w:val="00935006"/>
    <w:rsid w:val="00935D90"/>
    <w:rsid w:val="00936334"/>
    <w:rsid w:val="009405AF"/>
    <w:rsid w:val="00940B92"/>
    <w:rsid w:val="009430A3"/>
    <w:rsid w:val="009446BD"/>
    <w:rsid w:val="0094477F"/>
    <w:rsid w:val="009465DF"/>
    <w:rsid w:val="009472C3"/>
    <w:rsid w:val="00954111"/>
    <w:rsid w:val="009547F9"/>
    <w:rsid w:val="00955125"/>
    <w:rsid w:val="00955EFD"/>
    <w:rsid w:val="0095650B"/>
    <w:rsid w:val="00956A83"/>
    <w:rsid w:val="00957638"/>
    <w:rsid w:val="00963C2E"/>
    <w:rsid w:val="009662A6"/>
    <w:rsid w:val="00966640"/>
    <w:rsid w:val="00966F32"/>
    <w:rsid w:val="0097114F"/>
    <w:rsid w:val="009718D6"/>
    <w:rsid w:val="0097726C"/>
    <w:rsid w:val="00980FE7"/>
    <w:rsid w:val="009845B3"/>
    <w:rsid w:val="00986658"/>
    <w:rsid w:val="00986C17"/>
    <w:rsid w:val="0098755B"/>
    <w:rsid w:val="0099022A"/>
    <w:rsid w:val="00990266"/>
    <w:rsid w:val="0099220E"/>
    <w:rsid w:val="00992503"/>
    <w:rsid w:val="0099275B"/>
    <w:rsid w:val="009947AC"/>
    <w:rsid w:val="00995FA3"/>
    <w:rsid w:val="00996516"/>
    <w:rsid w:val="009A0737"/>
    <w:rsid w:val="009A3193"/>
    <w:rsid w:val="009A3892"/>
    <w:rsid w:val="009A5B6D"/>
    <w:rsid w:val="009A5E8E"/>
    <w:rsid w:val="009A6609"/>
    <w:rsid w:val="009A6A78"/>
    <w:rsid w:val="009A7E2C"/>
    <w:rsid w:val="009B091C"/>
    <w:rsid w:val="009B0CBE"/>
    <w:rsid w:val="009B3788"/>
    <w:rsid w:val="009B3D9F"/>
    <w:rsid w:val="009B4314"/>
    <w:rsid w:val="009B7ACC"/>
    <w:rsid w:val="009B7FCD"/>
    <w:rsid w:val="009C25AE"/>
    <w:rsid w:val="009C4434"/>
    <w:rsid w:val="009C4F8B"/>
    <w:rsid w:val="009C56DE"/>
    <w:rsid w:val="009C67F1"/>
    <w:rsid w:val="009D1909"/>
    <w:rsid w:val="009E0B54"/>
    <w:rsid w:val="009E24F2"/>
    <w:rsid w:val="009E293C"/>
    <w:rsid w:val="009E5C3C"/>
    <w:rsid w:val="009E7AD3"/>
    <w:rsid w:val="009E7F77"/>
    <w:rsid w:val="009F12F2"/>
    <w:rsid w:val="009F3C84"/>
    <w:rsid w:val="009F4A59"/>
    <w:rsid w:val="009F5FCC"/>
    <w:rsid w:val="00A01D11"/>
    <w:rsid w:val="00A07A10"/>
    <w:rsid w:val="00A07D38"/>
    <w:rsid w:val="00A10C7D"/>
    <w:rsid w:val="00A10D56"/>
    <w:rsid w:val="00A14B3E"/>
    <w:rsid w:val="00A14E79"/>
    <w:rsid w:val="00A14EE3"/>
    <w:rsid w:val="00A160B1"/>
    <w:rsid w:val="00A164CF"/>
    <w:rsid w:val="00A21D15"/>
    <w:rsid w:val="00A22415"/>
    <w:rsid w:val="00A239C4"/>
    <w:rsid w:val="00A26B4C"/>
    <w:rsid w:val="00A26DAA"/>
    <w:rsid w:val="00A26F64"/>
    <w:rsid w:val="00A27263"/>
    <w:rsid w:val="00A27EB3"/>
    <w:rsid w:val="00A30108"/>
    <w:rsid w:val="00A31414"/>
    <w:rsid w:val="00A31B9C"/>
    <w:rsid w:val="00A340D8"/>
    <w:rsid w:val="00A36375"/>
    <w:rsid w:val="00A407CB"/>
    <w:rsid w:val="00A428D6"/>
    <w:rsid w:val="00A43326"/>
    <w:rsid w:val="00A44F5D"/>
    <w:rsid w:val="00A47A57"/>
    <w:rsid w:val="00A50258"/>
    <w:rsid w:val="00A5095A"/>
    <w:rsid w:val="00A52F6E"/>
    <w:rsid w:val="00A5664A"/>
    <w:rsid w:val="00A6021A"/>
    <w:rsid w:val="00A60CB7"/>
    <w:rsid w:val="00A62339"/>
    <w:rsid w:val="00A62AFF"/>
    <w:rsid w:val="00A658A6"/>
    <w:rsid w:val="00A672B9"/>
    <w:rsid w:val="00A67A05"/>
    <w:rsid w:val="00A72890"/>
    <w:rsid w:val="00A74D56"/>
    <w:rsid w:val="00A81D6D"/>
    <w:rsid w:val="00A82103"/>
    <w:rsid w:val="00A859DB"/>
    <w:rsid w:val="00A86D79"/>
    <w:rsid w:val="00A90C39"/>
    <w:rsid w:val="00A91A64"/>
    <w:rsid w:val="00A93695"/>
    <w:rsid w:val="00A9569B"/>
    <w:rsid w:val="00A97867"/>
    <w:rsid w:val="00AA290B"/>
    <w:rsid w:val="00AA36C7"/>
    <w:rsid w:val="00AA41E2"/>
    <w:rsid w:val="00AA61BC"/>
    <w:rsid w:val="00AB0744"/>
    <w:rsid w:val="00AB174D"/>
    <w:rsid w:val="00AB48D7"/>
    <w:rsid w:val="00AB5812"/>
    <w:rsid w:val="00AB6355"/>
    <w:rsid w:val="00AB72DC"/>
    <w:rsid w:val="00AC1D1E"/>
    <w:rsid w:val="00AC6269"/>
    <w:rsid w:val="00AC63A0"/>
    <w:rsid w:val="00AC67E4"/>
    <w:rsid w:val="00AD02B2"/>
    <w:rsid w:val="00AD1A81"/>
    <w:rsid w:val="00AD251D"/>
    <w:rsid w:val="00AD2685"/>
    <w:rsid w:val="00AD613D"/>
    <w:rsid w:val="00AE0BF8"/>
    <w:rsid w:val="00AE124C"/>
    <w:rsid w:val="00AE55F5"/>
    <w:rsid w:val="00AE63D1"/>
    <w:rsid w:val="00AF1726"/>
    <w:rsid w:val="00AF2120"/>
    <w:rsid w:val="00AF27FF"/>
    <w:rsid w:val="00AF4D5E"/>
    <w:rsid w:val="00AF7C6E"/>
    <w:rsid w:val="00B000D3"/>
    <w:rsid w:val="00B013C8"/>
    <w:rsid w:val="00B016DA"/>
    <w:rsid w:val="00B01CD4"/>
    <w:rsid w:val="00B05340"/>
    <w:rsid w:val="00B06C7F"/>
    <w:rsid w:val="00B108BE"/>
    <w:rsid w:val="00B11EC0"/>
    <w:rsid w:val="00B121F4"/>
    <w:rsid w:val="00B12C53"/>
    <w:rsid w:val="00B12EF7"/>
    <w:rsid w:val="00B135F9"/>
    <w:rsid w:val="00B17CAF"/>
    <w:rsid w:val="00B209D1"/>
    <w:rsid w:val="00B20CF9"/>
    <w:rsid w:val="00B22F13"/>
    <w:rsid w:val="00B23B2B"/>
    <w:rsid w:val="00B24524"/>
    <w:rsid w:val="00B256DF"/>
    <w:rsid w:val="00B26F99"/>
    <w:rsid w:val="00B3171C"/>
    <w:rsid w:val="00B343C7"/>
    <w:rsid w:val="00B3570C"/>
    <w:rsid w:val="00B35FAD"/>
    <w:rsid w:val="00B365B4"/>
    <w:rsid w:val="00B36BC4"/>
    <w:rsid w:val="00B374AB"/>
    <w:rsid w:val="00B40AE9"/>
    <w:rsid w:val="00B41A7B"/>
    <w:rsid w:val="00B44D59"/>
    <w:rsid w:val="00B463BF"/>
    <w:rsid w:val="00B47D8F"/>
    <w:rsid w:val="00B50B4A"/>
    <w:rsid w:val="00B50C5F"/>
    <w:rsid w:val="00B52D90"/>
    <w:rsid w:val="00B52E8E"/>
    <w:rsid w:val="00B57084"/>
    <w:rsid w:val="00B60E01"/>
    <w:rsid w:val="00B6216D"/>
    <w:rsid w:val="00B66762"/>
    <w:rsid w:val="00B70889"/>
    <w:rsid w:val="00B715E3"/>
    <w:rsid w:val="00B72164"/>
    <w:rsid w:val="00B72ED1"/>
    <w:rsid w:val="00B7476D"/>
    <w:rsid w:val="00B7487E"/>
    <w:rsid w:val="00B748F8"/>
    <w:rsid w:val="00B7718F"/>
    <w:rsid w:val="00B8015C"/>
    <w:rsid w:val="00B808FB"/>
    <w:rsid w:val="00B80F43"/>
    <w:rsid w:val="00B81028"/>
    <w:rsid w:val="00B82EC4"/>
    <w:rsid w:val="00B84A87"/>
    <w:rsid w:val="00B850A9"/>
    <w:rsid w:val="00B850F5"/>
    <w:rsid w:val="00B857F5"/>
    <w:rsid w:val="00B93F18"/>
    <w:rsid w:val="00B96043"/>
    <w:rsid w:val="00B9623A"/>
    <w:rsid w:val="00B97DBF"/>
    <w:rsid w:val="00BA09DE"/>
    <w:rsid w:val="00BA0E8C"/>
    <w:rsid w:val="00BA2B95"/>
    <w:rsid w:val="00BA3B78"/>
    <w:rsid w:val="00BA6E89"/>
    <w:rsid w:val="00BA6F8F"/>
    <w:rsid w:val="00BB17AC"/>
    <w:rsid w:val="00BB18AA"/>
    <w:rsid w:val="00BB6A45"/>
    <w:rsid w:val="00BC1680"/>
    <w:rsid w:val="00BC2046"/>
    <w:rsid w:val="00BC2492"/>
    <w:rsid w:val="00BC26E0"/>
    <w:rsid w:val="00BC4024"/>
    <w:rsid w:val="00BC5892"/>
    <w:rsid w:val="00BC6969"/>
    <w:rsid w:val="00BD1E4E"/>
    <w:rsid w:val="00BD28EE"/>
    <w:rsid w:val="00BD3E05"/>
    <w:rsid w:val="00BD418F"/>
    <w:rsid w:val="00BD4640"/>
    <w:rsid w:val="00BD4956"/>
    <w:rsid w:val="00BD5779"/>
    <w:rsid w:val="00BD61A9"/>
    <w:rsid w:val="00BD6FBE"/>
    <w:rsid w:val="00BD7D9F"/>
    <w:rsid w:val="00BE2760"/>
    <w:rsid w:val="00BE2F10"/>
    <w:rsid w:val="00BE3022"/>
    <w:rsid w:val="00BE6103"/>
    <w:rsid w:val="00BE61E5"/>
    <w:rsid w:val="00BE676E"/>
    <w:rsid w:val="00BE7002"/>
    <w:rsid w:val="00BF0F2D"/>
    <w:rsid w:val="00BF1ED9"/>
    <w:rsid w:val="00BF284A"/>
    <w:rsid w:val="00BF2F83"/>
    <w:rsid w:val="00BF3C91"/>
    <w:rsid w:val="00BF41DE"/>
    <w:rsid w:val="00BF5AEF"/>
    <w:rsid w:val="00BF5F19"/>
    <w:rsid w:val="00BF67D7"/>
    <w:rsid w:val="00C038EE"/>
    <w:rsid w:val="00C130B3"/>
    <w:rsid w:val="00C14890"/>
    <w:rsid w:val="00C16D49"/>
    <w:rsid w:val="00C20D08"/>
    <w:rsid w:val="00C20F1A"/>
    <w:rsid w:val="00C224AB"/>
    <w:rsid w:val="00C23528"/>
    <w:rsid w:val="00C23871"/>
    <w:rsid w:val="00C23C19"/>
    <w:rsid w:val="00C26E3A"/>
    <w:rsid w:val="00C303BE"/>
    <w:rsid w:val="00C30D7A"/>
    <w:rsid w:val="00C3163E"/>
    <w:rsid w:val="00C337D6"/>
    <w:rsid w:val="00C37666"/>
    <w:rsid w:val="00C40393"/>
    <w:rsid w:val="00C41009"/>
    <w:rsid w:val="00C440EE"/>
    <w:rsid w:val="00C4483D"/>
    <w:rsid w:val="00C47F8F"/>
    <w:rsid w:val="00C506FD"/>
    <w:rsid w:val="00C515DF"/>
    <w:rsid w:val="00C51C3C"/>
    <w:rsid w:val="00C532EC"/>
    <w:rsid w:val="00C54361"/>
    <w:rsid w:val="00C54B9D"/>
    <w:rsid w:val="00C5559E"/>
    <w:rsid w:val="00C62141"/>
    <w:rsid w:val="00C62897"/>
    <w:rsid w:val="00C6385F"/>
    <w:rsid w:val="00C64A86"/>
    <w:rsid w:val="00C6630B"/>
    <w:rsid w:val="00C72645"/>
    <w:rsid w:val="00C72CDB"/>
    <w:rsid w:val="00C76BBF"/>
    <w:rsid w:val="00C7763C"/>
    <w:rsid w:val="00C7788E"/>
    <w:rsid w:val="00C77A8A"/>
    <w:rsid w:val="00C77FCC"/>
    <w:rsid w:val="00C811C7"/>
    <w:rsid w:val="00C838FA"/>
    <w:rsid w:val="00C90E88"/>
    <w:rsid w:val="00C91594"/>
    <w:rsid w:val="00C915A7"/>
    <w:rsid w:val="00C91CC6"/>
    <w:rsid w:val="00C92F76"/>
    <w:rsid w:val="00C94194"/>
    <w:rsid w:val="00C949BE"/>
    <w:rsid w:val="00C9654A"/>
    <w:rsid w:val="00C97CC1"/>
    <w:rsid w:val="00CA1095"/>
    <w:rsid w:val="00CA46D8"/>
    <w:rsid w:val="00CA47DB"/>
    <w:rsid w:val="00CA4D1A"/>
    <w:rsid w:val="00CA5C7B"/>
    <w:rsid w:val="00CA6C5F"/>
    <w:rsid w:val="00CB0359"/>
    <w:rsid w:val="00CB287F"/>
    <w:rsid w:val="00CB2CD9"/>
    <w:rsid w:val="00CB44A3"/>
    <w:rsid w:val="00CB5340"/>
    <w:rsid w:val="00CB6350"/>
    <w:rsid w:val="00CB6F62"/>
    <w:rsid w:val="00CC0A41"/>
    <w:rsid w:val="00CC10A8"/>
    <w:rsid w:val="00CC14C5"/>
    <w:rsid w:val="00CC1F41"/>
    <w:rsid w:val="00CC30BD"/>
    <w:rsid w:val="00CC4584"/>
    <w:rsid w:val="00CC5FCB"/>
    <w:rsid w:val="00CC7354"/>
    <w:rsid w:val="00CD0C65"/>
    <w:rsid w:val="00CD13AC"/>
    <w:rsid w:val="00CD16CC"/>
    <w:rsid w:val="00CD3F49"/>
    <w:rsid w:val="00CE0A3E"/>
    <w:rsid w:val="00CE697C"/>
    <w:rsid w:val="00CF02B7"/>
    <w:rsid w:val="00CF0C23"/>
    <w:rsid w:val="00CF1E80"/>
    <w:rsid w:val="00CF4767"/>
    <w:rsid w:val="00CF5307"/>
    <w:rsid w:val="00CF724A"/>
    <w:rsid w:val="00CF7A08"/>
    <w:rsid w:val="00D038D1"/>
    <w:rsid w:val="00D044F5"/>
    <w:rsid w:val="00D07DBF"/>
    <w:rsid w:val="00D1079C"/>
    <w:rsid w:val="00D11A3C"/>
    <w:rsid w:val="00D13141"/>
    <w:rsid w:val="00D14A2E"/>
    <w:rsid w:val="00D16A31"/>
    <w:rsid w:val="00D17995"/>
    <w:rsid w:val="00D21978"/>
    <w:rsid w:val="00D22551"/>
    <w:rsid w:val="00D32946"/>
    <w:rsid w:val="00D33F0D"/>
    <w:rsid w:val="00D36358"/>
    <w:rsid w:val="00D37CC5"/>
    <w:rsid w:val="00D406F7"/>
    <w:rsid w:val="00D40EF5"/>
    <w:rsid w:val="00D43A7D"/>
    <w:rsid w:val="00D43D83"/>
    <w:rsid w:val="00D46E4E"/>
    <w:rsid w:val="00D55A55"/>
    <w:rsid w:val="00D61CE9"/>
    <w:rsid w:val="00D6554D"/>
    <w:rsid w:val="00D67F10"/>
    <w:rsid w:val="00D706DB"/>
    <w:rsid w:val="00D73DFA"/>
    <w:rsid w:val="00D74E4D"/>
    <w:rsid w:val="00D74F69"/>
    <w:rsid w:val="00D76F29"/>
    <w:rsid w:val="00D76FEF"/>
    <w:rsid w:val="00D77405"/>
    <w:rsid w:val="00D80149"/>
    <w:rsid w:val="00D80AFF"/>
    <w:rsid w:val="00D81336"/>
    <w:rsid w:val="00D83160"/>
    <w:rsid w:val="00D840CB"/>
    <w:rsid w:val="00D84BE4"/>
    <w:rsid w:val="00D915A2"/>
    <w:rsid w:val="00D921A0"/>
    <w:rsid w:val="00D9288E"/>
    <w:rsid w:val="00D94805"/>
    <w:rsid w:val="00D9576E"/>
    <w:rsid w:val="00D96968"/>
    <w:rsid w:val="00D9761E"/>
    <w:rsid w:val="00DA1399"/>
    <w:rsid w:val="00DA3571"/>
    <w:rsid w:val="00DA3E56"/>
    <w:rsid w:val="00DA4422"/>
    <w:rsid w:val="00DA494D"/>
    <w:rsid w:val="00DB0636"/>
    <w:rsid w:val="00DB11EE"/>
    <w:rsid w:val="00DB5722"/>
    <w:rsid w:val="00DC1325"/>
    <w:rsid w:val="00DC24B6"/>
    <w:rsid w:val="00DC3BEC"/>
    <w:rsid w:val="00DC4584"/>
    <w:rsid w:val="00DC647A"/>
    <w:rsid w:val="00DD17E6"/>
    <w:rsid w:val="00DD1994"/>
    <w:rsid w:val="00DD2515"/>
    <w:rsid w:val="00DD34F0"/>
    <w:rsid w:val="00DD38DB"/>
    <w:rsid w:val="00DD658C"/>
    <w:rsid w:val="00DD6DB5"/>
    <w:rsid w:val="00DE0E10"/>
    <w:rsid w:val="00DE0F2D"/>
    <w:rsid w:val="00DE12AB"/>
    <w:rsid w:val="00DE1305"/>
    <w:rsid w:val="00DE1958"/>
    <w:rsid w:val="00DE37F1"/>
    <w:rsid w:val="00DE48E5"/>
    <w:rsid w:val="00DE634C"/>
    <w:rsid w:val="00DE6E5F"/>
    <w:rsid w:val="00DE7B83"/>
    <w:rsid w:val="00DF18A2"/>
    <w:rsid w:val="00DF28AD"/>
    <w:rsid w:val="00DF4005"/>
    <w:rsid w:val="00DF7071"/>
    <w:rsid w:val="00DF7E92"/>
    <w:rsid w:val="00E0041C"/>
    <w:rsid w:val="00E00F1F"/>
    <w:rsid w:val="00E02DAA"/>
    <w:rsid w:val="00E039D1"/>
    <w:rsid w:val="00E0538A"/>
    <w:rsid w:val="00E07212"/>
    <w:rsid w:val="00E25E86"/>
    <w:rsid w:val="00E25FFD"/>
    <w:rsid w:val="00E30895"/>
    <w:rsid w:val="00E30F9F"/>
    <w:rsid w:val="00E32441"/>
    <w:rsid w:val="00E33F28"/>
    <w:rsid w:val="00E3421B"/>
    <w:rsid w:val="00E366A8"/>
    <w:rsid w:val="00E42B24"/>
    <w:rsid w:val="00E438EC"/>
    <w:rsid w:val="00E43E37"/>
    <w:rsid w:val="00E44D79"/>
    <w:rsid w:val="00E45597"/>
    <w:rsid w:val="00E46803"/>
    <w:rsid w:val="00E47193"/>
    <w:rsid w:val="00E51DC5"/>
    <w:rsid w:val="00E52C4E"/>
    <w:rsid w:val="00E575EA"/>
    <w:rsid w:val="00E60228"/>
    <w:rsid w:val="00E62ADE"/>
    <w:rsid w:val="00E63C30"/>
    <w:rsid w:val="00E65A4A"/>
    <w:rsid w:val="00E677E3"/>
    <w:rsid w:val="00E7015D"/>
    <w:rsid w:val="00E707B3"/>
    <w:rsid w:val="00E71D84"/>
    <w:rsid w:val="00E7222C"/>
    <w:rsid w:val="00E739D6"/>
    <w:rsid w:val="00E760EC"/>
    <w:rsid w:val="00E769A1"/>
    <w:rsid w:val="00E775D4"/>
    <w:rsid w:val="00E861DF"/>
    <w:rsid w:val="00E863C2"/>
    <w:rsid w:val="00E87404"/>
    <w:rsid w:val="00E9106C"/>
    <w:rsid w:val="00E91CC5"/>
    <w:rsid w:val="00E91DED"/>
    <w:rsid w:val="00E920A1"/>
    <w:rsid w:val="00E92144"/>
    <w:rsid w:val="00E93A0B"/>
    <w:rsid w:val="00E962AB"/>
    <w:rsid w:val="00E963AE"/>
    <w:rsid w:val="00E97E70"/>
    <w:rsid w:val="00EA1552"/>
    <w:rsid w:val="00EA1DBD"/>
    <w:rsid w:val="00EA21BF"/>
    <w:rsid w:val="00EA2F6A"/>
    <w:rsid w:val="00EA528D"/>
    <w:rsid w:val="00EA5738"/>
    <w:rsid w:val="00EA7BAC"/>
    <w:rsid w:val="00EA7D7C"/>
    <w:rsid w:val="00EB13F1"/>
    <w:rsid w:val="00EB1FC7"/>
    <w:rsid w:val="00EB2E36"/>
    <w:rsid w:val="00EB41C3"/>
    <w:rsid w:val="00EB4537"/>
    <w:rsid w:val="00EB4FC1"/>
    <w:rsid w:val="00EB56E1"/>
    <w:rsid w:val="00EB6C4D"/>
    <w:rsid w:val="00EB6E56"/>
    <w:rsid w:val="00EC18ED"/>
    <w:rsid w:val="00EC315F"/>
    <w:rsid w:val="00EC38D5"/>
    <w:rsid w:val="00EC3A91"/>
    <w:rsid w:val="00EC3C99"/>
    <w:rsid w:val="00EC3E28"/>
    <w:rsid w:val="00EC4961"/>
    <w:rsid w:val="00EC5593"/>
    <w:rsid w:val="00EC6072"/>
    <w:rsid w:val="00ED0E9A"/>
    <w:rsid w:val="00ED1CD1"/>
    <w:rsid w:val="00ED1D99"/>
    <w:rsid w:val="00ED27A3"/>
    <w:rsid w:val="00ED31D7"/>
    <w:rsid w:val="00ED4D9E"/>
    <w:rsid w:val="00EE0BBF"/>
    <w:rsid w:val="00EE2AD0"/>
    <w:rsid w:val="00EE4032"/>
    <w:rsid w:val="00EF1118"/>
    <w:rsid w:val="00EF24E2"/>
    <w:rsid w:val="00EF2F62"/>
    <w:rsid w:val="00EF3FA3"/>
    <w:rsid w:val="00EF71D0"/>
    <w:rsid w:val="00F00C89"/>
    <w:rsid w:val="00F01392"/>
    <w:rsid w:val="00F03250"/>
    <w:rsid w:val="00F04EFB"/>
    <w:rsid w:val="00F11052"/>
    <w:rsid w:val="00F1109B"/>
    <w:rsid w:val="00F12CFA"/>
    <w:rsid w:val="00F12ED9"/>
    <w:rsid w:val="00F130CF"/>
    <w:rsid w:val="00F2434B"/>
    <w:rsid w:val="00F26E74"/>
    <w:rsid w:val="00F307BD"/>
    <w:rsid w:val="00F329F8"/>
    <w:rsid w:val="00F3333B"/>
    <w:rsid w:val="00F35119"/>
    <w:rsid w:val="00F362A5"/>
    <w:rsid w:val="00F36CBC"/>
    <w:rsid w:val="00F402B8"/>
    <w:rsid w:val="00F40B5F"/>
    <w:rsid w:val="00F42B45"/>
    <w:rsid w:val="00F44473"/>
    <w:rsid w:val="00F4457D"/>
    <w:rsid w:val="00F44C75"/>
    <w:rsid w:val="00F5206B"/>
    <w:rsid w:val="00F5296C"/>
    <w:rsid w:val="00F54287"/>
    <w:rsid w:val="00F602B5"/>
    <w:rsid w:val="00F60590"/>
    <w:rsid w:val="00F6141A"/>
    <w:rsid w:val="00F620E8"/>
    <w:rsid w:val="00F6594B"/>
    <w:rsid w:val="00F7053A"/>
    <w:rsid w:val="00F72217"/>
    <w:rsid w:val="00F7616B"/>
    <w:rsid w:val="00F770EC"/>
    <w:rsid w:val="00F810BB"/>
    <w:rsid w:val="00F81273"/>
    <w:rsid w:val="00F82709"/>
    <w:rsid w:val="00F82778"/>
    <w:rsid w:val="00F83332"/>
    <w:rsid w:val="00F85FC6"/>
    <w:rsid w:val="00F86258"/>
    <w:rsid w:val="00F86722"/>
    <w:rsid w:val="00F87A3C"/>
    <w:rsid w:val="00F87B48"/>
    <w:rsid w:val="00F90C5E"/>
    <w:rsid w:val="00F9459C"/>
    <w:rsid w:val="00F970EA"/>
    <w:rsid w:val="00F9733F"/>
    <w:rsid w:val="00F97775"/>
    <w:rsid w:val="00F977BF"/>
    <w:rsid w:val="00FA0885"/>
    <w:rsid w:val="00FA1E1B"/>
    <w:rsid w:val="00FA30DC"/>
    <w:rsid w:val="00FA31FA"/>
    <w:rsid w:val="00FA4094"/>
    <w:rsid w:val="00FA4DCB"/>
    <w:rsid w:val="00FA5584"/>
    <w:rsid w:val="00FB0628"/>
    <w:rsid w:val="00FB0768"/>
    <w:rsid w:val="00FB243D"/>
    <w:rsid w:val="00FB3457"/>
    <w:rsid w:val="00FB406B"/>
    <w:rsid w:val="00FB62F7"/>
    <w:rsid w:val="00FC01B2"/>
    <w:rsid w:val="00FC1ADD"/>
    <w:rsid w:val="00FC1D0F"/>
    <w:rsid w:val="00FC2AA3"/>
    <w:rsid w:val="00FC5AD5"/>
    <w:rsid w:val="00FC7471"/>
    <w:rsid w:val="00FD21FB"/>
    <w:rsid w:val="00FD2552"/>
    <w:rsid w:val="00FD2903"/>
    <w:rsid w:val="00FD76D3"/>
    <w:rsid w:val="00FE0001"/>
    <w:rsid w:val="00FE1F44"/>
    <w:rsid w:val="00FE31B1"/>
    <w:rsid w:val="00FE3937"/>
    <w:rsid w:val="00FE3FD7"/>
    <w:rsid w:val="00FE5478"/>
    <w:rsid w:val="00FF030A"/>
    <w:rsid w:val="00FF1949"/>
    <w:rsid w:val="00FF2267"/>
    <w:rsid w:val="00FF4525"/>
    <w:rsid w:val="00F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C9B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9" w:qFormat="1"/>
    <w:lsdException w:name="heading 5" w:locked="1" w:uiPriority="9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3A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Heading4">
    <w:name w:val="heading 4"/>
    <w:basedOn w:val="Normal"/>
    <w:link w:val="Heading4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3"/>
    </w:pPr>
    <w:rPr>
      <w:rFonts w:ascii="Times" w:hAnsi="Times"/>
      <w:b/>
      <w:bCs/>
      <w:kern w:val="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locked/>
    <w:rsid w:val="00CF7A08"/>
    <w:pPr>
      <w:widowControl/>
      <w:overflowPunct/>
      <w:autoSpaceDE/>
      <w:autoSpaceDN/>
      <w:adjustRightInd/>
      <w:spacing w:before="100" w:beforeAutospacing="1" w:after="100" w:afterAutospacing="1"/>
      <w:outlineLvl w:val="4"/>
    </w:pPr>
    <w:rPr>
      <w:rFonts w:ascii="Times" w:hAnsi="Times"/>
      <w:b/>
      <w:bCs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rsid w:val="0016635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locked/>
    <w:rsid w:val="005869E4"/>
    <w:rPr>
      <w:rFonts w:ascii="Times New Roman" w:hAnsi="Times New Roman" w:cs="Times New Roman"/>
      <w:kern w:val="28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0E62E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0E62E1"/>
    <w:rPr>
      <w:rFonts w:ascii="Tahoma" w:hAnsi="Tahoma" w:cs="Tahoma"/>
      <w:kern w:val="28"/>
      <w:sz w:val="16"/>
      <w:szCs w:val="16"/>
    </w:rPr>
  </w:style>
  <w:style w:type="character" w:styleId="Hyperlink">
    <w:name w:val="Hyperlink"/>
    <w:uiPriority w:val="99"/>
    <w:rsid w:val="00017EA7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1B40"/>
    <w:pPr>
      <w:ind w:left="720"/>
      <w:contextualSpacing/>
    </w:pPr>
  </w:style>
  <w:style w:type="table" w:styleId="TableGrid">
    <w:name w:val="Table Grid"/>
    <w:basedOn w:val="TableNormal"/>
    <w:locked/>
    <w:rsid w:val="008C45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CF7A08"/>
    <w:rPr>
      <w:rFonts w:ascii="Times" w:hAnsi="Time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F7A08"/>
    <w:rPr>
      <w:rFonts w:ascii="Times" w:hAnsi="Times"/>
      <w:b/>
      <w:bCs/>
    </w:rPr>
  </w:style>
  <w:style w:type="character" w:customStyle="1" w:styleId="apple-converted-space">
    <w:name w:val="apple-converted-space"/>
    <w:rsid w:val="00CF7A08"/>
  </w:style>
  <w:style w:type="character" w:styleId="Strong">
    <w:name w:val="Strong"/>
    <w:uiPriority w:val="22"/>
    <w:qFormat/>
    <w:locked/>
    <w:rsid w:val="00CF7A0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56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504"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9496">
                          <w:marLeft w:val="240"/>
                          <w:marRight w:val="24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50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509502"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0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50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50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0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0509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9508">
                                                              <w:marLeft w:val="240"/>
                                                              <w:marRight w:val="240"/>
                                                              <w:marTop w:val="240"/>
                                                              <w:marBottom w:val="24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050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509518"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50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0509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0509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0509501">
                                                                                      <w:marLeft w:val="96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single" w:sz="6" w:space="6" w:color="CCCCCC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509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4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509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1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537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945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2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8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hyperlink" Target="https://www.google.com/patents/US9491178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74679-F031-994C-A6B1-50F031EC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2129</Words>
  <Characters>12139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Shwetha Ravikumar</vt:lpstr>
    </vt:vector>
  </TitlesOfParts>
  <Company>Hewlett-Packard</Company>
  <LinksUpToDate>false</LinksUpToDate>
  <CharactersWithSpaces>14240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Shwetha Ravikumar</dc:title>
  <dc:subject/>
  <dc:creator>Shwetha.Ravikumar</dc:creator>
  <cp:keywords/>
  <cp:lastModifiedBy>Spireon</cp:lastModifiedBy>
  <cp:revision>94</cp:revision>
  <cp:lastPrinted>2012-01-25T01:27:00Z</cp:lastPrinted>
  <dcterms:created xsi:type="dcterms:W3CDTF">2017-02-22T19:46:00Z</dcterms:created>
  <dcterms:modified xsi:type="dcterms:W3CDTF">2017-03-29T03:29:00Z</dcterms:modified>
</cp:coreProperties>
</file>